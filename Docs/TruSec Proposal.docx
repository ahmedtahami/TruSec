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A90" w14:textId="77777777" w:rsidR="00385522" w:rsidRPr="00385522" w:rsidRDefault="00385522" w:rsidP="00385522">
      <w:pPr>
        <w:pStyle w:val="BodyText"/>
        <w:jc w:val="center"/>
        <w:rPr>
          <w:b/>
        </w:rPr>
      </w:pPr>
      <w:r w:rsidRPr="00385522">
        <w:rPr>
          <w:b/>
        </w:rPr>
        <w:t xml:space="preserve">BSCS </w:t>
      </w:r>
      <w:r w:rsidR="00DB26A4">
        <w:rPr>
          <w:b/>
        </w:rPr>
        <w:t>F</w:t>
      </w:r>
      <w:r w:rsidRPr="00385522">
        <w:rPr>
          <w:b/>
        </w:rPr>
        <w:t>INAL PROJECT PROPOSAL</w:t>
      </w:r>
    </w:p>
    <w:p w14:paraId="612B3952" w14:textId="343341B7" w:rsidR="00385522" w:rsidRDefault="00987D2E" w:rsidP="00385522">
      <w:pPr>
        <w:jc w:val="center"/>
        <w:rPr>
          <w:sz w:val="56"/>
        </w:rPr>
      </w:pPr>
      <w:bookmarkStart w:id="0" w:name="_Hlk145193069"/>
      <w:r>
        <w:rPr>
          <w:sz w:val="56"/>
        </w:rPr>
        <w:t>T</w:t>
      </w:r>
      <w:r w:rsidR="00FE159B">
        <w:rPr>
          <w:sz w:val="56"/>
        </w:rPr>
        <w:t>ruSec (</w:t>
      </w:r>
      <w:r w:rsidR="00FE159B" w:rsidRPr="00FE159B">
        <w:rPr>
          <w:sz w:val="56"/>
        </w:rPr>
        <w:t>Trucking Surveillance System</w:t>
      </w:r>
      <w:r w:rsidR="00FE159B">
        <w:rPr>
          <w:sz w:val="56"/>
        </w:rPr>
        <w:t>)</w:t>
      </w:r>
    </w:p>
    <w:bookmarkEnd w:id="0"/>
    <w:p w14:paraId="672A6659" w14:textId="77777777" w:rsidR="00385522" w:rsidRDefault="00385522" w:rsidP="00385522"/>
    <w:p w14:paraId="0A37501D" w14:textId="77777777" w:rsidR="00385522" w:rsidRDefault="00385522" w:rsidP="00385522"/>
    <w:p w14:paraId="5DAB6C7B" w14:textId="77777777" w:rsidR="00385522" w:rsidRDefault="00385522" w:rsidP="00385522"/>
    <w:p w14:paraId="02EB378F" w14:textId="77777777" w:rsidR="00385522" w:rsidRDefault="00385522" w:rsidP="00385522"/>
    <w:p w14:paraId="6A05A809" w14:textId="77777777" w:rsidR="00444985" w:rsidRDefault="00444985" w:rsidP="00444985"/>
    <w:p w14:paraId="5A39BBE3" w14:textId="77777777" w:rsidR="00444985" w:rsidRDefault="00444985" w:rsidP="00444985"/>
    <w:p w14:paraId="781BAA6B" w14:textId="7A9D7C78" w:rsidR="00DF5F66" w:rsidRPr="00B125EF" w:rsidRDefault="00DF5F66" w:rsidP="00F737B3">
      <w:pPr>
        <w:jc w:val="center"/>
        <w:rPr>
          <w:i/>
          <w:iCs/>
          <w:sz w:val="28"/>
        </w:rPr>
      </w:pPr>
      <w:r>
        <w:rPr>
          <w:i/>
          <w:iCs/>
          <w:sz w:val="28"/>
        </w:rPr>
        <w:t xml:space="preserve">Term </w:t>
      </w:r>
      <w:r w:rsidR="00C74A8C">
        <w:rPr>
          <w:i/>
          <w:iCs/>
          <w:sz w:val="28"/>
        </w:rPr>
        <w:t>of Registration</w:t>
      </w:r>
      <w:r>
        <w:rPr>
          <w:i/>
          <w:iCs/>
          <w:sz w:val="28"/>
        </w:rPr>
        <w:t xml:space="preserve">: Fall </w:t>
      </w:r>
      <w:r w:rsidRPr="00B125EF">
        <w:rPr>
          <w:i/>
          <w:iCs/>
          <w:sz w:val="28"/>
        </w:rPr>
        <w:t>20</w:t>
      </w:r>
      <w:r w:rsidR="00FE159B">
        <w:rPr>
          <w:i/>
          <w:iCs/>
          <w:sz w:val="28"/>
        </w:rPr>
        <w:t>23</w:t>
      </w:r>
    </w:p>
    <w:p w14:paraId="41C8F396" w14:textId="77777777" w:rsidR="00444985" w:rsidRDefault="00444985" w:rsidP="00444985"/>
    <w:p w14:paraId="72A3D3EC" w14:textId="77777777" w:rsidR="00444985" w:rsidRDefault="00444985" w:rsidP="00444985"/>
    <w:p w14:paraId="0D0B940D" w14:textId="77777777" w:rsidR="00444985" w:rsidRPr="00E36D29" w:rsidRDefault="00444985" w:rsidP="00444985"/>
    <w:p w14:paraId="0E27B00A" w14:textId="77777777" w:rsidR="00444985" w:rsidRPr="00E36D29" w:rsidRDefault="00444985" w:rsidP="00444985"/>
    <w:p w14:paraId="60061E4C" w14:textId="77777777" w:rsidR="00444985" w:rsidRPr="00E36D29" w:rsidRDefault="00444985" w:rsidP="00444985"/>
    <w:p w14:paraId="44EAFD9C" w14:textId="77777777" w:rsidR="00444985" w:rsidRPr="00E36D29" w:rsidRDefault="00444985" w:rsidP="00444985"/>
    <w:p w14:paraId="4B94D5A5" w14:textId="77777777" w:rsidR="00444985" w:rsidRPr="00E36D29" w:rsidRDefault="009F6E1C" w:rsidP="00444985">
      <w:pPr>
        <w:jc w:val="center"/>
      </w:pPr>
      <w:r>
        <w:rPr>
          <w:noProof/>
        </w:rPr>
        <w:drawing>
          <wp:inline distT="0" distB="0" distL="0" distR="0" wp14:anchorId="63339F4F" wp14:editId="250E600A">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b="12657"/>
                    <a:stretch>
                      <a:fillRect/>
                    </a:stretch>
                  </pic:blipFill>
                  <pic:spPr>
                    <a:xfrm>
                      <a:off x="0" y="0"/>
                      <a:ext cx="2324100" cy="2038350"/>
                    </a:xfrm>
                    <a:prstGeom prst="rect">
                      <a:avLst/>
                    </a:prstGeom>
                  </pic:spPr>
                </pic:pic>
              </a:graphicData>
            </a:graphic>
          </wp:inline>
        </w:drawing>
      </w:r>
    </w:p>
    <w:p w14:paraId="3DEEC669" w14:textId="77777777" w:rsidR="00444985" w:rsidRPr="00E36D29" w:rsidRDefault="00444985" w:rsidP="00444985"/>
    <w:p w14:paraId="3656B9AB" w14:textId="77777777" w:rsidR="00444985" w:rsidRPr="00E36D29" w:rsidRDefault="00444985" w:rsidP="00444985"/>
    <w:p w14:paraId="45FB0818" w14:textId="77777777" w:rsidR="00444985" w:rsidRPr="00E36D29" w:rsidRDefault="00444985" w:rsidP="00444985"/>
    <w:p w14:paraId="049F31CB" w14:textId="77777777" w:rsidR="00444985" w:rsidRPr="00E36D29" w:rsidRDefault="00444985" w:rsidP="00444985"/>
    <w:p w14:paraId="53128261" w14:textId="77777777" w:rsidR="00444985" w:rsidRDefault="00444985" w:rsidP="00444985"/>
    <w:p w14:paraId="09833D79" w14:textId="77777777" w:rsidR="007A7F68" w:rsidRDefault="007A7F68" w:rsidP="007A7F68">
      <w:pPr>
        <w:jc w:val="center"/>
        <w:rPr>
          <w:sz w:val="28"/>
        </w:rPr>
      </w:pPr>
      <w:r>
        <w:rPr>
          <w:sz w:val="28"/>
        </w:rPr>
        <w:t>Presented by:</w:t>
      </w:r>
    </w:p>
    <w:tbl>
      <w:tblPr>
        <w:tblW w:w="0" w:type="auto"/>
        <w:jc w:val="center"/>
        <w:tblLook w:val="01E0" w:firstRow="1" w:lastRow="1" w:firstColumn="1" w:lastColumn="1" w:noHBand="0" w:noVBand="0"/>
      </w:tblPr>
      <w:tblGrid>
        <w:gridCol w:w="2841"/>
        <w:gridCol w:w="2842"/>
      </w:tblGrid>
      <w:tr w:rsidR="007A7F68" w:rsidRPr="00AE70AB" w14:paraId="189D2C47" w14:textId="77777777" w:rsidTr="00AE70AB">
        <w:trPr>
          <w:jc w:val="center"/>
        </w:trPr>
        <w:tc>
          <w:tcPr>
            <w:tcW w:w="2841" w:type="dxa"/>
            <w:shd w:val="clear" w:color="auto" w:fill="auto"/>
          </w:tcPr>
          <w:p w14:paraId="7860AA8D" w14:textId="77777777" w:rsidR="007A7F68" w:rsidRPr="00AE70AB" w:rsidRDefault="007A7F68" w:rsidP="005F4E9F">
            <w:pPr>
              <w:rPr>
                <w:b/>
                <w:sz w:val="28"/>
              </w:rPr>
            </w:pPr>
            <w:r w:rsidRPr="00AE70AB">
              <w:rPr>
                <w:b/>
                <w:sz w:val="28"/>
              </w:rPr>
              <w:t>Registration No:</w:t>
            </w:r>
          </w:p>
        </w:tc>
        <w:tc>
          <w:tcPr>
            <w:tcW w:w="2842" w:type="dxa"/>
            <w:shd w:val="clear" w:color="auto" w:fill="auto"/>
          </w:tcPr>
          <w:p w14:paraId="5ED90B35" w14:textId="77777777" w:rsidR="007A7F68" w:rsidRPr="00AE70AB" w:rsidRDefault="007A7F68" w:rsidP="005F4E9F">
            <w:pPr>
              <w:rPr>
                <w:b/>
                <w:sz w:val="28"/>
              </w:rPr>
            </w:pPr>
            <w:r w:rsidRPr="00AE70AB">
              <w:rPr>
                <w:b/>
                <w:sz w:val="28"/>
              </w:rPr>
              <w:t>Name:</w:t>
            </w:r>
          </w:p>
        </w:tc>
      </w:tr>
      <w:tr w:rsidR="007A7F68" w:rsidRPr="00AE70AB" w14:paraId="12626045" w14:textId="77777777" w:rsidTr="00AE70AB">
        <w:trPr>
          <w:jc w:val="center"/>
        </w:trPr>
        <w:tc>
          <w:tcPr>
            <w:tcW w:w="2841" w:type="dxa"/>
            <w:shd w:val="clear" w:color="auto" w:fill="auto"/>
          </w:tcPr>
          <w:p w14:paraId="6E690B3D" w14:textId="12282A42" w:rsidR="007A7F68" w:rsidRPr="00AE70AB" w:rsidRDefault="007A7F68" w:rsidP="007A7F68">
            <w:pPr>
              <w:rPr>
                <w:sz w:val="28"/>
              </w:rPr>
            </w:pPr>
            <w:r w:rsidRPr="00AE70AB">
              <w:rPr>
                <w:sz w:val="28"/>
              </w:rPr>
              <w:t>L1F01BSCS</w:t>
            </w:r>
            <w:r w:rsidR="00FE159B">
              <w:rPr>
                <w:sz w:val="28"/>
              </w:rPr>
              <w:t>0139</w:t>
            </w:r>
          </w:p>
        </w:tc>
        <w:tc>
          <w:tcPr>
            <w:tcW w:w="2842" w:type="dxa"/>
            <w:shd w:val="clear" w:color="auto" w:fill="auto"/>
          </w:tcPr>
          <w:p w14:paraId="56AC1C9A" w14:textId="4162496C" w:rsidR="007A7F68" w:rsidRPr="00AE70AB" w:rsidRDefault="00FE159B" w:rsidP="007A7F68">
            <w:pPr>
              <w:rPr>
                <w:sz w:val="28"/>
              </w:rPr>
            </w:pPr>
            <w:r>
              <w:rPr>
                <w:sz w:val="28"/>
              </w:rPr>
              <w:t>Ahmed Naeem</w:t>
            </w:r>
          </w:p>
        </w:tc>
      </w:tr>
      <w:tr w:rsidR="00DF5F66" w:rsidRPr="00AE70AB" w14:paraId="68D01B8E" w14:textId="77777777" w:rsidTr="00AE70AB">
        <w:trPr>
          <w:jc w:val="center"/>
        </w:trPr>
        <w:tc>
          <w:tcPr>
            <w:tcW w:w="2841" w:type="dxa"/>
            <w:shd w:val="clear" w:color="auto" w:fill="auto"/>
          </w:tcPr>
          <w:p w14:paraId="51662342" w14:textId="040BAAF8" w:rsidR="00DF5F66" w:rsidRPr="00AE70AB" w:rsidRDefault="006971E8" w:rsidP="00DB35A4">
            <w:pPr>
              <w:rPr>
                <w:sz w:val="28"/>
              </w:rPr>
            </w:pPr>
            <w:r w:rsidRPr="00AE70AB">
              <w:rPr>
                <w:sz w:val="28"/>
              </w:rPr>
              <w:t>L1F01BSCS0</w:t>
            </w:r>
            <w:r w:rsidR="00FE159B">
              <w:rPr>
                <w:sz w:val="28"/>
              </w:rPr>
              <w:t>140</w:t>
            </w:r>
          </w:p>
        </w:tc>
        <w:tc>
          <w:tcPr>
            <w:tcW w:w="2842" w:type="dxa"/>
            <w:shd w:val="clear" w:color="auto" w:fill="auto"/>
          </w:tcPr>
          <w:p w14:paraId="1BACDDBB" w14:textId="7D3B5AC2" w:rsidR="00DF5F66" w:rsidRPr="00AE70AB" w:rsidRDefault="00DF5F66" w:rsidP="00DB35A4">
            <w:pPr>
              <w:rPr>
                <w:sz w:val="28"/>
              </w:rPr>
            </w:pPr>
            <w:r w:rsidRPr="00AE70AB">
              <w:rPr>
                <w:sz w:val="28"/>
              </w:rPr>
              <w:t>A</w:t>
            </w:r>
            <w:r w:rsidR="00FE159B">
              <w:rPr>
                <w:sz w:val="28"/>
              </w:rPr>
              <w:t>hsan Jalil</w:t>
            </w:r>
          </w:p>
        </w:tc>
      </w:tr>
      <w:tr w:rsidR="00DF5F66" w:rsidRPr="00AE70AB" w14:paraId="0D076347" w14:textId="77777777" w:rsidTr="00AE70AB">
        <w:trPr>
          <w:jc w:val="center"/>
        </w:trPr>
        <w:tc>
          <w:tcPr>
            <w:tcW w:w="2841" w:type="dxa"/>
            <w:shd w:val="clear" w:color="auto" w:fill="auto"/>
          </w:tcPr>
          <w:p w14:paraId="40671F99" w14:textId="0B019BE6" w:rsidR="00DF5F66" w:rsidRPr="00AE70AB" w:rsidRDefault="006971E8" w:rsidP="00DB35A4">
            <w:pPr>
              <w:rPr>
                <w:sz w:val="28"/>
              </w:rPr>
            </w:pPr>
            <w:r w:rsidRPr="00AE70AB">
              <w:rPr>
                <w:sz w:val="28"/>
              </w:rPr>
              <w:t>L1F01BSCS0</w:t>
            </w:r>
            <w:r w:rsidR="00FE159B">
              <w:rPr>
                <w:sz w:val="28"/>
              </w:rPr>
              <w:t>582</w:t>
            </w:r>
          </w:p>
        </w:tc>
        <w:tc>
          <w:tcPr>
            <w:tcW w:w="2842" w:type="dxa"/>
            <w:shd w:val="clear" w:color="auto" w:fill="auto"/>
          </w:tcPr>
          <w:p w14:paraId="7434145F" w14:textId="12BE5032" w:rsidR="00DF5F66" w:rsidRPr="00AE70AB" w:rsidRDefault="00FE159B" w:rsidP="00DB35A4">
            <w:pPr>
              <w:rPr>
                <w:sz w:val="28"/>
              </w:rPr>
            </w:pPr>
            <w:r>
              <w:rPr>
                <w:sz w:val="28"/>
              </w:rPr>
              <w:t>Najam Irfan</w:t>
            </w:r>
          </w:p>
        </w:tc>
      </w:tr>
    </w:tbl>
    <w:p w14:paraId="62486C05" w14:textId="77777777" w:rsidR="00DF5F66" w:rsidRDefault="00DF5F66" w:rsidP="00444985">
      <w:pPr>
        <w:jc w:val="center"/>
        <w:rPr>
          <w:i/>
          <w:iCs/>
          <w:sz w:val="28"/>
        </w:rPr>
      </w:pPr>
    </w:p>
    <w:p w14:paraId="1299C43A" w14:textId="77777777" w:rsidR="00444985" w:rsidRPr="00E36D29" w:rsidRDefault="00444985" w:rsidP="00444985"/>
    <w:p w14:paraId="4DDBEF00" w14:textId="77777777" w:rsidR="00444985" w:rsidRDefault="00444985" w:rsidP="00444985"/>
    <w:p w14:paraId="3461D779" w14:textId="77777777" w:rsidR="00444985" w:rsidRPr="00E36D29" w:rsidRDefault="00444985" w:rsidP="004449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5935"/>
      </w:tblGrid>
      <w:tr w:rsidR="00444985" w:rsidRPr="00AE70AB" w14:paraId="47D9694C" w14:textId="77777777" w:rsidTr="00AE70AB">
        <w:trPr>
          <w:jc w:val="center"/>
        </w:trPr>
        <w:tc>
          <w:tcPr>
            <w:tcW w:w="5935" w:type="dxa"/>
            <w:shd w:val="clear" w:color="auto" w:fill="000000"/>
          </w:tcPr>
          <w:p w14:paraId="2AC6ECE0" w14:textId="77777777" w:rsidR="00444985" w:rsidRPr="00AE70AB" w:rsidRDefault="00444985" w:rsidP="00AE70AB">
            <w:pPr>
              <w:jc w:val="center"/>
              <w:rPr>
                <w:rFonts w:ascii="Trebuchet MS" w:hAnsi="Trebuchet MS"/>
                <w:sz w:val="36"/>
              </w:rPr>
            </w:pPr>
            <w:r w:rsidRPr="00AE70AB">
              <w:rPr>
                <w:rFonts w:ascii="Trebuchet MS" w:hAnsi="Trebuchet MS"/>
                <w:sz w:val="36"/>
              </w:rPr>
              <w:t>Faculty of Information Technology</w:t>
            </w:r>
          </w:p>
        </w:tc>
      </w:tr>
    </w:tbl>
    <w:p w14:paraId="4DC36F58" w14:textId="77777777" w:rsidR="00444985" w:rsidRPr="00B63FA0" w:rsidRDefault="00444985" w:rsidP="00444985">
      <w:pPr>
        <w:jc w:val="center"/>
        <w:rPr>
          <w:rFonts w:ascii="Old English Text MT" w:hAnsi="Old English Text MT"/>
          <w:sz w:val="50"/>
        </w:rPr>
      </w:pPr>
      <w:r w:rsidRPr="00B63FA0">
        <w:rPr>
          <w:rFonts w:ascii="Old English Text MT" w:hAnsi="Old English Text MT"/>
          <w:sz w:val="50"/>
        </w:rPr>
        <w:t>University of Central Punjab</w:t>
      </w:r>
    </w:p>
    <w:p w14:paraId="016BB6A0" w14:textId="77777777" w:rsidR="006E4D9D" w:rsidRPr="007403AF" w:rsidRDefault="00444985" w:rsidP="006E4D9D">
      <w:pPr>
        <w:pStyle w:val="BodyText"/>
        <w:rPr>
          <w:b/>
          <w:sz w:val="24"/>
          <w:szCs w:val="24"/>
        </w:rPr>
      </w:pPr>
      <w:r>
        <w:br w:type="page"/>
      </w:r>
      <w:r w:rsidR="006E4D9D" w:rsidRPr="007403AF">
        <w:rPr>
          <w:b/>
          <w:sz w:val="24"/>
          <w:szCs w:val="24"/>
        </w:rPr>
        <w:lastRenderedPageBreak/>
        <w:t>Project Title</w:t>
      </w:r>
    </w:p>
    <w:p w14:paraId="0456F47E" w14:textId="6092C4BC" w:rsidR="006E4D9D" w:rsidRDefault="00FA1E42" w:rsidP="006E4D9D">
      <w:pPr>
        <w:pStyle w:val="BodyText"/>
        <w:spacing w:line="240" w:lineRule="auto"/>
        <w:ind w:left="360"/>
        <w:jc w:val="both"/>
        <w:rPr>
          <w:sz w:val="24"/>
          <w:szCs w:val="24"/>
        </w:rPr>
      </w:pPr>
      <w:r>
        <w:rPr>
          <w:sz w:val="24"/>
          <w:szCs w:val="24"/>
        </w:rPr>
        <w:t>Trucking Surveillance System with Low Network Bandwidth support.</w:t>
      </w:r>
    </w:p>
    <w:p w14:paraId="3CF2D8B6" w14:textId="77777777" w:rsidR="00130173" w:rsidRDefault="00130173" w:rsidP="00130173">
      <w:pPr>
        <w:pStyle w:val="BodyText"/>
        <w:spacing w:line="240" w:lineRule="auto"/>
        <w:jc w:val="both"/>
        <w:rPr>
          <w:sz w:val="24"/>
          <w:szCs w:val="24"/>
        </w:rPr>
      </w:pPr>
    </w:p>
    <w:p w14:paraId="6F6D57DA" w14:textId="77777777" w:rsidR="00130173" w:rsidRPr="007403AF" w:rsidRDefault="00130173" w:rsidP="00130173">
      <w:pPr>
        <w:pStyle w:val="BodyText"/>
        <w:rPr>
          <w:b/>
          <w:sz w:val="24"/>
          <w:szCs w:val="24"/>
        </w:rPr>
      </w:pPr>
      <w:r w:rsidRPr="007403AF">
        <w:rPr>
          <w:b/>
          <w:sz w:val="24"/>
          <w:szCs w:val="24"/>
        </w:rPr>
        <w:t>Project Advisor</w:t>
      </w:r>
    </w:p>
    <w:p w14:paraId="5F9389C0" w14:textId="18E8D04F" w:rsidR="00130173" w:rsidRPr="007403AF" w:rsidRDefault="00A73DF6" w:rsidP="00130173">
      <w:pPr>
        <w:pStyle w:val="BodyText"/>
        <w:spacing w:line="240" w:lineRule="auto"/>
        <w:ind w:left="360"/>
        <w:jc w:val="both"/>
        <w:rPr>
          <w:sz w:val="24"/>
          <w:szCs w:val="24"/>
        </w:rPr>
      </w:pPr>
      <w:r>
        <w:rPr>
          <w:sz w:val="24"/>
          <w:szCs w:val="24"/>
        </w:rPr>
        <w:t>Syed Nisar Ali</w:t>
      </w:r>
    </w:p>
    <w:p w14:paraId="0FB78278" w14:textId="77777777" w:rsidR="006E4D9D" w:rsidRPr="001C336C" w:rsidRDefault="006E4D9D" w:rsidP="001C336C">
      <w:pPr>
        <w:pStyle w:val="BodyText"/>
        <w:spacing w:line="240" w:lineRule="auto"/>
        <w:jc w:val="both"/>
        <w:rPr>
          <w:sz w:val="24"/>
          <w:szCs w:val="24"/>
        </w:rPr>
      </w:pPr>
    </w:p>
    <w:p w14:paraId="2C43BE3D" w14:textId="77777777" w:rsidR="006E4D9D" w:rsidRPr="006E4D9D" w:rsidRDefault="006E4D9D" w:rsidP="006E4D9D">
      <w:pPr>
        <w:pStyle w:val="BodyText"/>
        <w:rPr>
          <w:b/>
          <w:sz w:val="24"/>
          <w:szCs w:val="24"/>
        </w:rPr>
      </w:pPr>
      <w:r w:rsidRPr="006E4D9D">
        <w:rPr>
          <w:b/>
          <w:sz w:val="24"/>
          <w:szCs w:val="24"/>
        </w:rPr>
        <w:t>Particulars of the students:</w:t>
      </w:r>
    </w:p>
    <w:tbl>
      <w:tblPr>
        <w:tblW w:w="84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2097"/>
        <w:gridCol w:w="3240"/>
        <w:gridCol w:w="657"/>
        <w:gridCol w:w="1657"/>
      </w:tblGrid>
      <w:tr w:rsidR="006E4D9D" w14:paraId="3FC67805" w14:textId="77777777">
        <w:trPr>
          <w:trHeight w:val="576"/>
        </w:trPr>
        <w:tc>
          <w:tcPr>
            <w:tcW w:w="783" w:type="dxa"/>
            <w:vAlign w:val="center"/>
          </w:tcPr>
          <w:p w14:paraId="788C6278" w14:textId="77777777" w:rsidR="006E4D9D" w:rsidRDefault="006E4D9D" w:rsidP="006E4D9D">
            <w:pPr>
              <w:jc w:val="center"/>
              <w:rPr>
                <w:rFonts w:ascii="Arial" w:hAnsi="Arial"/>
                <w:b/>
                <w:sz w:val="20"/>
                <w:szCs w:val="20"/>
              </w:rPr>
            </w:pPr>
            <w:proofErr w:type="spellStart"/>
            <w:proofErr w:type="gramStart"/>
            <w:r>
              <w:rPr>
                <w:rFonts w:ascii="Arial" w:hAnsi="Arial"/>
                <w:b/>
                <w:sz w:val="20"/>
                <w:szCs w:val="20"/>
              </w:rPr>
              <w:t>S.No</w:t>
            </w:r>
            <w:proofErr w:type="spellEnd"/>
            <w:proofErr w:type="gramEnd"/>
          </w:p>
        </w:tc>
        <w:tc>
          <w:tcPr>
            <w:tcW w:w="2097" w:type="dxa"/>
            <w:vAlign w:val="center"/>
          </w:tcPr>
          <w:p w14:paraId="35FC9925" w14:textId="77777777" w:rsidR="006E4D9D" w:rsidRPr="00B949B1" w:rsidRDefault="006E4D9D" w:rsidP="00B64A19">
            <w:pPr>
              <w:rPr>
                <w:rFonts w:ascii="Arial" w:hAnsi="Arial"/>
                <w:b/>
                <w:sz w:val="20"/>
                <w:szCs w:val="20"/>
              </w:rPr>
            </w:pPr>
            <w:r>
              <w:rPr>
                <w:rFonts w:ascii="Arial" w:hAnsi="Arial"/>
                <w:b/>
                <w:sz w:val="20"/>
                <w:szCs w:val="20"/>
              </w:rPr>
              <w:t xml:space="preserve">Registration# </w:t>
            </w:r>
          </w:p>
          <w:p w14:paraId="2ADE7308" w14:textId="77777777" w:rsidR="006E4D9D" w:rsidRPr="00B949B1" w:rsidRDefault="006E4D9D" w:rsidP="00986DF3">
            <w:pPr>
              <w:ind w:right="-108"/>
              <w:rPr>
                <w:rFonts w:ascii="Arial" w:hAnsi="Arial"/>
                <w:b/>
                <w:sz w:val="20"/>
                <w:szCs w:val="20"/>
              </w:rPr>
            </w:pPr>
            <w:proofErr w:type="gramStart"/>
            <w:r>
              <w:rPr>
                <w:rFonts w:ascii="Arial" w:hAnsi="Arial"/>
                <w:sz w:val="14"/>
                <w:szCs w:val="20"/>
              </w:rPr>
              <w:t>eg.</w:t>
            </w:r>
            <w:r>
              <w:rPr>
                <w:rFonts w:ascii="Arial" w:hAnsi="Arial"/>
                <w:b/>
                <w:sz w:val="14"/>
                <w:szCs w:val="20"/>
              </w:rPr>
              <w:t>L</w:t>
            </w:r>
            <w:proofErr w:type="gramEnd"/>
            <w:r>
              <w:rPr>
                <w:rFonts w:ascii="Arial" w:hAnsi="Arial"/>
                <w:b/>
                <w:sz w:val="14"/>
                <w:szCs w:val="20"/>
              </w:rPr>
              <w:t>1</w:t>
            </w:r>
            <w:r w:rsidRPr="00B949B1">
              <w:rPr>
                <w:rFonts w:ascii="Arial" w:hAnsi="Arial"/>
                <w:b/>
                <w:sz w:val="14"/>
                <w:szCs w:val="20"/>
              </w:rPr>
              <w:t>F00</w:t>
            </w:r>
            <w:r w:rsidR="00986DF3">
              <w:rPr>
                <w:rFonts w:ascii="Arial" w:hAnsi="Arial"/>
                <w:b/>
                <w:sz w:val="14"/>
                <w:szCs w:val="20"/>
              </w:rPr>
              <w:t>B</w:t>
            </w:r>
            <w:r w:rsidRPr="00B949B1">
              <w:rPr>
                <w:rFonts w:ascii="Arial" w:hAnsi="Arial"/>
                <w:b/>
                <w:sz w:val="14"/>
                <w:szCs w:val="20"/>
              </w:rPr>
              <w:t>SCS0101</w:t>
            </w:r>
          </w:p>
        </w:tc>
        <w:tc>
          <w:tcPr>
            <w:tcW w:w="3240" w:type="dxa"/>
            <w:vAlign w:val="center"/>
          </w:tcPr>
          <w:p w14:paraId="2FB22282" w14:textId="77777777" w:rsidR="006E4D9D" w:rsidRPr="00B949B1" w:rsidRDefault="006E4D9D" w:rsidP="00B64A19">
            <w:pPr>
              <w:rPr>
                <w:rFonts w:ascii="Arial" w:hAnsi="Arial"/>
                <w:b/>
                <w:sz w:val="20"/>
                <w:szCs w:val="20"/>
              </w:rPr>
            </w:pPr>
            <w:r w:rsidRPr="00B949B1">
              <w:rPr>
                <w:rFonts w:ascii="Arial" w:hAnsi="Arial"/>
                <w:b/>
                <w:sz w:val="20"/>
                <w:szCs w:val="20"/>
              </w:rPr>
              <w:t xml:space="preserve">Name in Full </w:t>
            </w:r>
          </w:p>
          <w:p w14:paraId="199EB524" w14:textId="77777777" w:rsidR="006E4D9D" w:rsidRPr="00B949B1" w:rsidRDefault="006E4D9D" w:rsidP="00B64A19">
            <w:pPr>
              <w:rPr>
                <w:rFonts w:ascii="Arial" w:hAnsi="Arial"/>
                <w:b/>
                <w:sz w:val="20"/>
                <w:szCs w:val="20"/>
              </w:rPr>
            </w:pPr>
            <w:r w:rsidRPr="00B949B1">
              <w:rPr>
                <w:rFonts w:ascii="Arial" w:hAnsi="Arial"/>
                <w:sz w:val="14"/>
                <w:szCs w:val="20"/>
              </w:rPr>
              <w:t>Use Block Letters</w:t>
            </w:r>
          </w:p>
        </w:tc>
        <w:tc>
          <w:tcPr>
            <w:tcW w:w="657" w:type="dxa"/>
            <w:vAlign w:val="center"/>
          </w:tcPr>
          <w:p w14:paraId="2DDA4057" w14:textId="77777777" w:rsidR="006E4D9D" w:rsidRPr="00B949B1" w:rsidRDefault="006E4D9D" w:rsidP="00B64A19">
            <w:pPr>
              <w:ind w:left="-108" w:right="-108"/>
              <w:jc w:val="center"/>
              <w:rPr>
                <w:rFonts w:ascii="Arial" w:hAnsi="Arial"/>
                <w:b/>
                <w:sz w:val="20"/>
                <w:szCs w:val="20"/>
              </w:rPr>
            </w:pPr>
            <w:r w:rsidRPr="00B949B1">
              <w:rPr>
                <w:rFonts w:ascii="Arial" w:hAnsi="Arial"/>
                <w:b/>
                <w:sz w:val="20"/>
                <w:szCs w:val="20"/>
              </w:rPr>
              <w:t>CGPA</w:t>
            </w:r>
          </w:p>
        </w:tc>
        <w:tc>
          <w:tcPr>
            <w:tcW w:w="1657" w:type="dxa"/>
            <w:vAlign w:val="center"/>
          </w:tcPr>
          <w:p w14:paraId="52293E04" w14:textId="77777777" w:rsidR="006E4D9D" w:rsidRPr="00B949B1" w:rsidRDefault="006E4D9D" w:rsidP="00B64A19">
            <w:pPr>
              <w:ind w:left="-108" w:right="-108"/>
              <w:jc w:val="center"/>
              <w:rPr>
                <w:rFonts w:ascii="Arial" w:hAnsi="Arial"/>
                <w:b/>
                <w:sz w:val="20"/>
                <w:szCs w:val="20"/>
              </w:rPr>
            </w:pPr>
            <w:r w:rsidRPr="00B949B1">
              <w:rPr>
                <w:rFonts w:ascii="Arial" w:hAnsi="Arial"/>
                <w:b/>
                <w:sz w:val="20"/>
                <w:szCs w:val="20"/>
              </w:rPr>
              <w:t>Signatures</w:t>
            </w:r>
          </w:p>
        </w:tc>
      </w:tr>
      <w:tr w:rsidR="00A73DF6" w14:paraId="649841BE" w14:textId="77777777">
        <w:trPr>
          <w:trHeight w:val="504"/>
        </w:trPr>
        <w:tc>
          <w:tcPr>
            <w:tcW w:w="783" w:type="dxa"/>
            <w:vAlign w:val="center"/>
          </w:tcPr>
          <w:p w14:paraId="56B20A0C" w14:textId="77777777" w:rsidR="00A73DF6" w:rsidRPr="00B67D77" w:rsidRDefault="00A73DF6" w:rsidP="00A73DF6">
            <w:pPr>
              <w:pStyle w:val="Heading5"/>
              <w:spacing w:line="240" w:lineRule="auto"/>
              <w:rPr>
                <w:sz w:val="20"/>
              </w:rPr>
            </w:pPr>
            <w:r>
              <w:rPr>
                <w:sz w:val="20"/>
              </w:rPr>
              <w:t>1</w:t>
            </w:r>
          </w:p>
        </w:tc>
        <w:tc>
          <w:tcPr>
            <w:tcW w:w="2097" w:type="dxa"/>
            <w:vAlign w:val="center"/>
          </w:tcPr>
          <w:p w14:paraId="1FC39945" w14:textId="7A51629F" w:rsidR="00A73DF6" w:rsidRPr="00B67D77" w:rsidRDefault="00A73DF6" w:rsidP="00A73DF6">
            <w:pPr>
              <w:pStyle w:val="Heading5"/>
              <w:spacing w:line="240" w:lineRule="auto"/>
              <w:jc w:val="left"/>
              <w:rPr>
                <w:sz w:val="20"/>
              </w:rPr>
            </w:pPr>
            <w:r>
              <w:rPr>
                <w:sz w:val="20"/>
              </w:rPr>
              <w:t>L1F19BSCS0139</w:t>
            </w:r>
          </w:p>
        </w:tc>
        <w:tc>
          <w:tcPr>
            <w:tcW w:w="3240" w:type="dxa"/>
            <w:vAlign w:val="center"/>
          </w:tcPr>
          <w:p w14:paraId="0562CB0E" w14:textId="1F41765C" w:rsidR="00A73DF6" w:rsidRPr="00B67D77" w:rsidRDefault="00A73DF6" w:rsidP="00A73DF6">
            <w:pPr>
              <w:pStyle w:val="Heading5"/>
              <w:spacing w:line="240" w:lineRule="auto"/>
              <w:jc w:val="left"/>
              <w:rPr>
                <w:sz w:val="20"/>
              </w:rPr>
            </w:pPr>
            <w:r>
              <w:rPr>
                <w:sz w:val="20"/>
              </w:rPr>
              <w:t>AHMED NAEEM</w:t>
            </w:r>
          </w:p>
        </w:tc>
        <w:tc>
          <w:tcPr>
            <w:tcW w:w="657" w:type="dxa"/>
            <w:vAlign w:val="center"/>
          </w:tcPr>
          <w:p w14:paraId="34CE0A41" w14:textId="23052F17" w:rsidR="00A73DF6" w:rsidRPr="00B67D77" w:rsidRDefault="00A73DF6" w:rsidP="00A73DF6">
            <w:pPr>
              <w:pStyle w:val="Heading5"/>
              <w:spacing w:line="240" w:lineRule="auto"/>
              <w:jc w:val="left"/>
              <w:rPr>
                <w:sz w:val="20"/>
              </w:rPr>
            </w:pPr>
            <w:r>
              <w:rPr>
                <w:sz w:val="20"/>
              </w:rPr>
              <w:t>2.34</w:t>
            </w:r>
          </w:p>
        </w:tc>
        <w:tc>
          <w:tcPr>
            <w:tcW w:w="1657" w:type="dxa"/>
            <w:vAlign w:val="center"/>
          </w:tcPr>
          <w:p w14:paraId="62EBF3C5" w14:textId="77777777" w:rsidR="00A73DF6" w:rsidRPr="00B67D77" w:rsidRDefault="00A73DF6" w:rsidP="00A73DF6">
            <w:pPr>
              <w:pStyle w:val="Heading5"/>
              <w:spacing w:line="240" w:lineRule="auto"/>
              <w:jc w:val="left"/>
              <w:rPr>
                <w:sz w:val="20"/>
              </w:rPr>
            </w:pPr>
          </w:p>
        </w:tc>
      </w:tr>
      <w:tr w:rsidR="00A73DF6" w14:paraId="18F999B5" w14:textId="77777777">
        <w:trPr>
          <w:trHeight w:val="504"/>
        </w:trPr>
        <w:tc>
          <w:tcPr>
            <w:tcW w:w="783" w:type="dxa"/>
            <w:vAlign w:val="center"/>
          </w:tcPr>
          <w:p w14:paraId="7144751B" w14:textId="77777777" w:rsidR="00A73DF6" w:rsidRPr="00B67D77" w:rsidRDefault="00A73DF6" w:rsidP="00A73DF6">
            <w:pPr>
              <w:pStyle w:val="Heading5"/>
              <w:spacing w:line="240" w:lineRule="auto"/>
              <w:rPr>
                <w:sz w:val="20"/>
              </w:rPr>
            </w:pPr>
            <w:r>
              <w:rPr>
                <w:sz w:val="20"/>
              </w:rPr>
              <w:t>2</w:t>
            </w:r>
          </w:p>
        </w:tc>
        <w:tc>
          <w:tcPr>
            <w:tcW w:w="2097" w:type="dxa"/>
            <w:vAlign w:val="center"/>
          </w:tcPr>
          <w:p w14:paraId="6D98A12B" w14:textId="2D665FFF" w:rsidR="00A73DF6" w:rsidRPr="00B67D77" w:rsidRDefault="00A73DF6" w:rsidP="00A73DF6">
            <w:pPr>
              <w:pStyle w:val="Heading5"/>
              <w:spacing w:line="240" w:lineRule="auto"/>
              <w:jc w:val="left"/>
              <w:rPr>
                <w:sz w:val="20"/>
              </w:rPr>
            </w:pPr>
            <w:r>
              <w:rPr>
                <w:sz w:val="20"/>
              </w:rPr>
              <w:t>L1F19BSCS0140</w:t>
            </w:r>
          </w:p>
        </w:tc>
        <w:tc>
          <w:tcPr>
            <w:tcW w:w="3240" w:type="dxa"/>
            <w:vAlign w:val="center"/>
          </w:tcPr>
          <w:p w14:paraId="2946DB82" w14:textId="4B7D726F" w:rsidR="00A73DF6" w:rsidRPr="00B67D77" w:rsidRDefault="00A73DF6" w:rsidP="00A73DF6">
            <w:pPr>
              <w:pStyle w:val="Heading5"/>
              <w:spacing w:line="240" w:lineRule="auto"/>
              <w:jc w:val="left"/>
              <w:rPr>
                <w:sz w:val="20"/>
              </w:rPr>
            </w:pPr>
            <w:r>
              <w:rPr>
                <w:sz w:val="20"/>
              </w:rPr>
              <w:t>AHSAN JALIL</w:t>
            </w:r>
          </w:p>
        </w:tc>
        <w:tc>
          <w:tcPr>
            <w:tcW w:w="657" w:type="dxa"/>
            <w:vAlign w:val="center"/>
          </w:tcPr>
          <w:p w14:paraId="5997CC1D" w14:textId="2E49739D" w:rsidR="00A73DF6" w:rsidRPr="00B67D77" w:rsidRDefault="00A73DF6" w:rsidP="00A73DF6">
            <w:pPr>
              <w:pStyle w:val="Heading5"/>
              <w:spacing w:line="240" w:lineRule="auto"/>
              <w:jc w:val="left"/>
              <w:rPr>
                <w:sz w:val="20"/>
              </w:rPr>
            </w:pPr>
            <w:r>
              <w:rPr>
                <w:sz w:val="20"/>
              </w:rPr>
              <w:t>1.98</w:t>
            </w:r>
          </w:p>
        </w:tc>
        <w:tc>
          <w:tcPr>
            <w:tcW w:w="1657" w:type="dxa"/>
            <w:vAlign w:val="center"/>
          </w:tcPr>
          <w:p w14:paraId="110FFD37" w14:textId="77777777" w:rsidR="00A73DF6" w:rsidRPr="00B67D77" w:rsidRDefault="00A73DF6" w:rsidP="00A73DF6">
            <w:pPr>
              <w:pStyle w:val="Heading5"/>
              <w:spacing w:line="240" w:lineRule="auto"/>
              <w:jc w:val="left"/>
              <w:rPr>
                <w:sz w:val="20"/>
              </w:rPr>
            </w:pPr>
          </w:p>
        </w:tc>
      </w:tr>
      <w:tr w:rsidR="00A73DF6" w14:paraId="5FCD5EC4" w14:textId="77777777">
        <w:trPr>
          <w:trHeight w:val="504"/>
        </w:trPr>
        <w:tc>
          <w:tcPr>
            <w:tcW w:w="783" w:type="dxa"/>
            <w:vAlign w:val="center"/>
          </w:tcPr>
          <w:p w14:paraId="0B778152" w14:textId="77777777" w:rsidR="00A73DF6" w:rsidRPr="00B67D77" w:rsidRDefault="00A73DF6" w:rsidP="00A73DF6">
            <w:pPr>
              <w:pStyle w:val="Heading5"/>
              <w:spacing w:line="240" w:lineRule="auto"/>
              <w:rPr>
                <w:sz w:val="20"/>
              </w:rPr>
            </w:pPr>
            <w:r>
              <w:rPr>
                <w:sz w:val="20"/>
              </w:rPr>
              <w:t>3</w:t>
            </w:r>
          </w:p>
        </w:tc>
        <w:tc>
          <w:tcPr>
            <w:tcW w:w="2097" w:type="dxa"/>
            <w:vAlign w:val="center"/>
          </w:tcPr>
          <w:p w14:paraId="6B699379" w14:textId="269BDA07" w:rsidR="00A73DF6" w:rsidRPr="00B67D77" w:rsidRDefault="00A73DF6" w:rsidP="00A73DF6">
            <w:pPr>
              <w:pStyle w:val="Heading5"/>
              <w:spacing w:line="240" w:lineRule="auto"/>
              <w:jc w:val="left"/>
              <w:rPr>
                <w:sz w:val="20"/>
              </w:rPr>
            </w:pPr>
            <w:r>
              <w:rPr>
                <w:sz w:val="20"/>
              </w:rPr>
              <w:t>L1F19BSCS0582</w:t>
            </w:r>
          </w:p>
        </w:tc>
        <w:tc>
          <w:tcPr>
            <w:tcW w:w="3240" w:type="dxa"/>
            <w:vAlign w:val="center"/>
          </w:tcPr>
          <w:p w14:paraId="3FE9F23F" w14:textId="4407FFE1" w:rsidR="00A73DF6" w:rsidRPr="00B67D77" w:rsidRDefault="00A73DF6" w:rsidP="00A73DF6">
            <w:pPr>
              <w:pStyle w:val="Heading5"/>
              <w:spacing w:line="240" w:lineRule="auto"/>
              <w:jc w:val="left"/>
              <w:rPr>
                <w:sz w:val="20"/>
              </w:rPr>
            </w:pPr>
            <w:r>
              <w:rPr>
                <w:sz w:val="20"/>
              </w:rPr>
              <w:t>NAJAM IRFAN</w:t>
            </w:r>
          </w:p>
        </w:tc>
        <w:tc>
          <w:tcPr>
            <w:tcW w:w="657" w:type="dxa"/>
            <w:vAlign w:val="center"/>
          </w:tcPr>
          <w:p w14:paraId="1F72F646" w14:textId="664EE392" w:rsidR="00A73DF6" w:rsidRPr="00B67D77" w:rsidRDefault="00234296" w:rsidP="00A73DF6">
            <w:pPr>
              <w:pStyle w:val="Heading5"/>
              <w:spacing w:line="240" w:lineRule="auto"/>
              <w:jc w:val="left"/>
              <w:rPr>
                <w:sz w:val="20"/>
              </w:rPr>
            </w:pPr>
            <w:r>
              <w:rPr>
                <w:sz w:val="20"/>
              </w:rPr>
              <w:t>2.43</w:t>
            </w:r>
          </w:p>
        </w:tc>
        <w:tc>
          <w:tcPr>
            <w:tcW w:w="1657" w:type="dxa"/>
            <w:vAlign w:val="center"/>
          </w:tcPr>
          <w:p w14:paraId="08CE6F91" w14:textId="77777777" w:rsidR="00A73DF6" w:rsidRPr="00B67D77" w:rsidRDefault="00A73DF6" w:rsidP="00A73DF6">
            <w:pPr>
              <w:pStyle w:val="Heading5"/>
              <w:spacing w:line="240" w:lineRule="auto"/>
              <w:jc w:val="left"/>
              <w:rPr>
                <w:sz w:val="20"/>
              </w:rPr>
            </w:pPr>
          </w:p>
        </w:tc>
      </w:tr>
    </w:tbl>
    <w:p w14:paraId="61CDCEAD" w14:textId="77777777" w:rsidR="00BD5AE2" w:rsidRPr="00BD5AE2" w:rsidRDefault="00BD5AE2" w:rsidP="00BD5AE2">
      <w:pPr>
        <w:pStyle w:val="BodyText"/>
        <w:spacing w:line="240" w:lineRule="auto"/>
        <w:rPr>
          <w:b/>
          <w:sz w:val="16"/>
          <w:szCs w:val="24"/>
        </w:rPr>
      </w:pPr>
    </w:p>
    <w:p w14:paraId="13161CBD" w14:textId="77777777" w:rsidR="00171312" w:rsidRPr="0001618E" w:rsidRDefault="00171312" w:rsidP="0001618E">
      <w:pPr>
        <w:pStyle w:val="BodyText"/>
        <w:rPr>
          <w:b/>
          <w:sz w:val="24"/>
          <w:szCs w:val="24"/>
        </w:rPr>
      </w:pPr>
      <w:r w:rsidRPr="0001618E">
        <w:rPr>
          <w:b/>
          <w:sz w:val="24"/>
          <w:szCs w:val="24"/>
        </w:rPr>
        <w:t>Advisor’s Consent</w:t>
      </w:r>
    </w:p>
    <w:p w14:paraId="61AAB246" w14:textId="7DBB20F3" w:rsidR="00171312" w:rsidRPr="00C64735" w:rsidRDefault="00171312" w:rsidP="00171312">
      <w:pPr>
        <w:pStyle w:val="BodyText"/>
        <w:spacing w:line="240" w:lineRule="auto"/>
        <w:jc w:val="both"/>
        <w:rPr>
          <w:rFonts w:ascii="Trebuchet MS" w:hAnsi="Trebuchet MS"/>
          <w:sz w:val="10"/>
        </w:rPr>
      </w:pPr>
      <w:r w:rsidRPr="00F23623">
        <w:rPr>
          <w:rFonts w:ascii="Trebuchet MS" w:hAnsi="Trebuchet MS"/>
          <w:sz w:val="20"/>
        </w:rPr>
        <w:t xml:space="preserve">I Prof./Dr./Mr./Ms. </w:t>
      </w:r>
      <w:r w:rsidR="00A73DF6">
        <w:rPr>
          <w:rFonts w:ascii="Trebuchet MS" w:hAnsi="Trebuchet MS"/>
          <w:sz w:val="20"/>
          <w:u w:val="single"/>
        </w:rPr>
        <w:tab/>
      </w:r>
      <w:r w:rsidR="00A73DF6">
        <w:rPr>
          <w:rFonts w:ascii="Trebuchet MS" w:hAnsi="Trebuchet MS"/>
          <w:sz w:val="20"/>
          <w:u w:val="single"/>
        </w:rPr>
        <w:tab/>
        <w:t>Syed Nisar Ali</w:t>
      </w:r>
      <w:r w:rsidR="00A73DF6">
        <w:rPr>
          <w:rFonts w:ascii="Trebuchet MS" w:hAnsi="Trebuchet MS"/>
          <w:sz w:val="20"/>
          <w:u w:val="single"/>
        </w:rPr>
        <w:tab/>
      </w:r>
      <w:r w:rsidR="00A73DF6">
        <w:rPr>
          <w:rFonts w:ascii="Trebuchet MS" w:hAnsi="Trebuchet MS"/>
          <w:sz w:val="20"/>
          <w:u w:val="single"/>
        </w:rPr>
        <w:tab/>
      </w:r>
      <w:r w:rsidR="00A73DF6">
        <w:rPr>
          <w:rFonts w:ascii="Trebuchet MS" w:hAnsi="Trebuchet MS"/>
          <w:sz w:val="20"/>
          <w:u w:val="single"/>
        </w:rPr>
        <w:tab/>
      </w:r>
      <w:r w:rsidR="00A73DF6">
        <w:rPr>
          <w:rFonts w:ascii="Trebuchet MS" w:hAnsi="Trebuchet MS"/>
          <w:sz w:val="20"/>
          <w:u w:val="single"/>
        </w:rPr>
        <w:tab/>
      </w:r>
      <w:r w:rsidRPr="00F23623">
        <w:rPr>
          <w:rFonts w:ascii="Trebuchet MS" w:hAnsi="Trebuchet MS"/>
          <w:sz w:val="20"/>
        </w:rPr>
        <w:t xml:space="preserve"> am willing to guide these students in all phases of above-mentioned project as advisor</w:t>
      </w:r>
      <w:r>
        <w:rPr>
          <w:rFonts w:ascii="Trebuchet MS" w:hAnsi="Trebuchet MS"/>
          <w:sz w:val="20"/>
        </w:rPr>
        <w:t>. I have carefully seen the Title and des</w:t>
      </w:r>
      <w:r w:rsidR="00986DF3">
        <w:rPr>
          <w:rFonts w:ascii="Trebuchet MS" w:hAnsi="Trebuchet MS"/>
          <w:sz w:val="20"/>
        </w:rPr>
        <w:t>cription of the project</w:t>
      </w:r>
      <w:r>
        <w:rPr>
          <w:rFonts w:ascii="Trebuchet MS" w:hAnsi="Trebuchet MS"/>
          <w:sz w:val="20"/>
        </w:rPr>
        <w:t xml:space="preserve"> and believe that it is of an appropriate difficulty level for the number of students named above.</w:t>
      </w:r>
    </w:p>
    <w:p w14:paraId="6BB9E253" w14:textId="77777777" w:rsidR="00171312" w:rsidRPr="00C64735" w:rsidRDefault="00171312" w:rsidP="00171312">
      <w:pPr>
        <w:rPr>
          <w:rFonts w:ascii="Trebuchet MS" w:hAnsi="Trebuchet MS" w:cs="Arial"/>
          <w:b/>
          <w:bCs/>
          <w:sz w:val="8"/>
        </w:rPr>
      </w:pPr>
    </w:p>
    <w:tbl>
      <w:tblPr>
        <w:tblW w:w="8508" w:type="dxa"/>
        <w:tblLayout w:type="fixed"/>
        <w:tblLook w:val="01E0" w:firstRow="1" w:lastRow="1" w:firstColumn="1" w:lastColumn="1" w:noHBand="0" w:noVBand="0"/>
      </w:tblPr>
      <w:tblGrid>
        <w:gridCol w:w="5148"/>
        <w:gridCol w:w="3360"/>
      </w:tblGrid>
      <w:tr w:rsidR="00171312" w:rsidRPr="00AE70AB" w14:paraId="180B8177" w14:textId="77777777" w:rsidTr="00AE70AB">
        <w:trPr>
          <w:trHeight w:val="1503"/>
        </w:trPr>
        <w:tc>
          <w:tcPr>
            <w:tcW w:w="5148" w:type="dxa"/>
            <w:shd w:val="clear" w:color="auto" w:fill="auto"/>
          </w:tcPr>
          <w:p w14:paraId="5D96E813" w14:textId="77777777" w:rsidR="00171312" w:rsidRPr="00AE70AB" w:rsidRDefault="00171312" w:rsidP="00DB35A4">
            <w:pPr>
              <w:rPr>
                <w:rFonts w:ascii="Arial" w:hAnsi="Arial" w:cs="Arial"/>
                <w:b/>
                <w:bCs/>
                <w:sz w:val="22"/>
              </w:rPr>
            </w:pPr>
            <w:r w:rsidRPr="00AE70AB">
              <w:rPr>
                <w:rFonts w:ascii="Arial" w:hAnsi="Arial" w:cs="Arial"/>
                <w:b/>
                <w:bCs/>
                <w:sz w:val="22"/>
              </w:rPr>
              <w:t>Note:</w:t>
            </w:r>
          </w:p>
          <w:p w14:paraId="502BE5FC" w14:textId="77777777" w:rsidR="00171312" w:rsidRPr="00AE70AB" w:rsidRDefault="00171312" w:rsidP="00AE70AB">
            <w:pPr>
              <w:pStyle w:val="BodyText"/>
              <w:spacing w:line="240" w:lineRule="auto"/>
              <w:jc w:val="both"/>
              <w:rPr>
                <w:sz w:val="16"/>
              </w:rPr>
            </w:pPr>
            <w:r w:rsidRPr="00AE70AB">
              <w:rPr>
                <w:sz w:val="18"/>
              </w:rPr>
              <w:t>Advisor can’t be changed without prior permission of the Manager Projects and the duration for complet</w:t>
            </w:r>
            <w:r w:rsidR="00986DF3" w:rsidRPr="00AE70AB">
              <w:rPr>
                <w:sz w:val="18"/>
              </w:rPr>
              <w:t xml:space="preserve">ion of </w:t>
            </w:r>
            <w:r w:rsidR="007C10F9">
              <w:rPr>
                <w:sz w:val="18"/>
              </w:rPr>
              <w:t>the</w:t>
            </w:r>
            <w:r w:rsidR="00986DF3" w:rsidRPr="00AE70AB">
              <w:rPr>
                <w:sz w:val="18"/>
              </w:rPr>
              <w:t xml:space="preserve"> Project</w:t>
            </w:r>
            <w:r w:rsidRPr="00AE70AB">
              <w:rPr>
                <w:sz w:val="18"/>
              </w:rPr>
              <w:t xml:space="preserve"> </w:t>
            </w:r>
            <w:r w:rsidRPr="008F1B35">
              <w:rPr>
                <w:sz w:val="18"/>
              </w:rPr>
              <w:t xml:space="preserve">is </w:t>
            </w:r>
            <w:r w:rsidR="007C10F9" w:rsidRPr="008F1B35">
              <w:rPr>
                <w:sz w:val="18"/>
              </w:rPr>
              <w:t>2 regular semesters</w:t>
            </w:r>
            <w:r w:rsidRPr="008F1B35">
              <w:rPr>
                <w:sz w:val="18"/>
              </w:rPr>
              <w:t xml:space="preserve"> (approx.) from the date of Registr</w:t>
            </w:r>
            <w:r w:rsidR="00986DF3" w:rsidRPr="008F1B35">
              <w:rPr>
                <w:sz w:val="18"/>
              </w:rPr>
              <w:t>ation of Research Project</w:t>
            </w:r>
            <w:r w:rsidRPr="008F1B35">
              <w:rPr>
                <w:sz w:val="18"/>
              </w:rPr>
              <w:t>.</w:t>
            </w:r>
          </w:p>
          <w:p w14:paraId="23DE523C" w14:textId="77777777" w:rsidR="00171312" w:rsidRPr="00AE70AB" w:rsidRDefault="00171312" w:rsidP="00DB35A4">
            <w:pPr>
              <w:rPr>
                <w:rFonts w:ascii="Arial" w:hAnsi="Arial" w:cs="Arial"/>
                <w:b/>
                <w:bCs/>
                <w:sz w:val="22"/>
              </w:rPr>
            </w:pPr>
          </w:p>
        </w:tc>
        <w:tc>
          <w:tcPr>
            <w:tcW w:w="3360" w:type="dxa"/>
            <w:shd w:val="clear" w:color="auto" w:fill="auto"/>
            <w:vAlign w:val="bottom"/>
          </w:tcPr>
          <w:p w14:paraId="48CED67B" w14:textId="77777777" w:rsidR="00171312" w:rsidRPr="00AE70AB" w:rsidRDefault="00171312" w:rsidP="00AE70AB">
            <w:pPr>
              <w:pStyle w:val="Heading2"/>
              <w:jc w:val="right"/>
              <w:rPr>
                <w:sz w:val="18"/>
              </w:rPr>
            </w:pPr>
            <w:r w:rsidRPr="00AE70AB">
              <w:rPr>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14:paraId="52E56223" w14:textId="77777777" w:rsidTr="00AE70AB">
              <w:trPr>
                <w:jc w:val="right"/>
              </w:trPr>
              <w:tc>
                <w:tcPr>
                  <w:tcW w:w="2970" w:type="dxa"/>
                  <w:shd w:val="clear" w:color="auto" w:fill="auto"/>
                  <w:vAlign w:val="center"/>
                </w:tcPr>
                <w:p w14:paraId="07547A01" w14:textId="77777777" w:rsidR="00171312" w:rsidRDefault="00171312" w:rsidP="00AE70AB">
                  <w:pPr>
                    <w:pStyle w:val="Heading2"/>
                    <w:jc w:val="right"/>
                  </w:pPr>
                </w:p>
                <w:p w14:paraId="5043CB0F" w14:textId="77777777" w:rsidR="00171312" w:rsidRPr="00865188" w:rsidRDefault="00171312" w:rsidP="00AE70AB">
                  <w:pPr>
                    <w:jc w:val="right"/>
                  </w:pPr>
                </w:p>
              </w:tc>
            </w:tr>
          </w:tbl>
          <w:p w14:paraId="041A912E" w14:textId="77777777" w:rsidR="00171312" w:rsidRPr="00AE70AB" w:rsidRDefault="00171312" w:rsidP="00AE70AB">
            <w:pPr>
              <w:pStyle w:val="BodyText"/>
              <w:spacing w:line="240" w:lineRule="auto"/>
              <w:jc w:val="right"/>
              <w:rPr>
                <w:b/>
                <w:sz w:val="24"/>
              </w:rPr>
            </w:pPr>
            <w:r w:rsidRPr="00AE70AB">
              <w:rPr>
                <w:b/>
                <w:sz w:val="22"/>
              </w:rPr>
              <w:t>Advisor</w:t>
            </w:r>
          </w:p>
        </w:tc>
      </w:tr>
    </w:tbl>
    <w:p w14:paraId="19B58488" w14:textId="77777777" w:rsidR="006E4D9D" w:rsidRPr="008F1B35" w:rsidRDefault="00B74409" w:rsidP="000904DC">
      <w:pPr>
        <w:pStyle w:val="BodyText"/>
        <w:spacing w:line="240" w:lineRule="auto"/>
        <w:rPr>
          <w:b/>
          <w:sz w:val="24"/>
          <w:szCs w:val="24"/>
        </w:rPr>
      </w:pPr>
      <w:r w:rsidRPr="008F1B35">
        <w:rPr>
          <w:b/>
          <w:sz w:val="24"/>
          <w:szCs w:val="24"/>
        </w:rPr>
        <w:t>EVALUATOR</w:t>
      </w:r>
      <w:r w:rsidR="00ED6D65" w:rsidRPr="008F1B35">
        <w:rPr>
          <w:b/>
          <w:sz w:val="24"/>
          <w:szCs w:val="24"/>
        </w:rPr>
        <w:t>/REFEREE</w:t>
      </w:r>
      <w:r w:rsidR="006E4D9D" w:rsidRPr="008F1B35">
        <w:rPr>
          <w:b/>
          <w:sz w:val="24"/>
          <w:szCs w:val="24"/>
        </w:rPr>
        <w:t xml:space="preserve"> 1</w:t>
      </w:r>
    </w:p>
    <w:tbl>
      <w:tblPr>
        <w:tblW w:w="0" w:type="auto"/>
        <w:tblLook w:val="01E0" w:firstRow="1" w:lastRow="1" w:firstColumn="1" w:lastColumn="1" w:noHBand="0" w:noVBand="0"/>
      </w:tblPr>
      <w:tblGrid>
        <w:gridCol w:w="1621"/>
        <w:gridCol w:w="456"/>
        <w:gridCol w:w="1533"/>
        <w:gridCol w:w="473"/>
        <w:gridCol w:w="360"/>
        <w:gridCol w:w="3866"/>
      </w:tblGrid>
      <w:tr w:rsidR="006E4D9D" w:rsidRPr="00130173" w14:paraId="5E96C1C9" w14:textId="77777777" w:rsidTr="00AE70AB">
        <w:trPr>
          <w:trHeight w:val="847"/>
        </w:trPr>
        <w:tc>
          <w:tcPr>
            <w:tcW w:w="8525" w:type="dxa"/>
            <w:gridSpan w:val="6"/>
            <w:shd w:val="clear" w:color="auto" w:fill="auto"/>
          </w:tcPr>
          <w:p w14:paraId="15470ABB" w14:textId="77777777" w:rsidR="006E4D9D" w:rsidRPr="00AE70AB" w:rsidRDefault="00450421" w:rsidP="00AE70AB">
            <w:pPr>
              <w:pStyle w:val="BodyText"/>
              <w:spacing w:line="240" w:lineRule="auto"/>
              <w:jc w:val="both"/>
              <w:rPr>
                <w:sz w:val="20"/>
              </w:rPr>
            </w:pPr>
            <w:r w:rsidRPr="008F1B35">
              <w:rPr>
                <w:sz w:val="20"/>
              </w:rPr>
              <w:t xml:space="preserve">I have carefully read the project proposal and feel that the proposed project is a useful one and of a sufficient difficulty level to justify </w:t>
            </w:r>
            <w:r w:rsidR="00986DF3" w:rsidRPr="008F1B35">
              <w:rPr>
                <w:sz w:val="20"/>
              </w:rPr>
              <w:t xml:space="preserve">2 </w:t>
            </w:r>
            <w:r w:rsidR="007C10F9" w:rsidRPr="008F1B35">
              <w:rPr>
                <w:sz w:val="20"/>
              </w:rPr>
              <w:t xml:space="preserve">regular </w:t>
            </w:r>
            <w:r w:rsidR="00986DF3" w:rsidRPr="008F1B35">
              <w:rPr>
                <w:sz w:val="20"/>
              </w:rPr>
              <w:t>semesters work</w:t>
            </w:r>
            <w:r w:rsidRPr="008F1B35">
              <w:rPr>
                <w:sz w:val="20"/>
              </w:rPr>
              <w:t xml:space="preserve">load </w:t>
            </w:r>
            <w:r w:rsidR="00986DF3" w:rsidRPr="008F1B35">
              <w:rPr>
                <w:sz w:val="20"/>
              </w:rPr>
              <w:t>for</w:t>
            </w:r>
            <w:r w:rsidRPr="008F1B35">
              <w:rPr>
                <w:sz w:val="20"/>
              </w:rPr>
              <w:t xml:space="preserve"> above mentioned students.</w:t>
            </w:r>
            <w:r w:rsidR="00986DF3" w:rsidRPr="008F1B35">
              <w:rPr>
                <w:sz w:val="20"/>
              </w:rPr>
              <w:t xml:space="preserve"> I have made recommendations in the evaluation for</w:t>
            </w:r>
            <w:r w:rsidR="007C10F9" w:rsidRPr="008F1B35">
              <w:rPr>
                <w:sz w:val="20"/>
              </w:rPr>
              <w:t>m</w:t>
            </w:r>
            <w:r w:rsidR="00986DF3" w:rsidRPr="008F1B35">
              <w:rPr>
                <w:sz w:val="20"/>
              </w:rPr>
              <w:t xml:space="preserve"> to improve the scope and </w:t>
            </w:r>
            <w:r w:rsidR="00B74409" w:rsidRPr="008F1B35">
              <w:rPr>
                <w:sz w:val="20"/>
              </w:rPr>
              <w:t>quality of the project.</w:t>
            </w:r>
          </w:p>
          <w:p w14:paraId="07459315" w14:textId="77777777" w:rsidR="00305D98" w:rsidRPr="00AE70AB" w:rsidRDefault="00305D98" w:rsidP="00AE70AB">
            <w:pPr>
              <w:pStyle w:val="BodyText"/>
              <w:spacing w:line="240" w:lineRule="auto"/>
              <w:jc w:val="both"/>
              <w:rPr>
                <w:sz w:val="20"/>
              </w:rPr>
            </w:pPr>
          </w:p>
        </w:tc>
      </w:tr>
      <w:tr w:rsidR="00130173" w:rsidRPr="00130173" w14:paraId="113779A0" w14:textId="77777777" w:rsidTr="00AE70AB">
        <w:trPr>
          <w:trHeight w:val="427"/>
        </w:trPr>
        <w:tc>
          <w:tcPr>
            <w:tcW w:w="4188" w:type="dxa"/>
            <w:gridSpan w:val="4"/>
            <w:shd w:val="clear" w:color="auto" w:fill="auto"/>
          </w:tcPr>
          <w:p w14:paraId="6537F28F" w14:textId="77777777" w:rsidR="00130173" w:rsidRPr="00AE70AB" w:rsidRDefault="00130173" w:rsidP="007E2F9E">
            <w:pPr>
              <w:pStyle w:val="BodyText"/>
              <w:rPr>
                <w:sz w:val="20"/>
              </w:rPr>
            </w:pPr>
          </w:p>
        </w:tc>
        <w:tc>
          <w:tcPr>
            <w:tcW w:w="4337" w:type="dxa"/>
            <w:gridSpan w:val="2"/>
            <w:shd w:val="clear" w:color="auto" w:fill="auto"/>
          </w:tcPr>
          <w:p w14:paraId="6AFEF87D" w14:textId="77777777" w:rsidR="00130173" w:rsidRPr="00AE70AB" w:rsidRDefault="00130173" w:rsidP="00AE70AB">
            <w:pPr>
              <w:pStyle w:val="BodyText"/>
              <w:jc w:val="right"/>
              <w:rPr>
                <w:sz w:val="20"/>
              </w:rPr>
            </w:pPr>
            <w:r w:rsidRPr="00AE70AB">
              <w:rPr>
                <w:sz w:val="20"/>
              </w:rPr>
              <w:t>Signatures and Date</w:t>
            </w:r>
          </w:p>
        </w:tc>
      </w:tr>
      <w:tr w:rsidR="00AE70AB" w:rsidRPr="00130173" w14:paraId="6DFB9E20" w14:textId="77777777" w:rsidTr="00AE70AB">
        <w:trPr>
          <w:trHeight w:val="206"/>
        </w:trPr>
        <w:tc>
          <w:tcPr>
            <w:tcW w:w="1668" w:type="dxa"/>
            <w:shd w:val="clear" w:color="auto" w:fill="auto"/>
          </w:tcPr>
          <w:p w14:paraId="70DF9E56" w14:textId="77777777" w:rsidR="00130173" w:rsidRPr="00AE70AB" w:rsidRDefault="00130173" w:rsidP="00AE70AB">
            <w:pPr>
              <w:pStyle w:val="BodyText"/>
              <w:spacing w:line="240" w:lineRule="auto"/>
              <w:jc w:val="right"/>
              <w:rPr>
                <w:sz w:val="20"/>
              </w:rPr>
            </w:pPr>
          </w:p>
        </w:tc>
        <w:tc>
          <w:tcPr>
            <w:tcW w:w="463" w:type="dxa"/>
            <w:shd w:val="clear" w:color="auto" w:fill="auto"/>
          </w:tcPr>
          <w:p w14:paraId="44E871BC" w14:textId="77777777"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14:paraId="144A5D23" w14:textId="77777777" w:rsidR="00130173" w:rsidRPr="00AE70AB" w:rsidRDefault="00130173" w:rsidP="00AE70AB">
            <w:pPr>
              <w:pStyle w:val="BodyText"/>
              <w:spacing w:line="240" w:lineRule="auto"/>
              <w:jc w:val="right"/>
              <w:rPr>
                <w:sz w:val="20"/>
              </w:rPr>
            </w:pPr>
          </w:p>
        </w:tc>
        <w:tc>
          <w:tcPr>
            <w:tcW w:w="480" w:type="dxa"/>
            <w:shd w:val="clear" w:color="auto" w:fill="auto"/>
          </w:tcPr>
          <w:p w14:paraId="738610EB" w14:textId="77777777" w:rsidR="00130173" w:rsidRPr="00AE70AB" w:rsidRDefault="00130173" w:rsidP="00AE70AB">
            <w:pPr>
              <w:pStyle w:val="BodyText"/>
              <w:spacing w:line="240" w:lineRule="auto"/>
              <w:rPr>
                <w:sz w:val="20"/>
              </w:rPr>
            </w:pPr>
          </w:p>
        </w:tc>
        <w:tc>
          <w:tcPr>
            <w:tcW w:w="360" w:type="dxa"/>
            <w:tcBorders>
              <w:left w:val="nil"/>
            </w:tcBorders>
            <w:shd w:val="clear" w:color="auto" w:fill="auto"/>
          </w:tcPr>
          <w:p w14:paraId="637805D2" w14:textId="77777777"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14:paraId="463F29E8" w14:textId="77777777" w:rsidR="00130173" w:rsidRPr="00AE70AB" w:rsidRDefault="00130173" w:rsidP="00AE70AB">
            <w:pPr>
              <w:pStyle w:val="BodyText"/>
              <w:spacing w:line="240" w:lineRule="auto"/>
              <w:rPr>
                <w:sz w:val="20"/>
              </w:rPr>
            </w:pPr>
          </w:p>
        </w:tc>
      </w:tr>
      <w:tr w:rsidR="00130173" w:rsidRPr="00130173" w14:paraId="3B7B4B86" w14:textId="77777777" w:rsidTr="00AE70AB">
        <w:trPr>
          <w:trHeight w:val="656"/>
        </w:trPr>
        <w:tc>
          <w:tcPr>
            <w:tcW w:w="4188" w:type="dxa"/>
            <w:gridSpan w:val="4"/>
            <w:shd w:val="clear" w:color="auto" w:fill="auto"/>
          </w:tcPr>
          <w:p w14:paraId="3A0FF5F2" w14:textId="77777777" w:rsidR="00130173" w:rsidRPr="00AE70AB" w:rsidRDefault="00130173" w:rsidP="00AE70AB">
            <w:pPr>
              <w:pStyle w:val="BodyText"/>
              <w:spacing w:line="240" w:lineRule="auto"/>
              <w:rPr>
                <w:sz w:val="20"/>
              </w:rPr>
            </w:pPr>
          </w:p>
        </w:tc>
        <w:tc>
          <w:tcPr>
            <w:tcW w:w="360" w:type="dxa"/>
            <w:tcBorders>
              <w:left w:val="nil"/>
            </w:tcBorders>
            <w:shd w:val="clear" w:color="auto" w:fill="auto"/>
          </w:tcPr>
          <w:p w14:paraId="5630AD66" w14:textId="77777777" w:rsidR="00130173" w:rsidRPr="00AE70AB" w:rsidRDefault="00130173" w:rsidP="00AE70AB">
            <w:pPr>
              <w:pStyle w:val="BodyText"/>
              <w:spacing w:line="240" w:lineRule="auto"/>
              <w:rPr>
                <w:sz w:val="20"/>
              </w:rPr>
            </w:pPr>
          </w:p>
        </w:tc>
        <w:tc>
          <w:tcPr>
            <w:tcW w:w="3977" w:type="dxa"/>
            <w:vMerge/>
            <w:tcBorders>
              <w:left w:val="single" w:sz="4" w:space="0" w:color="auto"/>
              <w:bottom w:val="single" w:sz="4" w:space="0" w:color="auto"/>
              <w:right w:val="single" w:sz="4" w:space="0" w:color="auto"/>
            </w:tcBorders>
            <w:shd w:val="clear" w:color="auto" w:fill="auto"/>
          </w:tcPr>
          <w:p w14:paraId="61829076" w14:textId="77777777" w:rsidR="00130173" w:rsidRPr="00AE70AB" w:rsidRDefault="00130173" w:rsidP="00AE70AB">
            <w:pPr>
              <w:pStyle w:val="BodyText"/>
              <w:spacing w:line="240" w:lineRule="auto"/>
              <w:rPr>
                <w:sz w:val="20"/>
              </w:rPr>
            </w:pPr>
          </w:p>
        </w:tc>
      </w:tr>
    </w:tbl>
    <w:p w14:paraId="22A6087E" w14:textId="77777777" w:rsidR="00130173" w:rsidRDefault="00B74409" w:rsidP="00BD5AE2">
      <w:pPr>
        <w:pStyle w:val="BodyText"/>
        <w:spacing w:line="240" w:lineRule="auto"/>
        <w:rPr>
          <w:b/>
          <w:sz w:val="24"/>
          <w:szCs w:val="24"/>
        </w:rPr>
      </w:pPr>
      <w:r>
        <w:rPr>
          <w:b/>
          <w:sz w:val="24"/>
          <w:szCs w:val="24"/>
        </w:rPr>
        <w:t>EVALUATOR</w:t>
      </w:r>
      <w:r w:rsidR="00ED6D65">
        <w:rPr>
          <w:b/>
          <w:sz w:val="24"/>
          <w:szCs w:val="24"/>
        </w:rPr>
        <w:t>/REFEREE</w:t>
      </w:r>
      <w:r w:rsidR="00130173">
        <w:rPr>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30173" w14:paraId="5BF9D3A2" w14:textId="77777777" w:rsidTr="00AE70AB">
        <w:trPr>
          <w:trHeight w:val="847"/>
        </w:trPr>
        <w:tc>
          <w:tcPr>
            <w:tcW w:w="8525" w:type="dxa"/>
            <w:gridSpan w:val="6"/>
            <w:shd w:val="clear" w:color="auto" w:fill="auto"/>
          </w:tcPr>
          <w:p w14:paraId="1F3D4492" w14:textId="77777777" w:rsidR="00B74409" w:rsidRPr="00AE70AB" w:rsidRDefault="00B74409" w:rsidP="00AE70AB">
            <w:pPr>
              <w:pStyle w:val="BodyText"/>
              <w:spacing w:line="240" w:lineRule="auto"/>
              <w:jc w:val="both"/>
              <w:rPr>
                <w:sz w:val="20"/>
              </w:rPr>
            </w:pPr>
            <w:r w:rsidRPr="00AE70AB">
              <w:rPr>
                <w:sz w:val="20"/>
              </w:rPr>
              <w:t xml:space="preserve">I have carefully read the project proposal and feel that the proposed project is a useful one and of a sufficient difficulty level to justify 2 </w:t>
            </w:r>
            <w:r w:rsidR="007C10F9">
              <w:rPr>
                <w:sz w:val="20"/>
              </w:rPr>
              <w:t xml:space="preserve">regular </w:t>
            </w:r>
            <w:r w:rsidRPr="00AE70AB">
              <w:rPr>
                <w:sz w:val="20"/>
              </w:rPr>
              <w:t>semesters workload for above mentioned students. I have made recommendations in the evaluation for</w:t>
            </w:r>
            <w:r w:rsidR="007C10F9">
              <w:rPr>
                <w:sz w:val="20"/>
              </w:rPr>
              <w:t>m</w:t>
            </w:r>
            <w:r w:rsidRPr="00AE70AB">
              <w:rPr>
                <w:sz w:val="20"/>
              </w:rPr>
              <w:t xml:space="preserve"> to improve the scope and quality of the project.</w:t>
            </w:r>
          </w:p>
          <w:p w14:paraId="2BA226A1" w14:textId="77777777" w:rsidR="00284E1A" w:rsidRPr="00AE70AB" w:rsidRDefault="00284E1A" w:rsidP="00AE70AB">
            <w:pPr>
              <w:pStyle w:val="BodyText"/>
              <w:spacing w:line="240" w:lineRule="auto"/>
              <w:jc w:val="both"/>
              <w:rPr>
                <w:sz w:val="20"/>
              </w:rPr>
            </w:pPr>
          </w:p>
        </w:tc>
      </w:tr>
      <w:tr w:rsidR="00130173" w:rsidRPr="00130173" w14:paraId="5B3A2347" w14:textId="77777777" w:rsidTr="00AE70AB">
        <w:trPr>
          <w:trHeight w:val="427"/>
        </w:trPr>
        <w:tc>
          <w:tcPr>
            <w:tcW w:w="4188" w:type="dxa"/>
            <w:gridSpan w:val="4"/>
            <w:shd w:val="clear" w:color="auto" w:fill="auto"/>
          </w:tcPr>
          <w:p w14:paraId="17AD93B2" w14:textId="77777777" w:rsidR="00130173" w:rsidRPr="00AE70AB" w:rsidRDefault="00130173" w:rsidP="00B64A19">
            <w:pPr>
              <w:pStyle w:val="BodyText"/>
              <w:rPr>
                <w:sz w:val="20"/>
              </w:rPr>
            </w:pPr>
          </w:p>
        </w:tc>
        <w:tc>
          <w:tcPr>
            <w:tcW w:w="4337" w:type="dxa"/>
            <w:gridSpan w:val="2"/>
            <w:shd w:val="clear" w:color="auto" w:fill="auto"/>
          </w:tcPr>
          <w:p w14:paraId="3B0757BB" w14:textId="77777777" w:rsidR="00130173" w:rsidRPr="00AE70AB" w:rsidRDefault="00130173" w:rsidP="00AE70AB">
            <w:pPr>
              <w:pStyle w:val="BodyText"/>
              <w:jc w:val="right"/>
              <w:rPr>
                <w:sz w:val="20"/>
              </w:rPr>
            </w:pPr>
            <w:r w:rsidRPr="00AE70AB">
              <w:rPr>
                <w:sz w:val="20"/>
              </w:rPr>
              <w:t>Signatures and Date</w:t>
            </w:r>
          </w:p>
        </w:tc>
      </w:tr>
      <w:tr w:rsidR="00AE70AB" w:rsidRPr="00130173" w14:paraId="0DE4B5B7" w14:textId="77777777" w:rsidTr="00AE70AB">
        <w:trPr>
          <w:trHeight w:val="206"/>
        </w:trPr>
        <w:tc>
          <w:tcPr>
            <w:tcW w:w="1668" w:type="dxa"/>
            <w:shd w:val="clear" w:color="auto" w:fill="auto"/>
          </w:tcPr>
          <w:p w14:paraId="66204FF1" w14:textId="77777777" w:rsidR="00130173" w:rsidRPr="00AE70AB" w:rsidRDefault="00130173" w:rsidP="00AE70AB">
            <w:pPr>
              <w:pStyle w:val="BodyText"/>
              <w:spacing w:line="240" w:lineRule="auto"/>
              <w:jc w:val="right"/>
              <w:rPr>
                <w:sz w:val="20"/>
              </w:rPr>
            </w:pPr>
          </w:p>
        </w:tc>
        <w:tc>
          <w:tcPr>
            <w:tcW w:w="463" w:type="dxa"/>
            <w:shd w:val="clear" w:color="auto" w:fill="auto"/>
          </w:tcPr>
          <w:p w14:paraId="2DBF0D7D" w14:textId="77777777"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14:paraId="6B62F1B3" w14:textId="77777777" w:rsidR="00130173" w:rsidRPr="00AE70AB" w:rsidRDefault="00130173" w:rsidP="00AE70AB">
            <w:pPr>
              <w:pStyle w:val="BodyText"/>
              <w:spacing w:line="240" w:lineRule="auto"/>
              <w:jc w:val="right"/>
              <w:rPr>
                <w:sz w:val="20"/>
              </w:rPr>
            </w:pPr>
          </w:p>
        </w:tc>
        <w:tc>
          <w:tcPr>
            <w:tcW w:w="480" w:type="dxa"/>
            <w:shd w:val="clear" w:color="auto" w:fill="auto"/>
          </w:tcPr>
          <w:p w14:paraId="02F2C34E" w14:textId="77777777" w:rsidR="00130173" w:rsidRPr="00AE70AB" w:rsidRDefault="00130173" w:rsidP="00AE70AB">
            <w:pPr>
              <w:pStyle w:val="BodyText"/>
              <w:spacing w:line="240" w:lineRule="auto"/>
              <w:rPr>
                <w:sz w:val="20"/>
              </w:rPr>
            </w:pPr>
          </w:p>
        </w:tc>
        <w:tc>
          <w:tcPr>
            <w:tcW w:w="360" w:type="dxa"/>
            <w:tcBorders>
              <w:left w:val="nil"/>
            </w:tcBorders>
            <w:shd w:val="clear" w:color="auto" w:fill="auto"/>
          </w:tcPr>
          <w:p w14:paraId="680A4E5D" w14:textId="77777777"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14:paraId="19219836" w14:textId="77777777" w:rsidR="00130173" w:rsidRPr="00AE70AB" w:rsidRDefault="00130173" w:rsidP="00AE70AB">
            <w:pPr>
              <w:pStyle w:val="BodyText"/>
              <w:spacing w:line="240" w:lineRule="auto"/>
              <w:rPr>
                <w:sz w:val="20"/>
              </w:rPr>
            </w:pPr>
          </w:p>
        </w:tc>
      </w:tr>
      <w:tr w:rsidR="00130173" w:rsidRPr="00130173" w14:paraId="296FEF7D" w14:textId="77777777" w:rsidTr="00AE70AB">
        <w:trPr>
          <w:trHeight w:val="656"/>
        </w:trPr>
        <w:tc>
          <w:tcPr>
            <w:tcW w:w="4188" w:type="dxa"/>
            <w:gridSpan w:val="4"/>
            <w:shd w:val="clear" w:color="auto" w:fill="auto"/>
          </w:tcPr>
          <w:p w14:paraId="7194DBDC" w14:textId="77777777" w:rsidR="00130173" w:rsidRPr="00AE70AB" w:rsidRDefault="00130173" w:rsidP="00AE70AB">
            <w:pPr>
              <w:pStyle w:val="BodyText"/>
              <w:spacing w:line="240" w:lineRule="auto"/>
              <w:rPr>
                <w:sz w:val="24"/>
                <w:szCs w:val="24"/>
              </w:rPr>
            </w:pPr>
          </w:p>
        </w:tc>
        <w:tc>
          <w:tcPr>
            <w:tcW w:w="360" w:type="dxa"/>
            <w:tcBorders>
              <w:left w:val="nil"/>
            </w:tcBorders>
            <w:shd w:val="clear" w:color="auto" w:fill="auto"/>
          </w:tcPr>
          <w:p w14:paraId="769D0D3C" w14:textId="77777777" w:rsidR="00130173" w:rsidRPr="00AE70AB" w:rsidRDefault="00130173" w:rsidP="00AE70AB">
            <w:pPr>
              <w:pStyle w:val="BodyText"/>
              <w:spacing w:line="240" w:lineRule="auto"/>
              <w:rPr>
                <w:sz w:val="24"/>
                <w:szCs w:val="24"/>
              </w:rPr>
            </w:pPr>
          </w:p>
        </w:tc>
        <w:tc>
          <w:tcPr>
            <w:tcW w:w="3977" w:type="dxa"/>
            <w:vMerge/>
            <w:tcBorders>
              <w:left w:val="single" w:sz="4" w:space="0" w:color="auto"/>
              <w:bottom w:val="single" w:sz="4" w:space="0" w:color="auto"/>
              <w:right w:val="single" w:sz="4" w:space="0" w:color="auto"/>
            </w:tcBorders>
            <w:shd w:val="clear" w:color="auto" w:fill="auto"/>
          </w:tcPr>
          <w:p w14:paraId="54CD245A" w14:textId="77777777" w:rsidR="00130173" w:rsidRPr="00AE70AB" w:rsidRDefault="00130173" w:rsidP="00AE70AB">
            <w:pPr>
              <w:pStyle w:val="BodyText"/>
              <w:spacing w:line="240" w:lineRule="auto"/>
              <w:rPr>
                <w:sz w:val="24"/>
                <w:szCs w:val="24"/>
              </w:rPr>
            </w:pPr>
          </w:p>
        </w:tc>
      </w:tr>
    </w:tbl>
    <w:p w14:paraId="1231BE67" w14:textId="77777777" w:rsidR="00CB574D" w:rsidRDefault="00CB574D" w:rsidP="00130173">
      <w:pPr>
        <w:pStyle w:val="BodyText"/>
        <w:rPr>
          <w:b/>
          <w:sz w:val="24"/>
          <w:szCs w:val="24"/>
        </w:rPr>
        <w:sectPr w:rsidR="00CB574D" w:rsidSect="009374AB">
          <w:headerReference w:type="default" r:id="rId9"/>
          <w:footerReference w:type="default" r:id="rId10"/>
          <w:pgSz w:w="11909" w:h="16834" w:code="9"/>
          <w:pgMar w:top="1440" w:right="1440" w:bottom="1440" w:left="1440" w:header="1080" w:footer="532" w:gutter="720"/>
          <w:pgNumType w:start="0"/>
          <w:cols w:space="720"/>
          <w:titlePg/>
          <w:docGrid w:linePitch="360"/>
        </w:sectPr>
      </w:pPr>
    </w:p>
    <w:p w14:paraId="2327CD40" w14:textId="77777777" w:rsidR="007403AF" w:rsidRPr="007403AF" w:rsidRDefault="007403AF" w:rsidP="007E2F9E">
      <w:pPr>
        <w:pStyle w:val="BodyText"/>
        <w:rPr>
          <w:b/>
          <w:sz w:val="24"/>
          <w:szCs w:val="24"/>
        </w:rPr>
      </w:pPr>
      <w:r w:rsidRPr="007403AF">
        <w:rPr>
          <w:b/>
          <w:sz w:val="24"/>
          <w:szCs w:val="24"/>
        </w:rPr>
        <w:lastRenderedPageBreak/>
        <w:t>Abstract</w:t>
      </w:r>
      <w:r w:rsidR="00F22A28">
        <w:rPr>
          <w:b/>
          <w:sz w:val="24"/>
          <w:szCs w:val="24"/>
        </w:rPr>
        <w:t xml:space="preserve"> / Executive Summary</w:t>
      </w:r>
    </w:p>
    <w:p w14:paraId="4D72D71D" w14:textId="77777777" w:rsidR="00001D84" w:rsidRPr="00001D84" w:rsidRDefault="00001D84" w:rsidP="00001D84">
      <w:pPr>
        <w:pStyle w:val="BodyText"/>
        <w:spacing w:line="240" w:lineRule="auto"/>
        <w:ind w:left="360"/>
        <w:jc w:val="both"/>
        <w:rPr>
          <w:sz w:val="24"/>
          <w:szCs w:val="24"/>
        </w:rPr>
      </w:pPr>
      <w:r w:rsidRPr="00001D84">
        <w:rPr>
          <w:sz w:val="24"/>
          <w:szCs w:val="24"/>
        </w:rPr>
        <w:t>This project aims to develop a practical end-to-end solution for monitoring trucks carrying sensitive consignments over long distances in remote areas where secure surveillance systems are lacking. The solution integrates various technologies to ensure real-time visibility and enhanced security throughout the transportation process.</w:t>
      </w:r>
    </w:p>
    <w:p w14:paraId="49B3528B" w14:textId="77777777" w:rsidR="00001D84" w:rsidRPr="00001D84" w:rsidRDefault="00001D84" w:rsidP="00001D84">
      <w:pPr>
        <w:pStyle w:val="BodyText"/>
        <w:spacing w:line="240" w:lineRule="auto"/>
        <w:ind w:left="360"/>
        <w:jc w:val="both"/>
        <w:rPr>
          <w:sz w:val="24"/>
          <w:szCs w:val="24"/>
        </w:rPr>
      </w:pPr>
      <w:r w:rsidRPr="00001D84">
        <w:rPr>
          <w:sz w:val="24"/>
          <w:szCs w:val="24"/>
        </w:rPr>
        <w:t>The system includes GPS tracking devices installed in each truck to monitor their precise location at all times. ESP32 device collect and transmit important vehicle data, such as speed, driver’s facial expression, and Geo Location enabling real-time monitoring of the truck's condition.</w:t>
      </w:r>
    </w:p>
    <w:p w14:paraId="7F72849F" w14:textId="42D303A4" w:rsidR="00001D84" w:rsidRPr="00001D84" w:rsidRDefault="00001D84" w:rsidP="00001D84">
      <w:pPr>
        <w:pStyle w:val="BodyText"/>
        <w:spacing w:line="240" w:lineRule="auto"/>
        <w:ind w:left="360"/>
        <w:jc w:val="both"/>
        <w:rPr>
          <w:sz w:val="24"/>
          <w:szCs w:val="24"/>
        </w:rPr>
      </w:pPr>
      <w:r w:rsidRPr="00001D84">
        <w:rPr>
          <w:sz w:val="24"/>
          <w:szCs w:val="24"/>
        </w:rPr>
        <w:t>To ensure the proper handling of sensitive cargo, IoT sensors is deployed to monitor environmental factors such as temperature, humidity, and light exposure. These sensors provide continuous data transmission to a centralized control center, ensuring compliance with specific requirements.</w:t>
      </w:r>
    </w:p>
    <w:p w14:paraId="6756B7B4" w14:textId="050C9FEF" w:rsidR="00001D84" w:rsidRPr="00001D84" w:rsidRDefault="00001D84" w:rsidP="00001D84">
      <w:pPr>
        <w:pStyle w:val="BodyText"/>
        <w:spacing w:line="240" w:lineRule="auto"/>
        <w:ind w:left="360"/>
        <w:jc w:val="both"/>
        <w:rPr>
          <w:sz w:val="24"/>
          <w:szCs w:val="24"/>
        </w:rPr>
      </w:pPr>
      <w:r w:rsidRPr="00001D84">
        <w:rPr>
          <w:sz w:val="24"/>
          <w:szCs w:val="24"/>
        </w:rPr>
        <w:t>In addition, strategically placed surveillance cameras inside the trucks capture the status of the consignments and allow live image feeds to be transmitted to the control center. This provides visual monitoring and enables immediate action in case of security breaches or irregularities.</w:t>
      </w:r>
    </w:p>
    <w:p w14:paraId="04D25C9F" w14:textId="4F55110D" w:rsidR="00001D84" w:rsidRPr="00001D84" w:rsidRDefault="00001D84" w:rsidP="00001D84">
      <w:pPr>
        <w:pStyle w:val="BodyText"/>
        <w:spacing w:line="240" w:lineRule="auto"/>
        <w:ind w:left="360"/>
        <w:jc w:val="both"/>
        <w:rPr>
          <w:sz w:val="24"/>
          <w:szCs w:val="24"/>
        </w:rPr>
      </w:pPr>
      <w:r w:rsidRPr="00001D84">
        <w:rPr>
          <w:sz w:val="24"/>
          <w:szCs w:val="24"/>
        </w:rPr>
        <w:t>To establish effective communication, a reliable network infrastructure is implemented, utilizing cellular networks and</w:t>
      </w:r>
      <w:r>
        <w:rPr>
          <w:sz w:val="24"/>
          <w:szCs w:val="24"/>
        </w:rPr>
        <w:t xml:space="preserve"> </w:t>
      </w:r>
      <w:r w:rsidRPr="00001D84">
        <w:rPr>
          <w:sz w:val="24"/>
          <w:szCs w:val="24"/>
        </w:rPr>
        <w:t>radio communication to transmit data from the trucks to the control center. This ensures uninterrupted monitoring even in remote areas with limited connectivity.</w:t>
      </w:r>
    </w:p>
    <w:p w14:paraId="38E1BB92" w14:textId="17BED09B" w:rsidR="007403AF" w:rsidRPr="007403AF" w:rsidRDefault="00001D84" w:rsidP="00001D84">
      <w:pPr>
        <w:pStyle w:val="BodyText"/>
        <w:spacing w:line="240" w:lineRule="auto"/>
        <w:ind w:left="360"/>
        <w:jc w:val="both"/>
        <w:rPr>
          <w:sz w:val="24"/>
          <w:szCs w:val="24"/>
        </w:rPr>
      </w:pPr>
      <w:r w:rsidRPr="00001D84">
        <w:rPr>
          <w:sz w:val="24"/>
          <w:szCs w:val="24"/>
        </w:rPr>
        <w:t>The control center serves as the centralized hub for data analysis, where incoming information is processed using machine learning algorithms to detect patterns, anomalies, or potential risks. Alarms and alerts are triggered when deviations from normal behaviors are identified, allowing for timely response and necessary interventions.</w:t>
      </w:r>
    </w:p>
    <w:p w14:paraId="53B4C502" w14:textId="44EBB42C" w:rsidR="00001D84" w:rsidRDefault="00001D84">
      <w:pPr>
        <w:rPr>
          <w:rFonts w:ascii="Arial" w:hAnsi="Arial"/>
          <w:b/>
        </w:rPr>
      </w:pPr>
    </w:p>
    <w:p w14:paraId="6B51D7A7" w14:textId="68605BF5" w:rsidR="00F737B3" w:rsidRPr="007403AF" w:rsidRDefault="00F737B3" w:rsidP="00F737B3">
      <w:pPr>
        <w:pStyle w:val="BodyText"/>
        <w:rPr>
          <w:b/>
          <w:sz w:val="24"/>
          <w:szCs w:val="24"/>
        </w:rPr>
      </w:pPr>
      <w:r w:rsidRPr="007403AF">
        <w:rPr>
          <w:b/>
          <w:sz w:val="24"/>
          <w:szCs w:val="24"/>
        </w:rPr>
        <w:t>Introduction and Background</w:t>
      </w:r>
    </w:p>
    <w:p w14:paraId="316F4C60" w14:textId="72326C68" w:rsidR="00F737B3" w:rsidRDefault="00001D84" w:rsidP="00001D84">
      <w:pPr>
        <w:pStyle w:val="BodyText"/>
        <w:spacing w:line="240" w:lineRule="auto"/>
        <w:ind w:left="360"/>
        <w:jc w:val="both"/>
        <w:rPr>
          <w:bCs/>
          <w:sz w:val="24"/>
          <w:szCs w:val="24"/>
        </w:rPr>
      </w:pPr>
      <w:r w:rsidRPr="00001D84">
        <w:rPr>
          <w:bCs/>
          <w:sz w:val="24"/>
          <w:szCs w:val="24"/>
        </w:rPr>
        <w:t>Trucks</w:t>
      </w:r>
      <w:r>
        <w:rPr>
          <w:bCs/>
          <w:sz w:val="24"/>
          <w:szCs w:val="24"/>
        </w:rPr>
        <w:t xml:space="preserve"> </w:t>
      </w:r>
      <w:r w:rsidRPr="00001D84">
        <w:rPr>
          <w:bCs/>
          <w:sz w:val="24"/>
          <w:szCs w:val="24"/>
        </w:rPr>
        <w:t>carrying sensitive consignments travel over long distances into remote areas, there is no secure surveillance system to monitor their status. This project aims to provide a practical end-to-end solution to overcome this problem. Moreover, during long driving hours, truck drivers may get drowsy or less attentive. To tackle this, we will embed a facial expressions detector that will cause an alarm whenever the driver will have a negative attitude.</w:t>
      </w:r>
    </w:p>
    <w:p w14:paraId="11BFC772" w14:textId="68739B63" w:rsidR="00001D84" w:rsidRDefault="00001D84" w:rsidP="00001D84">
      <w:pPr>
        <w:pStyle w:val="BodyText"/>
        <w:spacing w:line="240" w:lineRule="auto"/>
        <w:ind w:left="360"/>
        <w:jc w:val="both"/>
        <w:rPr>
          <w:bCs/>
          <w:sz w:val="24"/>
          <w:szCs w:val="24"/>
        </w:rPr>
      </w:pPr>
      <w:r w:rsidRPr="00001D84">
        <w:rPr>
          <w:bCs/>
          <w:sz w:val="24"/>
          <w:szCs w:val="24"/>
        </w:rPr>
        <w:t>We are developing a solution which uses an ESP32 microcontroller, paired with a Wi-Fi camera, GSM Module and Radio Waves Module. This ESP32 device will communicate with our Backend service hosted on AWS EC2 to post the image data and other relevant information to monitor the truck and truck driver.</w:t>
      </w:r>
    </w:p>
    <w:p w14:paraId="3EF410FF" w14:textId="76B34F13" w:rsidR="00001D84" w:rsidRPr="007403AF" w:rsidRDefault="00001D84" w:rsidP="00001D84">
      <w:pPr>
        <w:pStyle w:val="BodyText"/>
        <w:spacing w:line="240" w:lineRule="auto"/>
        <w:ind w:left="360"/>
        <w:jc w:val="both"/>
        <w:rPr>
          <w:sz w:val="24"/>
          <w:szCs w:val="24"/>
        </w:rPr>
      </w:pPr>
      <w:r w:rsidRPr="00001D84">
        <w:rPr>
          <w:bCs/>
          <w:sz w:val="24"/>
          <w:szCs w:val="24"/>
        </w:rPr>
        <w:t xml:space="preserve">The ESP32 device will periodically take snapshots using the Wi-Fi cameras. These Wi-Fi cameras will be connected locally with the microcontroller. Then the ESP32 MCU will send these snapshots over to our REST API. The embedded microcontroller will use the GSM Module (SIM Module), to transmit data primarily. As backup the device will use Radio Waves to transmit data. However, the snapshots transmitted using Radio Waves will have low image quality. These snapshots will also be used by our backend </w:t>
      </w:r>
      <w:r w:rsidRPr="00001D84">
        <w:rPr>
          <w:bCs/>
          <w:sz w:val="24"/>
          <w:szCs w:val="24"/>
        </w:rPr>
        <w:lastRenderedPageBreak/>
        <w:t>service to detect the facial expressions of the driver. These results will then be showed on the Angular dashboard.</w:t>
      </w:r>
    </w:p>
    <w:p w14:paraId="30D7AA69" w14:textId="77777777" w:rsidR="00270154" w:rsidRDefault="00270154" w:rsidP="007E2F9E">
      <w:pPr>
        <w:pStyle w:val="BodyText"/>
        <w:rPr>
          <w:b/>
          <w:sz w:val="24"/>
          <w:szCs w:val="24"/>
        </w:rPr>
      </w:pPr>
    </w:p>
    <w:p w14:paraId="44855751" w14:textId="77777777" w:rsidR="007403AF" w:rsidRPr="007403AF" w:rsidRDefault="007403AF" w:rsidP="007E2F9E">
      <w:pPr>
        <w:pStyle w:val="BodyText"/>
        <w:rPr>
          <w:b/>
          <w:sz w:val="24"/>
          <w:szCs w:val="24"/>
        </w:rPr>
      </w:pPr>
      <w:r w:rsidRPr="007403AF">
        <w:rPr>
          <w:b/>
          <w:sz w:val="24"/>
          <w:szCs w:val="24"/>
        </w:rPr>
        <w:t>Statement of the Problem</w:t>
      </w:r>
    </w:p>
    <w:p w14:paraId="184A0A51" w14:textId="1370BDEC" w:rsidR="007403AF" w:rsidRPr="007403AF" w:rsidRDefault="00001D84" w:rsidP="00001D84">
      <w:pPr>
        <w:pStyle w:val="BodyText"/>
        <w:spacing w:line="240" w:lineRule="auto"/>
        <w:ind w:left="360"/>
        <w:jc w:val="both"/>
        <w:rPr>
          <w:sz w:val="24"/>
          <w:szCs w:val="24"/>
        </w:rPr>
      </w:pPr>
      <w:r>
        <w:rPr>
          <w:sz w:val="24"/>
          <w:szCs w:val="24"/>
        </w:rPr>
        <w:t>The main focus of TruSec will be to secure the trucks carrying sensitive consignments by allowing them to communicate effectively even over the low-bandwidth network. The current solutions in the market are costly because they are using satellite communication which is an expensive approach.  Our aim is just to demonstrate the effective communication between the truck and the control center over low network bandwidth, and this will be our primary goal.</w:t>
      </w:r>
    </w:p>
    <w:p w14:paraId="7196D064" w14:textId="77777777" w:rsidR="007403AF" w:rsidRPr="007403AF" w:rsidRDefault="007403AF" w:rsidP="007403AF">
      <w:pPr>
        <w:pStyle w:val="BodyText"/>
        <w:spacing w:line="240" w:lineRule="auto"/>
        <w:rPr>
          <w:sz w:val="24"/>
          <w:szCs w:val="24"/>
        </w:rPr>
      </w:pPr>
    </w:p>
    <w:p w14:paraId="71CBE670" w14:textId="77777777" w:rsidR="007403AF" w:rsidRPr="007403AF" w:rsidRDefault="007403AF" w:rsidP="007E2F9E">
      <w:pPr>
        <w:pStyle w:val="BodyText"/>
        <w:rPr>
          <w:b/>
          <w:sz w:val="24"/>
          <w:szCs w:val="24"/>
        </w:rPr>
      </w:pPr>
      <w:r w:rsidRPr="007403AF">
        <w:rPr>
          <w:b/>
          <w:sz w:val="24"/>
          <w:szCs w:val="24"/>
        </w:rPr>
        <w:t>Objective</w:t>
      </w:r>
      <w:r w:rsidR="00F22A28">
        <w:rPr>
          <w:b/>
          <w:sz w:val="24"/>
          <w:szCs w:val="24"/>
        </w:rPr>
        <w:t>(</w:t>
      </w:r>
      <w:r w:rsidRPr="007403AF">
        <w:rPr>
          <w:b/>
          <w:sz w:val="24"/>
          <w:szCs w:val="24"/>
        </w:rPr>
        <w:t>s</w:t>
      </w:r>
      <w:r w:rsidR="00F22A28">
        <w:rPr>
          <w:b/>
          <w:sz w:val="24"/>
          <w:szCs w:val="24"/>
        </w:rPr>
        <w:t>)</w:t>
      </w:r>
      <w:r w:rsidR="00710E53">
        <w:rPr>
          <w:b/>
          <w:sz w:val="24"/>
          <w:szCs w:val="24"/>
        </w:rPr>
        <w:t xml:space="preserve"> / Aim</w:t>
      </w:r>
      <w:r w:rsidR="00F22A28">
        <w:rPr>
          <w:b/>
          <w:sz w:val="24"/>
          <w:szCs w:val="24"/>
        </w:rPr>
        <w:t>(</w:t>
      </w:r>
      <w:r w:rsidR="00710E53">
        <w:rPr>
          <w:b/>
          <w:sz w:val="24"/>
          <w:szCs w:val="24"/>
        </w:rPr>
        <w:t>s</w:t>
      </w:r>
      <w:r w:rsidR="00F22A28">
        <w:rPr>
          <w:b/>
          <w:sz w:val="24"/>
          <w:szCs w:val="24"/>
        </w:rPr>
        <w:t>)</w:t>
      </w:r>
      <w:r w:rsidR="00710E53">
        <w:rPr>
          <w:b/>
          <w:sz w:val="24"/>
          <w:szCs w:val="24"/>
        </w:rPr>
        <w:t xml:space="preserve"> / Target</w:t>
      </w:r>
      <w:r w:rsidR="00F22A28">
        <w:rPr>
          <w:b/>
          <w:sz w:val="24"/>
          <w:szCs w:val="24"/>
        </w:rPr>
        <w:t>(s)</w:t>
      </w:r>
    </w:p>
    <w:p w14:paraId="63EE76EB" w14:textId="1563F0E0" w:rsidR="00001D84" w:rsidRPr="00001D84" w:rsidRDefault="00001D84" w:rsidP="00001D84">
      <w:pPr>
        <w:pStyle w:val="BodyText"/>
        <w:spacing w:line="240" w:lineRule="auto"/>
        <w:ind w:left="360"/>
        <w:jc w:val="both"/>
        <w:rPr>
          <w:sz w:val="24"/>
          <w:szCs w:val="24"/>
        </w:rPr>
      </w:pPr>
      <w:r>
        <w:rPr>
          <w:sz w:val="24"/>
          <w:szCs w:val="24"/>
        </w:rPr>
        <w:t>T</w:t>
      </w:r>
      <w:r w:rsidRPr="00001D84">
        <w:rPr>
          <w:sz w:val="24"/>
          <w:szCs w:val="24"/>
        </w:rPr>
        <w:t>he project aims to provide a practical end-to-end solution for monitoring trucks carrying sensitive consignments in remote areas. By integrating GPS tracking, IoT sensors, surveillance cameras, communication networks, and data analytics, this solution offers real-time visibility, enhanced security, and efficient monitoring capabilities.</w:t>
      </w:r>
    </w:p>
    <w:p w14:paraId="4E55102E" w14:textId="54F5EA49" w:rsidR="00001D84" w:rsidRPr="00001D84" w:rsidRDefault="00001D84" w:rsidP="00001D84">
      <w:pPr>
        <w:pStyle w:val="BodyText"/>
        <w:spacing w:line="240" w:lineRule="auto"/>
        <w:ind w:left="360"/>
        <w:jc w:val="both"/>
        <w:rPr>
          <w:sz w:val="24"/>
          <w:szCs w:val="24"/>
        </w:rPr>
      </w:pPr>
      <w:r w:rsidRPr="00001D84">
        <w:rPr>
          <w:sz w:val="24"/>
          <w:szCs w:val="24"/>
        </w:rPr>
        <w:t xml:space="preserve">The implementation of such a comprehensive system enables continuous monitoring of the truck's location, vehicle condition, and cargo environment. The centralized control </w:t>
      </w:r>
      <w:r w:rsidR="0073523F" w:rsidRPr="00001D84">
        <w:rPr>
          <w:sz w:val="24"/>
          <w:szCs w:val="24"/>
        </w:rPr>
        <w:t>center</w:t>
      </w:r>
      <w:r w:rsidRPr="00001D84">
        <w:rPr>
          <w:sz w:val="24"/>
          <w:szCs w:val="24"/>
        </w:rPr>
        <w:t xml:space="preserve">, equipped with a monitoring dashboard and data analytics tools, empowers operators to detect anomalies, security threats, or deviations from normal </w:t>
      </w:r>
      <w:r w:rsidR="0073523F" w:rsidRPr="00001D84">
        <w:rPr>
          <w:sz w:val="24"/>
          <w:szCs w:val="24"/>
        </w:rPr>
        <w:t>behavior</w:t>
      </w:r>
      <w:r w:rsidRPr="00001D84">
        <w:rPr>
          <w:sz w:val="24"/>
          <w:szCs w:val="24"/>
        </w:rPr>
        <w:t>.</w:t>
      </w:r>
    </w:p>
    <w:p w14:paraId="79EA2F58" w14:textId="305A8363" w:rsidR="007403AF" w:rsidRDefault="00001D84" w:rsidP="00001D84">
      <w:pPr>
        <w:pStyle w:val="BodyText"/>
        <w:spacing w:line="240" w:lineRule="auto"/>
        <w:ind w:left="360"/>
        <w:jc w:val="both"/>
        <w:rPr>
          <w:sz w:val="24"/>
          <w:szCs w:val="24"/>
        </w:rPr>
      </w:pPr>
      <w:r w:rsidRPr="00001D84">
        <w:rPr>
          <w:sz w:val="24"/>
          <w:szCs w:val="24"/>
        </w:rPr>
        <w:t>By leveraging technologies like networks, cloud platforms and IoT, the solution addresses the unique challenges presented by remote areas. It overcomes the limitations of existing surveillance systems and provides an efficient, reliable, and secure framework for monitoring trucks and their sensitive consignments.</w:t>
      </w:r>
      <w:r w:rsidR="00F81605">
        <w:rPr>
          <w:sz w:val="24"/>
          <w:szCs w:val="24"/>
        </w:rPr>
        <w:t xml:space="preserve"> </w:t>
      </w:r>
    </w:p>
    <w:p w14:paraId="34FF1C98" w14:textId="77777777" w:rsidR="00412DF1" w:rsidRDefault="00412DF1" w:rsidP="00412DF1">
      <w:pPr>
        <w:pStyle w:val="BodyText"/>
        <w:spacing w:line="240" w:lineRule="auto"/>
        <w:jc w:val="both"/>
        <w:rPr>
          <w:sz w:val="24"/>
          <w:szCs w:val="24"/>
        </w:rPr>
      </w:pPr>
    </w:p>
    <w:p w14:paraId="1C70C4E0" w14:textId="77777777" w:rsidR="00412DF1" w:rsidRPr="004B4720" w:rsidRDefault="00412DF1" w:rsidP="004B4720">
      <w:pPr>
        <w:pStyle w:val="BodyText"/>
        <w:rPr>
          <w:b/>
          <w:sz w:val="24"/>
          <w:szCs w:val="24"/>
        </w:rPr>
      </w:pPr>
      <w:r w:rsidRPr="004B4720">
        <w:rPr>
          <w:b/>
          <w:sz w:val="24"/>
          <w:szCs w:val="24"/>
        </w:rPr>
        <w:t>Completeness Criteria</w:t>
      </w:r>
    </w:p>
    <w:p w14:paraId="6D072C0D" w14:textId="77777777" w:rsidR="00D7235D" w:rsidRDefault="00D7235D" w:rsidP="004B4720">
      <w:pPr>
        <w:pStyle w:val="BodyText"/>
        <w:spacing w:line="240" w:lineRule="auto"/>
        <w:ind w:left="360"/>
        <w:jc w:val="both"/>
        <w:rPr>
          <w:sz w:val="24"/>
          <w:szCs w:val="24"/>
        </w:rPr>
      </w:pPr>
    </w:p>
    <w:tbl>
      <w:tblPr>
        <w:tblStyle w:val="TableGrid"/>
        <w:tblW w:w="0" w:type="auto"/>
        <w:jc w:val="center"/>
        <w:tblLook w:val="04A0" w:firstRow="1" w:lastRow="0" w:firstColumn="1" w:lastColumn="0" w:noHBand="0" w:noVBand="1"/>
      </w:tblPr>
      <w:tblGrid>
        <w:gridCol w:w="963"/>
        <w:gridCol w:w="3170"/>
        <w:gridCol w:w="1825"/>
      </w:tblGrid>
      <w:tr w:rsidR="004C4402" w14:paraId="042F93FF" w14:textId="77777777" w:rsidTr="004C4402">
        <w:trPr>
          <w:jc w:val="center"/>
        </w:trPr>
        <w:tc>
          <w:tcPr>
            <w:tcW w:w="963" w:type="dxa"/>
          </w:tcPr>
          <w:p w14:paraId="28A9E497" w14:textId="77777777" w:rsidR="004C4402" w:rsidRPr="004C4402" w:rsidRDefault="004C4402" w:rsidP="004B4720">
            <w:pPr>
              <w:pStyle w:val="BodyText"/>
              <w:spacing w:line="240" w:lineRule="auto"/>
              <w:jc w:val="both"/>
              <w:rPr>
                <w:b/>
                <w:bCs/>
                <w:sz w:val="24"/>
                <w:szCs w:val="24"/>
              </w:rPr>
            </w:pPr>
            <w:proofErr w:type="spellStart"/>
            <w:r w:rsidRPr="004C4402">
              <w:rPr>
                <w:b/>
                <w:bCs/>
                <w:sz w:val="24"/>
                <w:szCs w:val="24"/>
              </w:rPr>
              <w:t>S.No</w:t>
            </w:r>
            <w:proofErr w:type="spellEnd"/>
            <w:r w:rsidRPr="004C4402">
              <w:rPr>
                <w:b/>
                <w:bCs/>
                <w:sz w:val="24"/>
                <w:szCs w:val="24"/>
              </w:rPr>
              <w:t>.</w:t>
            </w:r>
          </w:p>
        </w:tc>
        <w:tc>
          <w:tcPr>
            <w:tcW w:w="3170" w:type="dxa"/>
          </w:tcPr>
          <w:p w14:paraId="1FDF52F2" w14:textId="77777777" w:rsidR="004C4402" w:rsidRPr="004C4402" w:rsidRDefault="004C4402" w:rsidP="004B4720">
            <w:pPr>
              <w:pStyle w:val="BodyText"/>
              <w:spacing w:line="240" w:lineRule="auto"/>
              <w:jc w:val="both"/>
              <w:rPr>
                <w:b/>
                <w:bCs/>
                <w:sz w:val="24"/>
                <w:szCs w:val="24"/>
              </w:rPr>
            </w:pPr>
            <w:r w:rsidRPr="004C4402">
              <w:rPr>
                <w:b/>
                <w:bCs/>
                <w:sz w:val="24"/>
                <w:szCs w:val="24"/>
              </w:rPr>
              <w:t>Criteria</w:t>
            </w:r>
          </w:p>
        </w:tc>
        <w:tc>
          <w:tcPr>
            <w:tcW w:w="1825" w:type="dxa"/>
          </w:tcPr>
          <w:p w14:paraId="479B75A2" w14:textId="77777777" w:rsidR="004C4402" w:rsidRPr="004C4402" w:rsidRDefault="004C4402" w:rsidP="004B4720">
            <w:pPr>
              <w:pStyle w:val="BodyText"/>
              <w:spacing w:line="240" w:lineRule="auto"/>
              <w:jc w:val="both"/>
              <w:rPr>
                <w:b/>
                <w:bCs/>
                <w:sz w:val="24"/>
                <w:szCs w:val="24"/>
              </w:rPr>
            </w:pPr>
            <w:r w:rsidRPr="004C4402">
              <w:rPr>
                <w:b/>
                <w:bCs/>
                <w:sz w:val="24"/>
                <w:szCs w:val="24"/>
              </w:rPr>
              <w:t>Weightage</w:t>
            </w:r>
            <w:r>
              <w:rPr>
                <w:b/>
                <w:bCs/>
                <w:sz w:val="24"/>
                <w:szCs w:val="24"/>
              </w:rPr>
              <w:t xml:space="preserve"> %</w:t>
            </w:r>
          </w:p>
        </w:tc>
      </w:tr>
      <w:tr w:rsidR="004C4402" w14:paraId="7FEF30EA" w14:textId="77777777" w:rsidTr="004C4402">
        <w:trPr>
          <w:jc w:val="center"/>
        </w:trPr>
        <w:tc>
          <w:tcPr>
            <w:tcW w:w="963" w:type="dxa"/>
          </w:tcPr>
          <w:p w14:paraId="249FAAB8" w14:textId="77777777" w:rsidR="004C4402" w:rsidRDefault="004C4402" w:rsidP="004B4720">
            <w:pPr>
              <w:pStyle w:val="BodyText"/>
              <w:spacing w:line="240" w:lineRule="auto"/>
              <w:jc w:val="both"/>
              <w:rPr>
                <w:sz w:val="24"/>
                <w:szCs w:val="24"/>
              </w:rPr>
            </w:pPr>
            <w:r>
              <w:rPr>
                <w:sz w:val="24"/>
                <w:szCs w:val="24"/>
              </w:rPr>
              <w:t>1</w:t>
            </w:r>
          </w:p>
        </w:tc>
        <w:tc>
          <w:tcPr>
            <w:tcW w:w="3170" w:type="dxa"/>
          </w:tcPr>
          <w:p w14:paraId="2576C3B8" w14:textId="2B1515B7" w:rsidR="004C4402" w:rsidRDefault="00001D84" w:rsidP="004B4720">
            <w:pPr>
              <w:pStyle w:val="BodyText"/>
              <w:spacing w:line="240" w:lineRule="auto"/>
              <w:jc w:val="both"/>
              <w:rPr>
                <w:sz w:val="24"/>
                <w:szCs w:val="24"/>
              </w:rPr>
            </w:pPr>
            <w:r>
              <w:rPr>
                <w:sz w:val="24"/>
                <w:szCs w:val="24"/>
              </w:rPr>
              <w:t>Web Dashboard</w:t>
            </w:r>
          </w:p>
        </w:tc>
        <w:tc>
          <w:tcPr>
            <w:tcW w:w="1825" w:type="dxa"/>
          </w:tcPr>
          <w:p w14:paraId="5D369756" w14:textId="124F0E43" w:rsidR="004C4402" w:rsidRDefault="00001D84" w:rsidP="004B4720">
            <w:pPr>
              <w:pStyle w:val="BodyText"/>
              <w:spacing w:line="240" w:lineRule="auto"/>
              <w:jc w:val="both"/>
              <w:rPr>
                <w:sz w:val="24"/>
                <w:szCs w:val="24"/>
              </w:rPr>
            </w:pPr>
            <w:r>
              <w:rPr>
                <w:sz w:val="24"/>
                <w:szCs w:val="24"/>
              </w:rPr>
              <w:t>2</w:t>
            </w:r>
            <w:r w:rsidR="004C4402">
              <w:rPr>
                <w:sz w:val="24"/>
                <w:szCs w:val="24"/>
              </w:rPr>
              <w:t>0</w:t>
            </w:r>
          </w:p>
        </w:tc>
      </w:tr>
      <w:tr w:rsidR="004C4402" w14:paraId="12F25183" w14:textId="77777777" w:rsidTr="004C4402">
        <w:trPr>
          <w:jc w:val="center"/>
        </w:trPr>
        <w:tc>
          <w:tcPr>
            <w:tcW w:w="963" w:type="dxa"/>
          </w:tcPr>
          <w:p w14:paraId="78E884CA" w14:textId="77777777" w:rsidR="004C4402" w:rsidRDefault="004C4402" w:rsidP="004B4720">
            <w:pPr>
              <w:pStyle w:val="BodyText"/>
              <w:spacing w:line="240" w:lineRule="auto"/>
              <w:jc w:val="both"/>
              <w:rPr>
                <w:sz w:val="24"/>
                <w:szCs w:val="24"/>
              </w:rPr>
            </w:pPr>
            <w:r>
              <w:rPr>
                <w:sz w:val="24"/>
                <w:szCs w:val="24"/>
              </w:rPr>
              <w:t>2</w:t>
            </w:r>
          </w:p>
        </w:tc>
        <w:tc>
          <w:tcPr>
            <w:tcW w:w="3170" w:type="dxa"/>
          </w:tcPr>
          <w:p w14:paraId="4F06EA2A" w14:textId="2FCDC2DC" w:rsidR="004C4402" w:rsidRDefault="00001D84" w:rsidP="004B4720">
            <w:pPr>
              <w:pStyle w:val="BodyText"/>
              <w:spacing w:line="240" w:lineRule="auto"/>
              <w:jc w:val="both"/>
              <w:rPr>
                <w:sz w:val="24"/>
                <w:szCs w:val="24"/>
              </w:rPr>
            </w:pPr>
            <w:r>
              <w:rPr>
                <w:sz w:val="24"/>
                <w:szCs w:val="24"/>
              </w:rPr>
              <w:t>Backend API</w:t>
            </w:r>
          </w:p>
        </w:tc>
        <w:tc>
          <w:tcPr>
            <w:tcW w:w="1825" w:type="dxa"/>
          </w:tcPr>
          <w:p w14:paraId="5007C906" w14:textId="77777777" w:rsidR="004C4402" w:rsidRDefault="004C4402" w:rsidP="004C4402">
            <w:pPr>
              <w:pStyle w:val="BodyText"/>
              <w:spacing w:line="240" w:lineRule="auto"/>
              <w:jc w:val="both"/>
              <w:rPr>
                <w:sz w:val="24"/>
                <w:szCs w:val="24"/>
              </w:rPr>
            </w:pPr>
            <w:r>
              <w:rPr>
                <w:sz w:val="24"/>
                <w:szCs w:val="24"/>
              </w:rPr>
              <w:t>20</w:t>
            </w:r>
          </w:p>
        </w:tc>
      </w:tr>
      <w:tr w:rsidR="004C4402" w14:paraId="1C535B91" w14:textId="77777777" w:rsidTr="004C4402">
        <w:trPr>
          <w:jc w:val="center"/>
        </w:trPr>
        <w:tc>
          <w:tcPr>
            <w:tcW w:w="963" w:type="dxa"/>
          </w:tcPr>
          <w:p w14:paraId="7A036E3D" w14:textId="77777777" w:rsidR="004C4402" w:rsidRDefault="004C4402" w:rsidP="004B4720">
            <w:pPr>
              <w:pStyle w:val="BodyText"/>
              <w:spacing w:line="240" w:lineRule="auto"/>
              <w:jc w:val="both"/>
              <w:rPr>
                <w:sz w:val="24"/>
                <w:szCs w:val="24"/>
              </w:rPr>
            </w:pPr>
            <w:r>
              <w:rPr>
                <w:sz w:val="24"/>
                <w:szCs w:val="24"/>
              </w:rPr>
              <w:t>3</w:t>
            </w:r>
          </w:p>
        </w:tc>
        <w:tc>
          <w:tcPr>
            <w:tcW w:w="3170" w:type="dxa"/>
          </w:tcPr>
          <w:p w14:paraId="200D255E" w14:textId="59D69D83" w:rsidR="004C4402" w:rsidRDefault="00001D84" w:rsidP="004B4720">
            <w:pPr>
              <w:pStyle w:val="BodyText"/>
              <w:spacing w:line="240" w:lineRule="auto"/>
              <w:jc w:val="both"/>
              <w:rPr>
                <w:sz w:val="24"/>
                <w:szCs w:val="24"/>
              </w:rPr>
            </w:pPr>
            <w:r>
              <w:rPr>
                <w:sz w:val="24"/>
                <w:szCs w:val="24"/>
              </w:rPr>
              <w:t>Receiver and Transmitter MCU with IoT Sensors</w:t>
            </w:r>
          </w:p>
        </w:tc>
        <w:tc>
          <w:tcPr>
            <w:tcW w:w="1825" w:type="dxa"/>
          </w:tcPr>
          <w:p w14:paraId="704A35C2" w14:textId="65B8EB97" w:rsidR="004C4402" w:rsidRDefault="00001D84" w:rsidP="004B4720">
            <w:pPr>
              <w:pStyle w:val="BodyText"/>
              <w:spacing w:line="240" w:lineRule="auto"/>
              <w:jc w:val="both"/>
              <w:rPr>
                <w:sz w:val="24"/>
                <w:szCs w:val="24"/>
              </w:rPr>
            </w:pPr>
            <w:r>
              <w:rPr>
                <w:sz w:val="24"/>
                <w:szCs w:val="24"/>
              </w:rPr>
              <w:t>6</w:t>
            </w:r>
            <w:r w:rsidR="004C4402">
              <w:rPr>
                <w:sz w:val="24"/>
                <w:szCs w:val="24"/>
              </w:rPr>
              <w:t>0</w:t>
            </w:r>
          </w:p>
        </w:tc>
      </w:tr>
    </w:tbl>
    <w:p w14:paraId="6BD18F9B" w14:textId="77777777" w:rsidR="004C4402" w:rsidRPr="007403AF" w:rsidRDefault="004C4402" w:rsidP="00001D84">
      <w:pPr>
        <w:pStyle w:val="BodyText"/>
        <w:spacing w:line="240" w:lineRule="auto"/>
        <w:jc w:val="both"/>
        <w:rPr>
          <w:sz w:val="24"/>
          <w:szCs w:val="24"/>
        </w:rPr>
      </w:pPr>
    </w:p>
    <w:p w14:paraId="0EBD3DA0" w14:textId="6A82BB64" w:rsidR="00001D84" w:rsidRPr="008F1B35" w:rsidRDefault="00F22A28" w:rsidP="00001D84">
      <w:pPr>
        <w:pStyle w:val="BodyText"/>
        <w:rPr>
          <w:b/>
          <w:sz w:val="24"/>
          <w:szCs w:val="24"/>
        </w:rPr>
      </w:pPr>
      <w:r w:rsidRPr="008F1B35">
        <w:rPr>
          <w:b/>
          <w:sz w:val="24"/>
          <w:szCs w:val="24"/>
        </w:rPr>
        <w:t>Challenges</w:t>
      </w:r>
    </w:p>
    <w:p w14:paraId="42065901" w14:textId="24AB0A5F" w:rsidR="00001D84" w:rsidRDefault="00001D84" w:rsidP="00001D84">
      <w:pPr>
        <w:pStyle w:val="BodyText"/>
        <w:numPr>
          <w:ilvl w:val="0"/>
          <w:numId w:val="3"/>
        </w:numPr>
        <w:spacing w:line="240" w:lineRule="auto"/>
        <w:jc w:val="both"/>
        <w:rPr>
          <w:sz w:val="24"/>
          <w:szCs w:val="24"/>
        </w:rPr>
      </w:pPr>
      <w:r>
        <w:rPr>
          <w:sz w:val="24"/>
          <w:szCs w:val="24"/>
        </w:rPr>
        <w:t>Implementation of Radio Transmitter and Receiver MCU to demonstrate low-bandwidth communication.</w:t>
      </w:r>
    </w:p>
    <w:p w14:paraId="30CA2A6B" w14:textId="47C1732F" w:rsidR="00001D84" w:rsidRDefault="00001D84" w:rsidP="00001D84">
      <w:pPr>
        <w:pStyle w:val="BodyText"/>
        <w:numPr>
          <w:ilvl w:val="0"/>
          <w:numId w:val="3"/>
        </w:numPr>
        <w:spacing w:line="240" w:lineRule="auto"/>
        <w:jc w:val="both"/>
        <w:rPr>
          <w:sz w:val="24"/>
          <w:szCs w:val="24"/>
        </w:rPr>
      </w:pPr>
      <w:r>
        <w:rPr>
          <w:sz w:val="24"/>
          <w:szCs w:val="24"/>
        </w:rPr>
        <w:t>To make our system fault tolerant we will embed GSM module to get maximum uptime.</w:t>
      </w:r>
    </w:p>
    <w:p w14:paraId="7E1BFACC" w14:textId="1AEB0ADD" w:rsidR="00001D84" w:rsidRDefault="00001D84" w:rsidP="00001D84">
      <w:pPr>
        <w:pStyle w:val="BodyText"/>
        <w:numPr>
          <w:ilvl w:val="0"/>
          <w:numId w:val="3"/>
        </w:numPr>
        <w:spacing w:line="240" w:lineRule="auto"/>
        <w:jc w:val="both"/>
        <w:rPr>
          <w:sz w:val="24"/>
          <w:szCs w:val="24"/>
        </w:rPr>
      </w:pPr>
      <w:r>
        <w:rPr>
          <w:sz w:val="24"/>
          <w:szCs w:val="24"/>
        </w:rPr>
        <w:t>Training AI model and dataset acquisition to detect driver’s behavior.</w:t>
      </w:r>
    </w:p>
    <w:p w14:paraId="238601FE" w14:textId="5DD84EFB" w:rsidR="00E10499" w:rsidRDefault="00001D84" w:rsidP="00001D84">
      <w:pPr>
        <w:pStyle w:val="BodyText"/>
        <w:numPr>
          <w:ilvl w:val="0"/>
          <w:numId w:val="3"/>
        </w:numPr>
        <w:spacing w:line="240" w:lineRule="auto"/>
        <w:jc w:val="both"/>
        <w:rPr>
          <w:sz w:val="24"/>
          <w:szCs w:val="24"/>
        </w:rPr>
      </w:pPr>
      <w:r>
        <w:rPr>
          <w:sz w:val="24"/>
          <w:szCs w:val="24"/>
        </w:rPr>
        <w:t>Implementation of web sockets for real time updates on admin dashboard.</w:t>
      </w:r>
    </w:p>
    <w:p w14:paraId="0CA62EC9" w14:textId="77777777" w:rsidR="00001D84" w:rsidRPr="00001D84" w:rsidRDefault="00001D84" w:rsidP="00001D84">
      <w:pPr>
        <w:pStyle w:val="BodyText"/>
        <w:spacing w:line="240" w:lineRule="auto"/>
        <w:ind w:left="1080"/>
        <w:jc w:val="both"/>
        <w:rPr>
          <w:sz w:val="24"/>
          <w:szCs w:val="24"/>
        </w:rPr>
      </w:pPr>
    </w:p>
    <w:p w14:paraId="3AA3E8AE" w14:textId="14228ACF" w:rsidR="00001D84" w:rsidRPr="008F1B35" w:rsidRDefault="00F22A28" w:rsidP="00001D84">
      <w:pPr>
        <w:pStyle w:val="BodyText"/>
        <w:rPr>
          <w:b/>
          <w:sz w:val="24"/>
          <w:szCs w:val="24"/>
        </w:rPr>
      </w:pPr>
      <w:r w:rsidRPr="008F1B35">
        <w:rPr>
          <w:b/>
          <w:sz w:val="24"/>
          <w:szCs w:val="24"/>
        </w:rPr>
        <w:t>Knowledge Areas Required</w:t>
      </w:r>
    </w:p>
    <w:p w14:paraId="0F3CABC7" w14:textId="765901C8" w:rsidR="00E10499" w:rsidRDefault="00001D84" w:rsidP="00001D84">
      <w:pPr>
        <w:pStyle w:val="BodyText"/>
        <w:spacing w:line="240" w:lineRule="auto"/>
        <w:ind w:left="360"/>
        <w:jc w:val="both"/>
        <w:rPr>
          <w:sz w:val="24"/>
          <w:szCs w:val="24"/>
        </w:rPr>
      </w:pPr>
      <w:r>
        <w:rPr>
          <w:sz w:val="24"/>
          <w:szCs w:val="24"/>
        </w:rPr>
        <w:t>This project will require knowledge of electronics and microcontroller programming. Along with the expertise of web application development, WebSockets and API development. The AI and machine learning concepts will also help us to successfully complete the implementations.</w:t>
      </w:r>
    </w:p>
    <w:p w14:paraId="1E497ADD" w14:textId="77777777" w:rsidR="0073523F" w:rsidRPr="00001D84" w:rsidRDefault="0073523F" w:rsidP="00001D84">
      <w:pPr>
        <w:pStyle w:val="BodyText"/>
        <w:spacing w:line="240" w:lineRule="auto"/>
        <w:ind w:left="360"/>
        <w:jc w:val="both"/>
        <w:rPr>
          <w:sz w:val="24"/>
          <w:szCs w:val="24"/>
        </w:rPr>
      </w:pPr>
    </w:p>
    <w:p w14:paraId="0799489B" w14:textId="77777777" w:rsidR="00F22A28" w:rsidRPr="008F1B35" w:rsidRDefault="00F22A28" w:rsidP="00F22A28">
      <w:pPr>
        <w:pStyle w:val="BodyText"/>
        <w:rPr>
          <w:b/>
          <w:sz w:val="24"/>
          <w:szCs w:val="24"/>
        </w:rPr>
      </w:pPr>
      <w:r w:rsidRPr="008F1B35">
        <w:rPr>
          <w:b/>
          <w:sz w:val="24"/>
          <w:szCs w:val="24"/>
        </w:rPr>
        <w:t>Learning Outcomes</w:t>
      </w:r>
    </w:p>
    <w:p w14:paraId="5B08B5D1" w14:textId="05694983" w:rsidR="00E10499" w:rsidRDefault="00001D84" w:rsidP="00001D84">
      <w:pPr>
        <w:pStyle w:val="BodyText"/>
        <w:spacing w:line="240" w:lineRule="auto"/>
        <w:ind w:left="360"/>
        <w:jc w:val="both"/>
        <w:rPr>
          <w:sz w:val="24"/>
          <w:szCs w:val="24"/>
        </w:rPr>
      </w:pPr>
      <w:r>
        <w:rPr>
          <w:sz w:val="24"/>
          <w:szCs w:val="24"/>
        </w:rPr>
        <w:t xml:space="preserve">This project will help us understand the fundamentals of RF and GSM communication. Also, the hands-on implementation of AI model to detect the user expressions will allow us to become familiar with machine learning. This project also has a web development part which allow the students to comprehend basic fundamentals of web programming like WebSockets, Rest API etc. </w:t>
      </w:r>
    </w:p>
    <w:p w14:paraId="547822EF" w14:textId="77777777" w:rsidR="0073523F" w:rsidRPr="00001D84" w:rsidRDefault="0073523F" w:rsidP="00001D84">
      <w:pPr>
        <w:pStyle w:val="BodyText"/>
        <w:spacing w:line="240" w:lineRule="auto"/>
        <w:ind w:left="360"/>
        <w:jc w:val="both"/>
        <w:rPr>
          <w:sz w:val="24"/>
          <w:szCs w:val="24"/>
        </w:rPr>
      </w:pPr>
    </w:p>
    <w:p w14:paraId="582A8975" w14:textId="77777777" w:rsidR="00F22A28" w:rsidRPr="008F1B35" w:rsidRDefault="00F22A28" w:rsidP="00F22A28">
      <w:pPr>
        <w:pStyle w:val="BodyText"/>
        <w:rPr>
          <w:b/>
          <w:sz w:val="24"/>
          <w:szCs w:val="24"/>
        </w:rPr>
      </w:pPr>
      <w:r w:rsidRPr="008F1B35">
        <w:rPr>
          <w:b/>
          <w:sz w:val="24"/>
          <w:szCs w:val="24"/>
        </w:rPr>
        <w:t>Nature of the End Product / Research Outcomes</w:t>
      </w:r>
    </w:p>
    <w:p w14:paraId="16DEB4AB" w14:textId="546D2B14" w:rsidR="00B91279" w:rsidRDefault="0073523F" w:rsidP="0073523F">
      <w:pPr>
        <w:pStyle w:val="BodyText"/>
        <w:spacing w:line="240" w:lineRule="auto"/>
        <w:ind w:left="360"/>
        <w:jc w:val="both"/>
        <w:rPr>
          <w:sz w:val="24"/>
          <w:szCs w:val="24"/>
        </w:rPr>
      </w:pPr>
      <w:r>
        <w:rPr>
          <w:sz w:val="24"/>
          <w:szCs w:val="24"/>
        </w:rPr>
        <w:t>The end product will be a pair of MCUs one will be deployed on the truck which will work as a transmitter to send data, and the other one will be deployed in the control center which will work as a receiver to receive data from truck and upload it to the server. Along with the hardware we will have the admin dashboard where user can monitor the real-time updates from the truck.</w:t>
      </w:r>
    </w:p>
    <w:p w14:paraId="5212ECB2" w14:textId="77777777" w:rsidR="0073523F" w:rsidRPr="0073523F" w:rsidRDefault="0073523F" w:rsidP="0073523F">
      <w:pPr>
        <w:pStyle w:val="BodyText"/>
        <w:spacing w:line="240" w:lineRule="auto"/>
        <w:ind w:left="360"/>
        <w:jc w:val="both"/>
        <w:rPr>
          <w:sz w:val="24"/>
          <w:szCs w:val="24"/>
        </w:rPr>
      </w:pPr>
    </w:p>
    <w:p w14:paraId="08F0FECE" w14:textId="77777777" w:rsidR="007403AF" w:rsidRPr="007403AF" w:rsidRDefault="007403AF" w:rsidP="007E2F9E">
      <w:pPr>
        <w:pStyle w:val="BodyText"/>
        <w:rPr>
          <w:b/>
          <w:sz w:val="24"/>
          <w:szCs w:val="24"/>
        </w:rPr>
      </w:pPr>
      <w:r w:rsidRPr="007403AF">
        <w:rPr>
          <w:b/>
          <w:sz w:val="24"/>
          <w:szCs w:val="24"/>
        </w:rPr>
        <w:t>Related Work</w:t>
      </w:r>
      <w:r w:rsidR="00710E53">
        <w:rPr>
          <w:b/>
          <w:sz w:val="24"/>
          <w:szCs w:val="24"/>
        </w:rPr>
        <w:t xml:space="preserve"> </w:t>
      </w:r>
      <w:r w:rsidR="002912CD">
        <w:rPr>
          <w:b/>
          <w:sz w:val="24"/>
          <w:szCs w:val="24"/>
        </w:rPr>
        <w:t>/</w:t>
      </w:r>
      <w:r w:rsidR="00710E53">
        <w:rPr>
          <w:b/>
          <w:sz w:val="24"/>
          <w:szCs w:val="24"/>
        </w:rPr>
        <w:t xml:space="preserve"> </w:t>
      </w:r>
      <w:r w:rsidR="002912CD">
        <w:rPr>
          <w:b/>
          <w:sz w:val="24"/>
          <w:szCs w:val="24"/>
        </w:rPr>
        <w:t>Literature Survey</w:t>
      </w:r>
      <w:r w:rsidRPr="007403AF">
        <w:rPr>
          <w:b/>
          <w:sz w:val="24"/>
          <w:szCs w:val="24"/>
        </w:rPr>
        <w:t xml:space="preserve"> </w:t>
      </w:r>
      <w:r w:rsidR="00710E53">
        <w:rPr>
          <w:b/>
          <w:sz w:val="24"/>
          <w:szCs w:val="24"/>
        </w:rPr>
        <w:t>/ Literature Review</w:t>
      </w:r>
    </w:p>
    <w:p w14:paraId="560E0DB2" w14:textId="10D7980E" w:rsidR="007403AF" w:rsidRPr="008F1B35" w:rsidRDefault="00B70F19" w:rsidP="00B70F19">
      <w:pPr>
        <w:pStyle w:val="BodyText"/>
        <w:spacing w:line="240" w:lineRule="auto"/>
        <w:ind w:left="360"/>
        <w:jc w:val="both"/>
        <w:rPr>
          <w:sz w:val="24"/>
          <w:szCs w:val="24"/>
        </w:rPr>
      </w:pPr>
      <w:r w:rsidRPr="00B70F19">
        <w:rPr>
          <w:sz w:val="24"/>
          <w:szCs w:val="24"/>
        </w:rPr>
        <w:t>A company known as GPSInsight provides a vehicle surveillance system that is overpriced. We distinguish at this point that GPSInsight is only being used in areas with high network bandwidth. Despite the fact our system uses a hybrid system with a combination of GSM Module and Radio Module to transmit data. This results in a practical and low-cost solution.</w:t>
      </w:r>
    </w:p>
    <w:p w14:paraId="0AD9C6F4" w14:textId="77777777" w:rsidR="007403AF" w:rsidRDefault="007403AF" w:rsidP="007403AF">
      <w:pPr>
        <w:pStyle w:val="BodyText"/>
        <w:spacing w:line="240" w:lineRule="auto"/>
        <w:rPr>
          <w:sz w:val="24"/>
          <w:szCs w:val="24"/>
        </w:rPr>
      </w:pPr>
    </w:p>
    <w:p w14:paraId="22653C27" w14:textId="77777777" w:rsidR="00E97DDB" w:rsidRDefault="00E97DDB">
      <w:pPr>
        <w:rPr>
          <w:rFonts w:ascii="Arial" w:hAnsi="Arial"/>
          <w:b/>
        </w:rPr>
      </w:pPr>
      <w:r>
        <w:rPr>
          <w:b/>
        </w:rPr>
        <w:br w:type="page"/>
      </w:r>
    </w:p>
    <w:p w14:paraId="4B1F511A" w14:textId="6C235448" w:rsidR="00270154" w:rsidRDefault="00B91279" w:rsidP="00984253">
      <w:pPr>
        <w:pStyle w:val="BodyText"/>
        <w:rPr>
          <w:sz w:val="24"/>
          <w:szCs w:val="24"/>
        </w:rPr>
      </w:pPr>
      <w:r>
        <w:rPr>
          <w:b/>
          <w:sz w:val="24"/>
          <w:szCs w:val="24"/>
        </w:rPr>
        <w:lastRenderedPageBreak/>
        <w:t>Deliverables / Work Breakdown Structure</w:t>
      </w:r>
      <w:r w:rsidR="00C37B84">
        <w:rPr>
          <w:noProof/>
          <w:sz w:val="24"/>
          <w:szCs w:val="24"/>
        </w:rPr>
        <w:drawing>
          <wp:inline distT="0" distB="0" distL="0" distR="0" wp14:anchorId="59819E7A" wp14:editId="7A6CDED0">
            <wp:extent cx="3472543" cy="2324100"/>
            <wp:effectExtent l="0" t="0" r="0" b="19050"/>
            <wp:docPr id="4291345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sz w:val="24"/>
          <w:szCs w:val="24"/>
        </w:rPr>
        <w:t xml:space="preserve"> </w:t>
      </w:r>
    </w:p>
    <w:p w14:paraId="0B17EB5D" w14:textId="7A0DC24B" w:rsidR="00C37B84" w:rsidRDefault="00D761FD" w:rsidP="00B12BDB">
      <w:pPr>
        <w:pStyle w:val="BodyText"/>
        <w:spacing w:line="240" w:lineRule="auto"/>
        <w:jc w:val="both"/>
        <w:rPr>
          <w:sz w:val="24"/>
          <w:szCs w:val="24"/>
        </w:rPr>
      </w:pPr>
      <w:r>
        <w:rPr>
          <w:noProof/>
          <w:sz w:val="24"/>
          <w:szCs w:val="24"/>
        </w:rPr>
        <w:drawing>
          <wp:anchor distT="0" distB="0" distL="114300" distR="114300" simplePos="0" relativeHeight="251660288" behindDoc="0" locked="0" layoutInCell="1" allowOverlap="1" wp14:anchorId="16769A8B" wp14:editId="61E858F5">
            <wp:simplePos x="0" y="0"/>
            <wp:positionH relativeFrom="column">
              <wp:posOffset>3086100</wp:posOffset>
            </wp:positionH>
            <wp:positionV relativeFrom="paragraph">
              <wp:posOffset>173990</wp:posOffset>
            </wp:positionV>
            <wp:extent cx="1920875" cy="2073275"/>
            <wp:effectExtent l="0" t="0" r="0" b="22225"/>
            <wp:wrapSquare wrapText="bothSides"/>
            <wp:docPr id="1003364521" name="Diagram 10033645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39A6266F" wp14:editId="3E4A2CB1">
            <wp:simplePos x="0" y="0"/>
            <wp:positionH relativeFrom="column">
              <wp:posOffset>0</wp:posOffset>
            </wp:positionH>
            <wp:positionV relativeFrom="paragraph">
              <wp:posOffset>206375</wp:posOffset>
            </wp:positionV>
            <wp:extent cx="3238500" cy="2095500"/>
            <wp:effectExtent l="0" t="0" r="0" b="19050"/>
            <wp:wrapSquare wrapText="bothSides"/>
            <wp:docPr id="540697074" name="Diagram 540697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B12BDB">
        <w:rPr>
          <w:sz w:val="24"/>
          <w:szCs w:val="24"/>
        </w:rPr>
        <w:br w:type="textWrapping" w:clear="all"/>
      </w:r>
    </w:p>
    <w:p w14:paraId="44B6B4D7" w14:textId="77777777" w:rsidR="0073523F" w:rsidRPr="0073523F" w:rsidRDefault="0073523F" w:rsidP="0073523F">
      <w:pPr>
        <w:pStyle w:val="BodyText"/>
        <w:spacing w:line="240" w:lineRule="auto"/>
        <w:ind w:left="360"/>
        <w:jc w:val="both"/>
        <w:rPr>
          <w:sz w:val="24"/>
          <w:szCs w:val="24"/>
        </w:rPr>
      </w:pPr>
    </w:p>
    <w:p w14:paraId="2917C92D" w14:textId="77777777" w:rsidR="00984253" w:rsidRDefault="00984253">
      <w:pPr>
        <w:rPr>
          <w:rFonts w:ascii="Arial" w:hAnsi="Arial"/>
          <w:b/>
        </w:rPr>
      </w:pPr>
      <w:r>
        <w:rPr>
          <w:b/>
        </w:rPr>
        <w:br w:type="page"/>
      </w:r>
    </w:p>
    <w:p w14:paraId="37947D2D" w14:textId="51A459D9" w:rsidR="007403AF" w:rsidRDefault="007403AF" w:rsidP="007E2F9E">
      <w:pPr>
        <w:pStyle w:val="BodyText"/>
        <w:rPr>
          <w:b/>
          <w:sz w:val="24"/>
          <w:szCs w:val="24"/>
        </w:rPr>
      </w:pPr>
      <w:r w:rsidRPr="007403AF">
        <w:rPr>
          <w:b/>
          <w:sz w:val="24"/>
          <w:szCs w:val="24"/>
        </w:rPr>
        <w:lastRenderedPageBreak/>
        <w:t xml:space="preserve">Project Plan / </w:t>
      </w:r>
      <w:r w:rsidR="00710E53">
        <w:rPr>
          <w:b/>
          <w:sz w:val="24"/>
          <w:szCs w:val="24"/>
        </w:rPr>
        <w:t xml:space="preserve">Project </w:t>
      </w:r>
      <w:r w:rsidRPr="007403AF">
        <w:rPr>
          <w:b/>
          <w:sz w:val="24"/>
          <w:szCs w:val="24"/>
        </w:rPr>
        <w:t>Schedule</w:t>
      </w:r>
      <w:r w:rsidR="00710E53">
        <w:rPr>
          <w:b/>
          <w:sz w:val="24"/>
          <w:szCs w:val="24"/>
        </w:rPr>
        <w:t xml:space="preserve"> / Project Timetable / Project Calendar</w:t>
      </w:r>
    </w:p>
    <w:bookmarkStart w:id="1" w:name="_MON_1755884664"/>
    <w:bookmarkEnd w:id="1"/>
    <w:p w14:paraId="19252687" w14:textId="2E5A33B4" w:rsidR="002510ED" w:rsidRDefault="00C4477C" w:rsidP="007E2F9E">
      <w:pPr>
        <w:pStyle w:val="BodyText"/>
        <w:rPr>
          <w:b/>
          <w:sz w:val="24"/>
          <w:szCs w:val="24"/>
        </w:rPr>
      </w:pPr>
      <w:r>
        <w:rPr>
          <w:b/>
          <w:sz w:val="24"/>
          <w:szCs w:val="24"/>
        </w:rPr>
        <w:object w:dxaOrig="7545" w:dyaOrig="6979" w14:anchorId="7D6EA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349.2pt" o:ole="">
            <v:imagedata r:id="rId26" o:title=""/>
          </v:shape>
          <o:OLEObject Type="Embed" ProgID="Excel.Sheet.12" ShapeID="_x0000_i1025" DrawAspect="Content" ObjectID="_1755934553" r:id="rId27"/>
        </w:object>
      </w:r>
      <w:r w:rsidR="000D1CF6">
        <w:rPr>
          <w:b/>
          <w:sz w:val="24"/>
          <w:szCs w:val="24"/>
        </w:rPr>
        <w:t xml:space="preserve"> </w:t>
      </w:r>
    </w:p>
    <w:p w14:paraId="4BFC253C" w14:textId="77777777" w:rsidR="00984253" w:rsidRDefault="00984253" w:rsidP="00984253">
      <w:r>
        <w:rPr>
          <w:noProof/>
        </w:rPr>
        <w:lastRenderedPageBreak/>
        <w:drawing>
          <wp:inline distT="0" distB="0" distL="0" distR="0" wp14:anchorId="308540E8" wp14:editId="4BC58C09">
            <wp:extent cx="5276215" cy="4036695"/>
            <wp:effectExtent l="0" t="0" r="0" b="0"/>
            <wp:docPr id="243997789" name="Chart 1">
              <a:extLst xmlns:a="http://schemas.openxmlformats.org/drawingml/2006/main">
                <a:ext uri="{FF2B5EF4-FFF2-40B4-BE49-F238E27FC236}">
                  <a16:creationId xmlns:a16="http://schemas.microsoft.com/office/drawing/2014/main" id="{6647A31A-9AC5-027F-266F-BC6DAE9B7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D28C31" w14:textId="77777777" w:rsidR="00984253" w:rsidRDefault="00984253" w:rsidP="00984253"/>
    <w:p w14:paraId="3DAF6A45" w14:textId="232D4591" w:rsidR="007403AF" w:rsidRPr="007403AF" w:rsidRDefault="007403AF" w:rsidP="00984253">
      <w:pPr>
        <w:rPr>
          <w:b/>
        </w:rPr>
      </w:pPr>
      <w:r w:rsidRPr="007403AF">
        <w:rPr>
          <w:b/>
        </w:rPr>
        <w:t>Resources Required</w:t>
      </w:r>
    </w:p>
    <w:p w14:paraId="5642A587" w14:textId="1223EA1E" w:rsidR="007403AF" w:rsidRDefault="00C4477C" w:rsidP="007403AF">
      <w:pPr>
        <w:pStyle w:val="BodyText"/>
        <w:spacing w:line="240" w:lineRule="auto"/>
        <w:ind w:left="360"/>
        <w:jc w:val="both"/>
        <w:rPr>
          <w:sz w:val="24"/>
          <w:szCs w:val="24"/>
        </w:rPr>
      </w:pPr>
      <w:r>
        <w:rPr>
          <w:sz w:val="24"/>
          <w:szCs w:val="24"/>
        </w:rPr>
        <w:t>Following are the resources required to complete this project:</w:t>
      </w:r>
    </w:p>
    <w:p w14:paraId="55BB188C" w14:textId="743F3073" w:rsidR="00C4477C" w:rsidRDefault="00C4477C" w:rsidP="00C4477C">
      <w:pPr>
        <w:pStyle w:val="BodyText"/>
        <w:numPr>
          <w:ilvl w:val="0"/>
          <w:numId w:val="4"/>
        </w:numPr>
        <w:spacing w:line="240" w:lineRule="auto"/>
        <w:jc w:val="both"/>
        <w:rPr>
          <w:sz w:val="24"/>
          <w:szCs w:val="24"/>
        </w:rPr>
      </w:pPr>
      <w:r>
        <w:rPr>
          <w:sz w:val="24"/>
          <w:szCs w:val="24"/>
        </w:rPr>
        <w:t>Visual Studio 2022</w:t>
      </w:r>
    </w:p>
    <w:p w14:paraId="5023141B" w14:textId="459B3D43" w:rsidR="007403AF" w:rsidRDefault="00C4477C" w:rsidP="00C4477C">
      <w:pPr>
        <w:pStyle w:val="BodyText"/>
        <w:numPr>
          <w:ilvl w:val="0"/>
          <w:numId w:val="4"/>
        </w:numPr>
        <w:spacing w:line="240" w:lineRule="auto"/>
        <w:jc w:val="both"/>
        <w:rPr>
          <w:sz w:val="24"/>
          <w:szCs w:val="24"/>
        </w:rPr>
      </w:pPr>
      <w:r>
        <w:rPr>
          <w:sz w:val="24"/>
          <w:szCs w:val="24"/>
        </w:rPr>
        <w:t>Aurdino IDE</w:t>
      </w:r>
    </w:p>
    <w:p w14:paraId="1E173029" w14:textId="42230025" w:rsidR="00C4477C" w:rsidRDefault="00C4477C" w:rsidP="00C4477C">
      <w:pPr>
        <w:pStyle w:val="BodyText"/>
        <w:numPr>
          <w:ilvl w:val="0"/>
          <w:numId w:val="4"/>
        </w:numPr>
        <w:spacing w:line="240" w:lineRule="auto"/>
        <w:jc w:val="both"/>
        <w:rPr>
          <w:sz w:val="24"/>
          <w:szCs w:val="24"/>
        </w:rPr>
      </w:pPr>
      <w:r>
        <w:rPr>
          <w:sz w:val="24"/>
          <w:szCs w:val="24"/>
        </w:rPr>
        <w:t>EasyEDA</w:t>
      </w:r>
    </w:p>
    <w:p w14:paraId="5AE501B0" w14:textId="5169C458" w:rsidR="00C4477C" w:rsidRDefault="00C4477C" w:rsidP="00C4477C">
      <w:pPr>
        <w:pStyle w:val="BodyText"/>
        <w:numPr>
          <w:ilvl w:val="0"/>
          <w:numId w:val="4"/>
        </w:numPr>
        <w:spacing w:line="240" w:lineRule="auto"/>
        <w:jc w:val="both"/>
        <w:rPr>
          <w:sz w:val="24"/>
          <w:szCs w:val="24"/>
        </w:rPr>
      </w:pPr>
      <w:r>
        <w:rPr>
          <w:sz w:val="24"/>
          <w:szCs w:val="24"/>
        </w:rPr>
        <w:t>ESP32</w:t>
      </w:r>
    </w:p>
    <w:p w14:paraId="3314CCD1" w14:textId="585F5359" w:rsidR="00C4477C" w:rsidRDefault="00B5304A" w:rsidP="00C4477C">
      <w:pPr>
        <w:pStyle w:val="BodyText"/>
        <w:numPr>
          <w:ilvl w:val="0"/>
          <w:numId w:val="4"/>
        </w:numPr>
        <w:spacing w:line="240" w:lineRule="auto"/>
        <w:jc w:val="both"/>
        <w:rPr>
          <w:sz w:val="24"/>
          <w:szCs w:val="24"/>
        </w:rPr>
      </w:pPr>
      <w:r>
        <w:rPr>
          <w:sz w:val="24"/>
          <w:szCs w:val="24"/>
        </w:rPr>
        <w:t>WIFI</w:t>
      </w:r>
      <w:r w:rsidR="00C4477C">
        <w:rPr>
          <w:sz w:val="24"/>
          <w:szCs w:val="24"/>
        </w:rPr>
        <w:t xml:space="preserve"> Module</w:t>
      </w:r>
    </w:p>
    <w:p w14:paraId="141332E3" w14:textId="4BE804F2" w:rsidR="00C4477C" w:rsidRDefault="00C4477C" w:rsidP="00C4477C">
      <w:pPr>
        <w:pStyle w:val="BodyText"/>
        <w:numPr>
          <w:ilvl w:val="0"/>
          <w:numId w:val="4"/>
        </w:numPr>
        <w:spacing w:line="240" w:lineRule="auto"/>
        <w:jc w:val="both"/>
        <w:rPr>
          <w:sz w:val="24"/>
          <w:szCs w:val="24"/>
        </w:rPr>
      </w:pPr>
      <w:r>
        <w:rPr>
          <w:sz w:val="24"/>
          <w:szCs w:val="24"/>
        </w:rPr>
        <w:t>RF Module</w:t>
      </w:r>
    </w:p>
    <w:p w14:paraId="2806986C" w14:textId="4D99563C" w:rsidR="00C4477C" w:rsidRDefault="00C4477C" w:rsidP="00C4477C">
      <w:pPr>
        <w:pStyle w:val="BodyText"/>
        <w:numPr>
          <w:ilvl w:val="0"/>
          <w:numId w:val="4"/>
        </w:numPr>
        <w:spacing w:line="240" w:lineRule="auto"/>
        <w:jc w:val="both"/>
        <w:rPr>
          <w:sz w:val="24"/>
          <w:szCs w:val="24"/>
        </w:rPr>
      </w:pPr>
      <w:r>
        <w:rPr>
          <w:sz w:val="24"/>
          <w:szCs w:val="24"/>
        </w:rPr>
        <w:t>GSM Module</w:t>
      </w:r>
    </w:p>
    <w:p w14:paraId="7A00D57B" w14:textId="124D97F8" w:rsidR="00C4477C" w:rsidRDefault="00C4477C" w:rsidP="00C4477C">
      <w:pPr>
        <w:pStyle w:val="BodyText"/>
        <w:numPr>
          <w:ilvl w:val="0"/>
          <w:numId w:val="4"/>
        </w:numPr>
        <w:spacing w:line="240" w:lineRule="auto"/>
        <w:jc w:val="both"/>
        <w:rPr>
          <w:sz w:val="24"/>
          <w:szCs w:val="24"/>
        </w:rPr>
      </w:pPr>
      <w:r>
        <w:rPr>
          <w:sz w:val="24"/>
          <w:szCs w:val="24"/>
        </w:rPr>
        <w:t>Camera Module</w:t>
      </w:r>
    </w:p>
    <w:p w14:paraId="36DB8387" w14:textId="05A10DDC" w:rsidR="00C4477C" w:rsidRDefault="00C4477C" w:rsidP="00C4477C">
      <w:pPr>
        <w:pStyle w:val="BodyText"/>
        <w:numPr>
          <w:ilvl w:val="0"/>
          <w:numId w:val="4"/>
        </w:numPr>
        <w:spacing w:line="240" w:lineRule="auto"/>
        <w:jc w:val="both"/>
        <w:rPr>
          <w:sz w:val="24"/>
          <w:szCs w:val="24"/>
        </w:rPr>
      </w:pPr>
      <w:r>
        <w:rPr>
          <w:sz w:val="24"/>
          <w:szCs w:val="24"/>
        </w:rPr>
        <w:t>PyCharm</w:t>
      </w:r>
    </w:p>
    <w:p w14:paraId="49A551C2" w14:textId="77777777" w:rsidR="00C4477C" w:rsidRPr="00C4477C" w:rsidRDefault="00C4477C" w:rsidP="00C4477C">
      <w:pPr>
        <w:pStyle w:val="BodyText"/>
        <w:spacing w:line="240" w:lineRule="auto"/>
        <w:ind w:left="720"/>
        <w:jc w:val="both"/>
        <w:rPr>
          <w:sz w:val="24"/>
          <w:szCs w:val="24"/>
        </w:rPr>
      </w:pPr>
    </w:p>
    <w:p w14:paraId="47216BEB" w14:textId="77777777" w:rsidR="007403AF" w:rsidRPr="007403AF" w:rsidRDefault="007403AF" w:rsidP="007E2F9E">
      <w:pPr>
        <w:pStyle w:val="BodyText"/>
        <w:rPr>
          <w:b/>
          <w:sz w:val="24"/>
          <w:szCs w:val="24"/>
        </w:rPr>
      </w:pPr>
      <w:r w:rsidRPr="007403AF">
        <w:rPr>
          <w:b/>
          <w:sz w:val="24"/>
          <w:szCs w:val="24"/>
        </w:rPr>
        <w:t>Miscellaneous</w:t>
      </w:r>
    </w:p>
    <w:p w14:paraId="5C319C6A" w14:textId="6D2B6B1F" w:rsidR="007403AF" w:rsidRPr="007403AF" w:rsidRDefault="00C4477C" w:rsidP="007403AF">
      <w:pPr>
        <w:pStyle w:val="BodyText"/>
        <w:spacing w:line="240" w:lineRule="auto"/>
        <w:ind w:left="360"/>
        <w:jc w:val="both"/>
        <w:rPr>
          <w:sz w:val="24"/>
          <w:szCs w:val="24"/>
        </w:rPr>
      </w:pPr>
      <w:r>
        <w:rPr>
          <w:sz w:val="24"/>
          <w:szCs w:val="24"/>
        </w:rPr>
        <w:t>Not applicable.</w:t>
      </w:r>
    </w:p>
    <w:p w14:paraId="562C75D1" w14:textId="2019F067" w:rsidR="00EC1732" w:rsidRDefault="00EC1732">
      <w:pPr>
        <w:rPr>
          <w:rFonts w:ascii="Arial" w:hAnsi="Arial"/>
          <w:b/>
          <w:bCs/>
        </w:rPr>
      </w:pPr>
      <w:r>
        <w:rPr>
          <w:b/>
          <w:bCs/>
        </w:rPr>
        <w:br w:type="page"/>
      </w:r>
    </w:p>
    <w:p w14:paraId="7C709FF0" w14:textId="0F269088" w:rsidR="008F1B35" w:rsidRDefault="008F1B35" w:rsidP="008F1B35">
      <w:pPr>
        <w:pStyle w:val="BodyText"/>
        <w:spacing w:line="240" w:lineRule="auto"/>
        <w:rPr>
          <w:b/>
          <w:bCs/>
          <w:sz w:val="24"/>
          <w:szCs w:val="24"/>
        </w:rPr>
      </w:pPr>
      <w:r w:rsidRPr="008F1B35">
        <w:rPr>
          <w:b/>
          <w:bCs/>
          <w:sz w:val="24"/>
          <w:szCs w:val="24"/>
        </w:rPr>
        <w:lastRenderedPageBreak/>
        <w:t>Sketch of Proposed Solution (For Research-based and Hardware-Oriented Projects Only)</w:t>
      </w:r>
    </w:p>
    <w:p w14:paraId="3070D95B" w14:textId="77777777" w:rsidR="00EC1732" w:rsidRPr="008F1B35" w:rsidRDefault="00EC1732" w:rsidP="008F1B35">
      <w:pPr>
        <w:pStyle w:val="BodyText"/>
        <w:spacing w:line="240" w:lineRule="auto"/>
        <w:rPr>
          <w:b/>
          <w:bCs/>
          <w:sz w:val="24"/>
          <w:szCs w:val="24"/>
        </w:rPr>
      </w:pPr>
    </w:p>
    <w:p w14:paraId="0001540E" w14:textId="49A0E6E3" w:rsidR="00984253" w:rsidRDefault="00EC1732" w:rsidP="00397072">
      <w:pPr>
        <w:pStyle w:val="BodyText"/>
        <w:jc w:val="center"/>
        <w:rPr>
          <w:b/>
          <w:sz w:val="24"/>
          <w:szCs w:val="24"/>
        </w:rPr>
      </w:pPr>
      <w:r>
        <w:rPr>
          <w:b/>
          <w:noProof/>
          <w:sz w:val="24"/>
          <w:szCs w:val="24"/>
        </w:rPr>
        <w:drawing>
          <wp:inline distT="0" distB="0" distL="0" distR="0" wp14:anchorId="3CC68029" wp14:editId="5521F720">
            <wp:extent cx="3554186" cy="2930525"/>
            <wp:effectExtent l="0" t="0" r="8255" b="3175"/>
            <wp:docPr id="109498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2992" name="Picture 1094982992"/>
                    <pic:cNvPicPr/>
                  </pic:nvPicPr>
                  <pic:blipFill>
                    <a:blip r:embed="rId29">
                      <a:extLst>
                        <a:ext uri="{28A0092B-C50C-407E-A947-70E740481C1C}">
                          <a14:useLocalDpi xmlns:a14="http://schemas.microsoft.com/office/drawing/2010/main" val="0"/>
                        </a:ext>
                      </a:extLst>
                    </a:blip>
                    <a:stretch>
                      <a:fillRect/>
                    </a:stretch>
                  </pic:blipFill>
                  <pic:spPr>
                    <a:xfrm>
                      <a:off x="0" y="0"/>
                      <a:ext cx="3612471" cy="2978583"/>
                    </a:xfrm>
                    <a:prstGeom prst="rect">
                      <a:avLst/>
                    </a:prstGeom>
                  </pic:spPr>
                </pic:pic>
              </a:graphicData>
            </a:graphic>
          </wp:inline>
        </w:drawing>
      </w:r>
    </w:p>
    <w:p w14:paraId="09848A3D" w14:textId="7B9FB4F9" w:rsidR="00EC1732" w:rsidRDefault="00EC1732" w:rsidP="00397072">
      <w:pPr>
        <w:pStyle w:val="BodyText"/>
        <w:jc w:val="center"/>
        <w:rPr>
          <w:b/>
          <w:sz w:val="24"/>
          <w:szCs w:val="24"/>
        </w:rPr>
      </w:pPr>
      <w:r>
        <w:rPr>
          <w:b/>
          <w:noProof/>
          <w:sz w:val="24"/>
          <w:szCs w:val="24"/>
        </w:rPr>
        <w:drawing>
          <wp:inline distT="0" distB="0" distL="0" distR="0" wp14:anchorId="38EEC0B9" wp14:editId="359C450B">
            <wp:extent cx="3556735" cy="3287486"/>
            <wp:effectExtent l="0" t="0" r="5715" b="8255"/>
            <wp:docPr id="1651437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7716" name="Picture 1651437716"/>
                    <pic:cNvPicPr/>
                  </pic:nvPicPr>
                  <pic:blipFill>
                    <a:blip r:embed="rId30">
                      <a:extLst>
                        <a:ext uri="{28A0092B-C50C-407E-A947-70E740481C1C}">
                          <a14:useLocalDpi xmlns:a14="http://schemas.microsoft.com/office/drawing/2010/main" val="0"/>
                        </a:ext>
                      </a:extLst>
                    </a:blip>
                    <a:stretch>
                      <a:fillRect/>
                    </a:stretch>
                  </pic:blipFill>
                  <pic:spPr>
                    <a:xfrm>
                      <a:off x="0" y="0"/>
                      <a:ext cx="3588637" cy="3316973"/>
                    </a:xfrm>
                    <a:prstGeom prst="rect">
                      <a:avLst/>
                    </a:prstGeom>
                  </pic:spPr>
                </pic:pic>
              </a:graphicData>
            </a:graphic>
          </wp:inline>
        </w:drawing>
      </w:r>
    </w:p>
    <w:p w14:paraId="684805FD" w14:textId="0817868C" w:rsidR="00397072" w:rsidRDefault="00397072" w:rsidP="00397072">
      <w:pPr>
        <w:pStyle w:val="BodyText"/>
        <w:jc w:val="center"/>
        <w:rPr>
          <w:b/>
          <w:sz w:val="24"/>
          <w:szCs w:val="24"/>
        </w:rPr>
      </w:pPr>
      <w:r>
        <w:rPr>
          <w:b/>
          <w:noProof/>
          <w:sz w:val="24"/>
          <w:szCs w:val="24"/>
        </w:rPr>
        <w:lastRenderedPageBreak/>
        <w:drawing>
          <wp:inline distT="0" distB="0" distL="0" distR="0" wp14:anchorId="09914FE7" wp14:editId="03918EED">
            <wp:extent cx="3651947" cy="3276600"/>
            <wp:effectExtent l="0" t="0" r="5715" b="0"/>
            <wp:docPr id="1713817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7812" name="Picture 1713817812"/>
                    <pic:cNvPicPr/>
                  </pic:nvPicPr>
                  <pic:blipFill>
                    <a:blip r:embed="rId31">
                      <a:extLst>
                        <a:ext uri="{28A0092B-C50C-407E-A947-70E740481C1C}">
                          <a14:useLocalDpi xmlns:a14="http://schemas.microsoft.com/office/drawing/2010/main" val="0"/>
                        </a:ext>
                      </a:extLst>
                    </a:blip>
                    <a:stretch>
                      <a:fillRect/>
                    </a:stretch>
                  </pic:blipFill>
                  <pic:spPr>
                    <a:xfrm>
                      <a:off x="0" y="0"/>
                      <a:ext cx="3695793" cy="3315939"/>
                    </a:xfrm>
                    <a:prstGeom prst="rect">
                      <a:avLst/>
                    </a:prstGeom>
                  </pic:spPr>
                </pic:pic>
              </a:graphicData>
            </a:graphic>
          </wp:inline>
        </w:drawing>
      </w:r>
    </w:p>
    <w:p w14:paraId="2D6E3562" w14:textId="77777777" w:rsidR="007431F4" w:rsidRDefault="007431F4" w:rsidP="00397072">
      <w:pPr>
        <w:pStyle w:val="BodyText"/>
        <w:rPr>
          <w:b/>
          <w:sz w:val="24"/>
          <w:szCs w:val="24"/>
        </w:rPr>
      </w:pPr>
    </w:p>
    <w:p w14:paraId="0B990FDD" w14:textId="07ED15E9" w:rsidR="007403AF" w:rsidRDefault="007403AF" w:rsidP="00397072">
      <w:pPr>
        <w:pStyle w:val="BodyText"/>
        <w:rPr>
          <w:b/>
          <w:sz w:val="24"/>
          <w:szCs w:val="24"/>
        </w:rPr>
      </w:pPr>
      <w:r w:rsidRPr="007403AF">
        <w:rPr>
          <w:b/>
          <w:sz w:val="24"/>
          <w:szCs w:val="24"/>
        </w:rPr>
        <w:t>References</w:t>
      </w:r>
      <w:r w:rsidR="00F20BF0">
        <w:rPr>
          <w:b/>
          <w:sz w:val="24"/>
          <w:szCs w:val="24"/>
        </w:rPr>
        <w:t>/Bibliography</w:t>
      </w:r>
      <w:r w:rsidRPr="007403AF">
        <w:rPr>
          <w:b/>
          <w:sz w:val="24"/>
          <w:szCs w:val="24"/>
        </w:rPr>
        <w:t xml:space="preserve"> </w:t>
      </w:r>
    </w:p>
    <w:p w14:paraId="729968EA" w14:textId="092FF09C" w:rsidR="00397072" w:rsidRDefault="00397072" w:rsidP="00397072">
      <w:pPr>
        <w:pStyle w:val="BodyText"/>
        <w:rPr>
          <w:bCs/>
          <w:sz w:val="24"/>
          <w:szCs w:val="24"/>
        </w:rPr>
      </w:pPr>
      <w:r w:rsidRPr="00397072">
        <w:rPr>
          <w:bCs/>
          <w:sz w:val="24"/>
          <w:szCs w:val="24"/>
        </w:rPr>
        <w:t>[1]</w:t>
      </w:r>
      <w:r>
        <w:rPr>
          <w:bCs/>
          <w:sz w:val="24"/>
          <w:szCs w:val="24"/>
        </w:rPr>
        <w:t xml:space="preserve"> “FER-2013 Facial Expressions Dataset.”</w:t>
      </w:r>
      <w:r w:rsidR="00054F93">
        <w:rPr>
          <w:bCs/>
          <w:sz w:val="24"/>
          <w:szCs w:val="24"/>
        </w:rPr>
        <w:t xml:space="preserve"> </w:t>
      </w:r>
      <w:hyperlink r:id="rId32" w:history="1">
        <w:r w:rsidR="00054F93" w:rsidRPr="009A6EC9">
          <w:rPr>
            <w:rStyle w:val="Hyperlink"/>
            <w:bCs/>
            <w:sz w:val="24"/>
            <w:szCs w:val="24"/>
          </w:rPr>
          <w:t>https://www.kaggle.com/datasets/msambare/fer2013</w:t>
        </w:r>
      </w:hyperlink>
    </w:p>
    <w:p w14:paraId="138B5E76" w14:textId="6B326A1A" w:rsidR="00397072" w:rsidRDefault="00397072" w:rsidP="00397072">
      <w:pPr>
        <w:pStyle w:val="BodyText"/>
        <w:rPr>
          <w:bCs/>
          <w:sz w:val="24"/>
          <w:szCs w:val="24"/>
        </w:rPr>
      </w:pPr>
      <w:r>
        <w:rPr>
          <w:bCs/>
          <w:sz w:val="24"/>
          <w:szCs w:val="24"/>
        </w:rPr>
        <w:t>[2] “</w:t>
      </w:r>
      <w:r w:rsidR="00054F93">
        <w:rPr>
          <w:bCs/>
          <w:sz w:val="24"/>
          <w:szCs w:val="24"/>
        </w:rPr>
        <w:t>TensorFlow lite support for microcontrollers.</w:t>
      </w:r>
      <w:r>
        <w:rPr>
          <w:bCs/>
          <w:sz w:val="24"/>
          <w:szCs w:val="24"/>
        </w:rPr>
        <w:t>”</w:t>
      </w:r>
      <w:r w:rsidR="00054F93">
        <w:rPr>
          <w:bCs/>
          <w:sz w:val="24"/>
          <w:szCs w:val="24"/>
        </w:rPr>
        <w:t xml:space="preserve"> </w:t>
      </w:r>
      <w:hyperlink r:id="rId33" w:history="1">
        <w:r w:rsidR="00054F93" w:rsidRPr="009A6EC9">
          <w:rPr>
            <w:rStyle w:val="Hyperlink"/>
            <w:bCs/>
            <w:sz w:val="24"/>
            <w:szCs w:val="24"/>
          </w:rPr>
          <w:t>https://blog.tensorflow.org/2020/08/announcing-tensorflow-lite-micro-esp32.html</w:t>
        </w:r>
      </w:hyperlink>
    </w:p>
    <w:p w14:paraId="62B0C0DD" w14:textId="44C147CD" w:rsidR="00054F93" w:rsidRDefault="00054F93" w:rsidP="00397072">
      <w:pPr>
        <w:pStyle w:val="BodyText"/>
        <w:rPr>
          <w:bCs/>
          <w:sz w:val="24"/>
          <w:szCs w:val="24"/>
        </w:rPr>
      </w:pPr>
      <w:r>
        <w:rPr>
          <w:bCs/>
          <w:sz w:val="24"/>
          <w:szCs w:val="24"/>
        </w:rPr>
        <w:t>[3] “</w:t>
      </w:r>
      <w:r w:rsidRPr="00054F93">
        <w:rPr>
          <w:bCs/>
          <w:sz w:val="24"/>
          <w:szCs w:val="24"/>
        </w:rPr>
        <w:t>ESP32 Wireless Communication Protocols</w:t>
      </w:r>
      <w:r>
        <w:rPr>
          <w:bCs/>
          <w:sz w:val="24"/>
          <w:szCs w:val="24"/>
        </w:rPr>
        <w:t>.”</w:t>
      </w:r>
      <w:r w:rsidRPr="00054F93">
        <w:t xml:space="preserve"> </w:t>
      </w:r>
      <w:hyperlink r:id="rId34" w:history="1">
        <w:r w:rsidRPr="009A6EC9">
          <w:rPr>
            <w:rStyle w:val="Hyperlink"/>
            <w:bCs/>
            <w:sz w:val="24"/>
            <w:szCs w:val="24"/>
          </w:rPr>
          <w:t>https://linuxhint.com/esp32-wireless-communication-protocols/</w:t>
        </w:r>
      </w:hyperlink>
    </w:p>
    <w:p w14:paraId="5F86A16C" w14:textId="77777777" w:rsidR="00054F93" w:rsidRPr="00397072" w:rsidRDefault="00054F93" w:rsidP="00397072">
      <w:pPr>
        <w:pStyle w:val="BodyText"/>
        <w:rPr>
          <w:bCs/>
          <w:sz w:val="24"/>
          <w:szCs w:val="24"/>
        </w:rPr>
      </w:pPr>
    </w:p>
    <w:sectPr w:rsidR="00054F93" w:rsidRPr="00397072" w:rsidSect="00CB574D">
      <w:headerReference w:type="default" r:id="rId35"/>
      <w:footerReference w:type="default" r:id="rId36"/>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5A5C0" w14:textId="77777777" w:rsidR="008D15F9" w:rsidRDefault="008D15F9">
      <w:r>
        <w:separator/>
      </w:r>
    </w:p>
  </w:endnote>
  <w:endnote w:type="continuationSeparator" w:id="0">
    <w:p w14:paraId="36B6197E" w14:textId="77777777" w:rsidR="008D15F9" w:rsidRDefault="008D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D99D" w14:textId="77777777"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9F6E1C">
      <w:rPr>
        <w:rStyle w:val="PageNumber"/>
        <w:noProof/>
        <w:sz w:val="20"/>
        <w:szCs w:val="20"/>
      </w:rPr>
      <w:t>1</w:t>
    </w:r>
    <w:r w:rsidRPr="009374AB">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0F8" w14:textId="77777777" w:rsidR="00CD569F" w:rsidRPr="000904DC" w:rsidRDefault="00CD569F">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9"/>
      <w:gridCol w:w="4120"/>
    </w:tblGrid>
    <w:tr w:rsidR="00CD569F" w:rsidRPr="00AE70AB" w14:paraId="152BB3C3" w14:textId="77777777" w:rsidTr="00AE70AB">
      <w:tc>
        <w:tcPr>
          <w:tcW w:w="4293" w:type="dxa"/>
          <w:shd w:val="clear" w:color="auto" w:fill="auto"/>
        </w:tcPr>
        <w:p w14:paraId="078D5EFE" w14:textId="77777777" w:rsidR="00CD569F" w:rsidRPr="00AE70AB" w:rsidRDefault="00B04795"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w:t>
          </w:r>
          <w:r w:rsidR="009B65EE" w:rsidRPr="00AE70AB">
            <w:rPr>
              <w:rStyle w:val="PageNumber"/>
              <w:rFonts w:ascii="Arial" w:hAnsi="Arial" w:cs="Arial"/>
              <w:sz w:val="20"/>
              <w:szCs w:val="20"/>
            </w:rPr>
            <w:t>/Project Office</w:t>
          </w:r>
          <w:r w:rsidR="00CD569F" w:rsidRPr="00AE70AB">
            <w:rPr>
              <w:rStyle w:val="PageNumber"/>
              <w:rFonts w:ascii="Arial" w:hAnsi="Arial" w:cs="Arial"/>
              <w:sz w:val="20"/>
              <w:szCs w:val="20"/>
            </w:rPr>
            <w:t xml:space="preserve"> – 1</w:t>
          </w:r>
        </w:p>
      </w:tc>
      <w:tc>
        <w:tcPr>
          <w:tcW w:w="4232" w:type="dxa"/>
          <w:shd w:val="clear" w:color="auto" w:fill="auto"/>
        </w:tcPr>
        <w:p w14:paraId="34722628" w14:textId="77777777" w:rsidR="00CD569F" w:rsidRPr="00AE70AB" w:rsidRDefault="00CD569F" w:rsidP="00AE70AB">
          <w:pPr>
            <w:pStyle w:val="Footer"/>
            <w:jc w:val="center"/>
            <w:rPr>
              <w:rStyle w:val="PageNumber"/>
              <w:rFonts w:ascii="Arial" w:hAnsi="Arial" w:cs="Arial"/>
              <w:sz w:val="20"/>
              <w:szCs w:val="20"/>
            </w:rPr>
          </w:pPr>
          <w:r w:rsidRPr="00AE70AB">
            <w:rPr>
              <w:rStyle w:val="PageNumber"/>
              <w:rFonts w:ascii="Arial" w:hAnsi="Arial" w:cs="Arial"/>
              <w:sz w:val="20"/>
              <w:szCs w:val="20"/>
            </w:rPr>
            <w:t xml:space="preserve">Signature </w:t>
          </w:r>
          <w:r w:rsidR="00B04795" w:rsidRPr="00AE70AB">
            <w:rPr>
              <w:rStyle w:val="PageNumber"/>
              <w:rFonts w:ascii="Arial" w:hAnsi="Arial" w:cs="Arial"/>
              <w:sz w:val="20"/>
              <w:szCs w:val="20"/>
            </w:rPr>
            <w:t>Evaluator</w:t>
          </w:r>
          <w:r w:rsidR="00CF5657">
            <w:rPr>
              <w:rStyle w:val="PageNumber"/>
              <w:rFonts w:ascii="Arial" w:hAnsi="Arial" w:cs="Arial"/>
              <w:sz w:val="20"/>
              <w:szCs w:val="20"/>
            </w:rPr>
            <w:t>/Project Office</w:t>
          </w:r>
          <w:r w:rsidRPr="00AE70AB">
            <w:rPr>
              <w:rStyle w:val="PageNumber"/>
              <w:rFonts w:ascii="Arial" w:hAnsi="Arial" w:cs="Arial"/>
              <w:sz w:val="20"/>
              <w:szCs w:val="20"/>
            </w:rPr>
            <w:t xml:space="preserve"> – 2</w:t>
          </w:r>
        </w:p>
      </w:tc>
    </w:tr>
    <w:tr w:rsidR="00CD569F" w:rsidRPr="00AE70AB" w14:paraId="1DA6542E" w14:textId="77777777" w:rsidTr="00AE70AB">
      <w:trPr>
        <w:trHeight w:val="786"/>
      </w:trPr>
      <w:tc>
        <w:tcPr>
          <w:tcW w:w="4293" w:type="dxa"/>
          <w:shd w:val="clear" w:color="auto" w:fill="auto"/>
        </w:tcPr>
        <w:p w14:paraId="3041E394" w14:textId="77777777" w:rsidR="00CD569F" w:rsidRPr="00AE70AB" w:rsidRDefault="00CD569F" w:rsidP="00AE70AB">
          <w:pPr>
            <w:pStyle w:val="Footer"/>
            <w:jc w:val="center"/>
            <w:rPr>
              <w:rStyle w:val="PageNumber"/>
              <w:rFonts w:ascii="Arial" w:hAnsi="Arial" w:cs="Arial"/>
              <w:sz w:val="20"/>
              <w:szCs w:val="20"/>
            </w:rPr>
          </w:pPr>
        </w:p>
      </w:tc>
      <w:tc>
        <w:tcPr>
          <w:tcW w:w="4232" w:type="dxa"/>
          <w:shd w:val="clear" w:color="auto" w:fill="auto"/>
        </w:tcPr>
        <w:p w14:paraId="722B00AE" w14:textId="77777777" w:rsidR="00CD569F" w:rsidRPr="00AE70AB" w:rsidRDefault="00CD569F" w:rsidP="00AE70AB">
          <w:pPr>
            <w:pStyle w:val="Footer"/>
            <w:jc w:val="center"/>
            <w:rPr>
              <w:rStyle w:val="PageNumber"/>
              <w:rFonts w:ascii="Arial" w:hAnsi="Arial" w:cs="Arial"/>
              <w:sz w:val="20"/>
              <w:szCs w:val="20"/>
            </w:rPr>
          </w:pPr>
        </w:p>
      </w:tc>
    </w:tr>
  </w:tbl>
  <w:p w14:paraId="00697160" w14:textId="77777777"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9F6E1C">
      <w:rPr>
        <w:rStyle w:val="PageNumber"/>
        <w:noProof/>
        <w:sz w:val="20"/>
        <w:szCs w:val="20"/>
      </w:rPr>
      <w:t>3</w:t>
    </w:r>
    <w:r w:rsidRPr="009374A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386E" w14:textId="77777777" w:rsidR="008D15F9" w:rsidRDefault="008D15F9">
      <w:r>
        <w:separator/>
      </w:r>
    </w:p>
  </w:footnote>
  <w:footnote w:type="continuationSeparator" w:id="0">
    <w:p w14:paraId="3E440F2C" w14:textId="77777777" w:rsidR="008D15F9" w:rsidRDefault="008D1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37DD" w14:textId="3B0366C7" w:rsidR="00CD569F" w:rsidRPr="00444985" w:rsidRDefault="00001D84" w:rsidP="00001D84">
    <w:pPr>
      <w:pStyle w:val="Header"/>
      <w:ind w:left="23040" w:hanging="23040"/>
      <w:jc w:val="right"/>
      <w:rPr>
        <w:i/>
        <w:sz w:val="20"/>
        <w:szCs w:val="20"/>
      </w:rPr>
    </w:pPr>
    <w:r>
      <w:rPr>
        <w:i/>
        <w:sz w:val="20"/>
        <w:szCs w:val="20"/>
      </w:rPr>
      <w:t>TruSec (Trucking Surveillance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B780" w14:textId="47C09B71" w:rsidR="00CD569F" w:rsidRPr="00001D84" w:rsidRDefault="00001D84" w:rsidP="00001D84">
    <w:pPr>
      <w:pStyle w:val="Header"/>
      <w:ind w:left="23040" w:hanging="23040"/>
      <w:jc w:val="right"/>
      <w:rPr>
        <w:i/>
        <w:sz w:val="20"/>
        <w:szCs w:val="20"/>
      </w:rPr>
    </w:pPr>
    <w:r>
      <w:rPr>
        <w:i/>
        <w:sz w:val="20"/>
        <w:szCs w:val="20"/>
      </w:rPr>
      <w:t>TruSec (Trucking Surveillance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173"/>
    <w:multiLevelType w:val="hybridMultilevel"/>
    <w:tmpl w:val="1A988C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A23644"/>
    <w:multiLevelType w:val="hybridMultilevel"/>
    <w:tmpl w:val="FD1CD7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7197B03"/>
    <w:multiLevelType w:val="multilevel"/>
    <w:tmpl w:val="8D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E5E98"/>
    <w:multiLevelType w:val="hybridMultilevel"/>
    <w:tmpl w:val="69B25EF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036462991">
    <w:abstractNumId w:val="0"/>
  </w:num>
  <w:num w:numId="2" w16cid:durableId="425002128">
    <w:abstractNumId w:val="2"/>
  </w:num>
  <w:num w:numId="3" w16cid:durableId="2121027002">
    <w:abstractNumId w:val="1"/>
  </w:num>
  <w:num w:numId="4" w16cid:durableId="2108696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F3"/>
    <w:rsid w:val="00001D84"/>
    <w:rsid w:val="00004DDA"/>
    <w:rsid w:val="0001618E"/>
    <w:rsid w:val="00024DA2"/>
    <w:rsid w:val="00054F93"/>
    <w:rsid w:val="00083B0B"/>
    <w:rsid w:val="000904DC"/>
    <w:rsid w:val="000C3376"/>
    <w:rsid w:val="000D1CF6"/>
    <w:rsid w:val="000D5084"/>
    <w:rsid w:val="00130173"/>
    <w:rsid w:val="00171312"/>
    <w:rsid w:val="0019208F"/>
    <w:rsid w:val="001C336C"/>
    <w:rsid w:val="00215774"/>
    <w:rsid w:val="0023243D"/>
    <w:rsid w:val="00234296"/>
    <w:rsid w:val="002510ED"/>
    <w:rsid w:val="002601F7"/>
    <w:rsid w:val="00270154"/>
    <w:rsid w:val="002728A1"/>
    <w:rsid w:val="00273AAE"/>
    <w:rsid w:val="00284E1A"/>
    <w:rsid w:val="002912CD"/>
    <w:rsid w:val="00305D98"/>
    <w:rsid w:val="00385522"/>
    <w:rsid w:val="00397072"/>
    <w:rsid w:val="003B72B6"/>
    <w:rsid w:val="003E2874"/>
    <w:rsid w:val="003F289E"/>
    <w:rsid w:val="0040309C"/>
    <w:rsid w:val="00412DF1"/>
    <w:rsid w:val="00444985"/>
    <w:rsid w:val="00450421"/>
    <w:rsid w:val="004B4720"/>
    <w:rsid w:val="004C4402"/>
    <w:rsid w:val="004D1199"/>
    <w:rsid w:val="004D6E7C"/>
    <w:rsid w:val="00570ECD"/>
    <w:rsid w:val="005F4E9F"/>
    <w:rsid w:val="0064446E"/>
    <w:rsid w:val="006971E8"/>
    <w:rsid w:val="006E4D9D"/>
    <w:rsid w:val="00710E53"/>
    <w:rsid w:val="0073523F"/>
    <w:rsid w:val="007403AF"/>
    <w:rsid w:val="007431F4"/>
    <w:rsid w:val="0078715C"/>
    <w:rsid w:val="007A7F68"/>
    <w:rsid w:val="007C10F9"/>
    <w:rsid w:val="007E0DE4"/>
    <w:rsid w:val="007E2F9E"/>
    <w:rsid w:val="00804C0A"/>
    <w:rsid w:val="0085591A"/>
    <w:rsid w:val="008773D9"/>
    <w:rsid w:val="008D15F9"/>
    <w:rsid w:val="008F1B35"/>
    <w:rsid w:val="009374AB"/>
    <w:rsid w:val="00984253"/>
    <w:rsid w:val="00986DF3"/>
    <w:rsid w:val="00987D2E"/>
    <w:rsid w:val="0099693A"/>
    <w:rsid w:val="009A5C7E"/>
    <w:rsid w:val="009B65EE"/>
    <w:rsid w:val="009E7AA2"/>
    <w:rsid w:val="009F6E1C"/>
    <w:rsid w:val="00A171E1"/>
    <w:rsid w:val="00A73DF6"/>
    <w:rsid w:val="00A77692"/>
    <w:rsid w:val="00A82C76"/>
    <w:rsid w:val="00AA0D4E"/>
    <w:rsid w:val="00AE03FE"/>
    <w:rsid w:val="00AE398F"/>
    <w:rsid w:val="00AE70AB"/>
    <w:rsid w:val="00AF1D6F"/>
    <w:rsid w:val="00AF7953"/>
    <w:rsid w:val="00B04795"/>
    <w:rsid w:val="00B12BDB"/>
    <w:rsid w:val="00B3211D"/>
    <w:rsid w:val="00B5304A"/>
    <w:rsid w:val="00B63FA0"/>
    <w:rsid w:val="00B64A19"/>
    <w:rsid w:val="00B70F19"/>
    <w:rsid w:val="00B74409"/>
    <w:rsid w:val="00B91279"/>
    <w:rsid w:val="00BD5AE2"/>
    <w:rsid w:val="00BE57F1"/>
    <w:rsid w:val="00BF526F"/>
    <w:rsid w:val="00C37B84"/>
    <w:rsid w:val="00C4477C"/>
    <w:rsid w:val="00C74A8C"/>
    <w:rsid w:val="00CB574D"/>
    <w:rsid w:val="00CD569F"/>
    <w:rsid w:val="00CE49A8"/>
    <w:rsid w:val="00CF3925"/>
    <w:rsid w:val="00CF5657"/>
    <w:rsid w:val="00D1720A"/>
    <w:rsid w:val="00D33F2B"/>
    <w:rsid w:val="00D37FAA"/>
    <w:rsid w:val="00D4192B"/>
    <w:rsid w:val="00D7235D"/>
    <w:rsid w:val="00D761FD"/>
    <w:rsid w:val="00D97761"/>
    <w:rsid w:val="00DB1D1E"/>
    <w:rsid w:val="00DB2489"/>
    <w:rsid w:val="00DB26A4"/>
    <w:rsid w:val="00DB35A4"/>
    <w:rsid w:val="00DB4857"/>
    <w:rsid w:val="00DC4D9E"/>
    <w:rsid w:val="00DF5F66"/>
    <w:rsid w:val="00E10499"/>
    <w:rsid w:val="00E27A37"/>
    <w:rsid w:val="00E37928"/>
    <w:rsid w:val="00E4778A"/>
    <w:rsid w:val="00E807C4"/>
    <w:rsid w:val="00E8184B"/>
    <w:rsid w:val="00E97DDB"/>
    <w:rsid w:val="00EC1732"/>
    <w:rsid w:val="00ED6D65"/>
    <w:rsid w:val="00F14EF8"/>
    <w:rsid w:val="00F20BF0"/>
    <w:rsid w:val="00F22A28"/>
    <w:rsid w:val="00F4442B"/>
    <w:rsid w:val="00F677ED"/>
    <w:rsid w:val="00F737B3"/>
    <w:rsid w:val="00F81605"/>
    <w:rsid w:val="00FA1E42"/>
    <w:rsid w:val="00FD5A50"/>
    <w:rsid w:val="00FD6E23"/>
    <w:rsid w:val="00FE159B"/>
    <w:rsid w:val="39FFE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D2999"/>
  <w15:docId w15:val="{E447AFED-07D9-4542-A681-01B1A48E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rsid w:val="007403AF"/>
    <w:pPr>
      <w:spacing w:line="360" w:lineRule="auto"/>
    </w:pPr>
    <w:rPr>
      <w:rFonts w:ascii="Arial" w:hAnsi="Arial"/>
      <w:sz w:val="28"/>
      <w:szCs w:val="20"/>
    </w:rPr>
  </w:style>
  <w:style w:type="character" w:customStyle="1" w:styleId="HeaderChar">
    <w:name w:val="Header Char"/>
    <w:basedOn w:val="DefaultParagraphFont"/>
    <w:link w:val="Header"/>
    <w:rsid w:val="00001D84"/>
    <w:rPr>
      <w:sz w:val="24"/>
      <w:szCs w:val="24"/>
    </w:rPr>
  </w:style>
  <w:style w:type="character" w:styleId="Hyperlink">
    <w:name w:val="Hyperlink"/>
    <w:basedOn w:val="DefaultParagraphFont"/>
    <w:unhideWhenUsed/>
    <w:rsid w:val="00397072"/>
    <w:rPr>
      <w:color w:val="0000FF" w:themeColor="hyperlink"/>
      <w:u w:val="single"/>
    </w:rPr>
  </w:style>
  <w:style w:type="character" w:styleId="UnresolvedMention">
    <w:name w:val="Unresolved Mention"/>
    <w:basedOn w:val="DefaultParagraphFont"/>
    <w:uiPriority w:val="99"/>
    <w:semiHidden/>
    <w:unhideWhenUsed/>
    <w:rsid w:val="00397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5514">
      <w:bodyDiv w:val="1"/>
      <w:marLeft w:val="0"/>
      <w:marRight w:val="0"/>
      <w:marTop w:val="0"/>
      <w:marBottom w:val="0"/>
      <w:divBdr>
        <w:top w:val="none" w:sz="0" w:space="0" w:color="auto"/>
        <w:left w:val="none" w:sz="0" w:space="0" w:color="auto"/>
        <w:bottom w:val="none" w:sz="0" w:space="0" w:color="auto"/>
        <w:right w:val="none" w:sz="0" w:space="0" w:color="auto"/>
      </w:divBdr>
    </w:div>
    <w:div w:id="1056972238">
      <w:bodyDiv w:val="1"/>
      <w:marLeft w:val="0"/>
      <w:marRight w:val="0"/>
      <w:marTop w:val="0"/>
      <w:marBottom w:val="0"/>
      <w:divBdr>
        <w:top w:val="none" w:sz="0" w:space="0" w:color="auto"/>
        <w:left w:val="none" w:sz="0" w:space="0" w:color="auto"/>
        <w:bottom w:val="none" w:sz="0" w:space="0" w:color="auto"/>
        <w:right w:val="none" w:sz="0" w:space="0" w:color="auto"/>
      </w:divBdr>
    </w:div>
    <w:div w:id="1383948088">
      <w:bodyDiv w:val="1"/>
      <w:marLeft w:val="0"/>
      <w:marRight w:val="0"/>
      <w:marTop w:val="0"/>
      <w:marBottom w:val="0"/>
      <w:divBdr>
        <w:top w:val="none" w:sz="0" w:space="0" w:color="auto"/>
        <w:left w:val="none" w:sz="0" w:space="0" w:color="auto"/>
        <w:bottom w:val="none" w:sz="0" w:space="0" w:color="auto"/>
        <w:right w:val="none" w:sz="0" w:space="0" w:color="auto"/>
      </w:divBdr>
    </w:div>
    <w:div w:id="1518931388">
      <w:bodyDiv w:val="1"/>
      <w:marLeft w:val="0"/>
      <w:marRight w:val="0"/>
      <w:marTop w:val="0"/>
      <w:marBottom w:val="0"/>
      <w:divBdr>
        <w:top w:val="none" w:sz="0" w:space="0" w:color="auto"/>
        <w:left w:val="none" w:sz="0" w:space="0" w:color="auto"/>
        <w:bottom w:val="none" w:sz="0" w:space="0" w:color="auto"/>
        <w:right w:val="none" w:sz="0" w:space="0" w:color="auto"/>
      </w:divBdr>
    </w:div>
    <w:div w:id="1578048933">
      <w:bodyDiv w:val="1"/>
      <w:marLeft w:val="0"/>
      <w:marRight w:val="0"/>
      <w:marTop w:val="0"/>
      <w:marBottom w:val="0"/>
      <w:divBdr>
        <w:top w:val="none" w:sz="0" w:space="0" w:color="auto"/>
        <w:left w:val="none" w:sz="0" w:space="0" w:color="auto"/>
        <w:bottom w:val="none" w:sz="0" w:space="0" w:color="auto"/>
        <w:right w:val="none" w:sz="0" w:space="0" w:color="auto"/>
      </w:divBdr>
    </w:div>
    <w:div w:id="1778596549">
      <w:bodyDiv w:val="1"/>
      <w:marLeft w:val="0"/>
      <w:marRight w:val="0"/>
      <w:marTop w:val="0"/>
      <w:marBottom w:val="0"/>
      <w:divBdr>
        <w:top w:val="none" w:sz="0" w:space="0" w:color="auto"/>
        <w:left w:val="none" w:sz="0" w:space="0" w:color="auto"/>
        <w:bottom w:val="none" w:sz="0" w:space="0" w:color="auto"/>
        <w:right w:val="none" w:sz="0" w:space="0" w:color="auto"/>
      </w:divBdr>
    </w:div>
    <w:div w:id="1919750740">
      <w:bodyDiv w:val="1"/>
      <w:marLeft w:val="0"/>
      <w:marRight w:val="0"/>
      <w:marTop w:val="0"/>
      <w:marBottom w:val="0"/>
      <w:divBdr>
        <w:top w:val="none" w:sz="0" w:space="0" w:color="auto"/>
        <w:left w:val="none" w:sz="0" w:space="0" w:color="auto"/>
        <w:bottom w:val="none" w:sz="0" w:space="0" w:color="auto"/>
        <w:right w:val="none" w:sz="0" w:space="0" w:color="auto"/>
      </w:divBdr>
    </w:div>
    <w:div w:id="2006586525">
      <w:bodyDiv w:val="1"/>
      <w:marLeft w:val="0"/>
      <w:marRight w:val="0"/>
      <w:marTop w:val="0"/>
      <w:marBottom w:val="0"/>
      <w:divBdr>
        <w:top w:val="none" w:sz="0" w:space="0" w:color="auto"/>
        <w:left w:val="none" w:sz="0" w:space="0" w:color="auto"/>
        <w:bottom w:val="none" w:sz="0" w:space="0" w:color="auto"/>
        <w:right w:val="none" w:sz="0" w:space="0" w:color="auto"/>
      </w:divBdr>
    </w:div>
    <w:div w:id="2089107226">
      <w:bodyDiv w:val="1"/>
      <w:marLeft w:val="0"/>
      <w:marRight w:val="0"/>
      <w:marTop w:val="0"/>
      <w:marBottom w:val="0"/>
      <w:divBdr>
        <w:top w:val="none" w:sz="0" w:space="0" w:color="auto"/>
        <w:left w:val="none" w:sz="0" w:space="0" w:color="auto"/>
        <w:bottom w:val="none" w:sz="0" w:space="0" w:color="auto"/>
        <w:right w:val="none" w:sz="0" w:space="0" w:color="auto"/>
      </w:divBdr>
    </w:div>
    <w:div w:id="211775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emf"/><Relationship Id="rId21" Type="http://schemas.openxmlformats.org/officeDocument/2006/relationships/diagramData" Target="diagrams/data3.xml"/><Relationship Id="rId34" Type="http://schemas.openxmlformats.org/officeDocument/2006/relationships/hyperlink" Target="https://linuxhint.com/esp32-wireless-communication-protocols/"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blog.tensorflow.org/2020/08/announcing-tensorflow-lite-micro-esp32.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yperlink" Target="https://www.kaggle.com/datasets/msambare/fer201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chart" Target="charts/chart1.xm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CP%20Data\UCP\Project%20Office\BSCS%20PRoject%20Proposal%20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wnloads\Date%20tracking%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Blue!$F$1:$F$10</c:f>
              <c:strCache>
                <c:ptCount val="10"/>
                <c:pt idx="4">
                  <c:v>16-10-2023</c:v>
                </c:pt>
                <c:pt idx="5">
                  <c:v>1</c:v>
                </c:pt>
                <c:pt idx="7">
                  <c:v>Days</c:v>
                </c:pt>
                <c:pt idx="9">
                  <c:v>Hardware Modules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(Blue!$B$11:$B$18,Blue!$B$20:$B$23,Blue!$B$25:$B$30,Blue!$B$32:$B$36,Blue!$E$11:$E$40)</c:f>
              <c:strCache>
                <c:ptCount val="49"/>
                <c:pt idx="0">
                  <c:v>Circuit Design</c:v>
                </c:pt>
                <c:pt idx="1">
                  <c:v>Procurement of componets</c:v>
                </c:pt>
                <c:pt idx="2">
                  <c:v>RF Module Interfacing</c:v>
                </c:pt>
                <c:pt idx="3">
                  <c:v>GSM Module Interfacing</c:v>
                </c:pt>
                <c:pt idx="4">
                  <c:v>Camera Module</c:v>
                </c:pt>
                <c:pt idx="5">
                  <c:v>Wifi Module</c:v>
                </c:pt>
                <c:pt idx="6">
                  <c:v>Power Supply for MCUs</c:v>
                </c:pt>
                <c:pt idx="7">
                  <c:v>Testing of Complete Hardware module</c:v>
                </c:pt>
                <c:pt idx="8">
                  <c:v>Data Collection</c:v>
                </c:pt>
                <c:pt idx="9">
                  <c:v>Model Training</c:v>
                </c:pt>
                <c:pt idx="10">
                  <c:v>Model Testing and Validation</c:v>
                </c:pt>
                <c:pt idx="11">
                  <c:v>Model Deployment</c:v>
                </c:pt>
                <c:pt idx="12">
                  <c:v>Backend Project Initalization</c:v>
                </c:pt>
                <c:pt idx="13">
                  <c:v>API Development</c:v>
                </c:pt>
                <c:pt idx="14">
                  <c:v>WebSocket Development</c:v>
                </c:pt>
                <c:pt idx="15">
                  <c:v>AI Model Integration</c:v>
                </c:pt>
                <c:pt idx="16">
                  <c:v>User Authentication Module</c:v>
                </c:pt>
                <c:pt idx="17">
                  <c:v>Unit testing for Backend</c:v>
                </c:pt>
                <c:pt idx="18">
                  <c:v>Angular Project Initaliztion</c:v>
                </c:pt>
                <c:pt idx="19">
                  <c:v>WebSocket Hub Creation</c:v>
                </c:pt>
                <c:pt idx="20">
                  <c:v>Webpage development</c:v>
                </c:pt>
                <c:pt idx="21">
                  <c:v>Auth Guards for authentication</c:v>
                </c:pt>
                <c:pt idx="22">
                  <c:v>Testing Admin Dashboard</c:v>
                </c:pt>
                <c:pt idx="23">
                  <c:v>17-10-2023</c:v>
                </c:pt>
                <c:pt idx="24">
                  <c:v>25-10-2023</c:v>
                </c:pt>
                <c:pt idx="25">
                  <c:v>30-10-2023</c:v>
                </c:pt>
                <c:pt idx="26">
                  <c:v>14-11-2023</c:v>
                </c:pt>
                <c:pt idx="27">
                  <c:v>29-11-2023</c:v>
                </c:pt>
                <c:pt idx="28">
                  <c:v>06-12-2023</c:v>
                </c:pt>
                <c:pt idx="29">
                  <c:v>11-12-2023</c:v>
                </c:pt>
                <c:pt idx="30">
                  <c:v>18-12-2023</c:v>
                </c:pt>
                <c:pt idx="32">
                  <c:v>23-12-2023</c:v>
                </c:pt>
                <c:pt idx="33">
                  <c:v>27-12-2023</c:v>
                </c:pt>
                <c:pt idx="34">
                  <c:v>10-02-2024</c:v>
                </c:pt>
                <c:pt idx="35">
                  <c:v>25-02-2024</c:v>
                </c:pt>
                <c:pt idx="37">
                  <c:v>28-02-2024</c:v>
                </c:pt>
                <c:pt idx="38">
                  <c:v>04-03-2024</c:v>
                </c:pt>
                <c:pt idx="39">
                  <c:v>29-03-2024</c:v>
                </c:pt>
                <c:pt idx="40">
                  <c:v>13-04-2024</c:v>
                </c:pt>
                <c:pt idx="41">
                  <c:v>20-04-2024</c:v>
                </c:pt>
                <c:pt idx="42">
                  <c:v>30-04-2024</c:v>
                </c:pt>
                <c:pt idx="44">
                  <c:v>07-05-2024</c:v>
                </c:pt>
                <c:pt idx="45">
                  <c:v>11-05-2024</c:v>
                </c:pt>
                <c:pt idx="46">
                  <c:v>21-05-2024</c:v>
                </c:pt>
                <c:pt idx="47">
                  <c:v>31-05-2024</c:v>
                </c:pt>
                <c:pt idx="48">
                  <c:v>02-06-2024</c:v>
                </c:pt>
              </c:strCache>
              <c:extLst/>
            </c:strRef>
          </c:cat>
          <c:val>
            <c:numRef>
              <c:f>(Blue!$F$11:$F$18,Blue!$F$20:$F$23,Blue!$F$25:$F$30,Blue!$F$32:$F$36)</c:f>
              <c:numCache>
                <c:formatCode>#,##0_);\(#,##0\)</c:formatCode>
                <c:ptCount val="23"/>
                <c:pt idx="0">
                  <c:v>8</c:v>
                </c:pt>
                <c:pt idx="1">
                  <c:v>5</c:v>
                </c:pt>
                <c:pt idx="2">
                  <c:v>15</c:v>
                </c:pt>
                <c:pt idx="3">
                  <c:v>15</c:v>
                </c:pt>
                <c:pt idx="4">
                  <c:v>7</c:v>
                </c:pt>
                <c:pt idx="5">
                  <c:v>5</c:v>
                </c:pt>
                <c:pt idx="6">
                  <c:v>7</c:v>
                </c:pt>
                <c:pt idx="7">
                  <c:v>5</c:v>
                </c:pt>
                <c:pt idx="8">
                  <c:v>4</c:v>
                </c:pt>
                <c:pt idx="9">
                  <c:v>45</c:v>
                </c:pt>
                <c:pt idx="10">
                  <c:v>15</c:v>
                </c:pt>
                <c:pt idx="11">
                  <c:v>3</c:v>
                </c:pt>
                <c:pt idx="12">
                  <c:v>5</c:v>
                </c:pt>
                <c:pt idx="13">
                  <c:v>25</c:v>
                </c:pt>
                <c:pt idx="14">
                  <c:v>15</c:v>
                </c:pt>
                <c:pt idx="15">
                  <c:v>7</c:v>
                </c:pt>
                <c:pt idx="16">
                  <c:v>10</c:v>
                </c:pt>
                <c:pt idx="17">
                  <c:v>7</c:v>
                </c:pt>
                <c:pt idx="18">
                  <c:v>4</c:v>
                </c:pt>
                <c:pt idx="19">
                  <c:v>10</c:v>
                </c:pt>
                <c:pt idx="20">
                  <c:v>10</c:v>
                </c:pt>
                <c:pt idx="21">
                  <c:v>2</c:v>
                </c:pt>
                <c:pt idx="22">
                  <c:v>7</c:v>
                </c:pt>
              </c:numCache>
              <c:extLst/>
            </c:numRef>
          </c:val>
          <c:extLst>
            <c:ext xmlns:c16="http://schemas.microsoft.com/office/drawing/2014/chart" uri="{C3380CC4-5D6E-409C-BE32-E72D297353CC}">
              <c16:uniqueId val="{00000000-9BA7-4A3D-B0EB-E649BF76F928}"/>
            </c:ext>
          </c:extLst>
        </c:ser>
        <c:dLbls>
          <c:dLblPos val="outEnd"/>
          <c:showLegendKey val="0"/>
          <c:showVal val="1"/>
          <c:showCatName val="0"/>
          <c:showSerName val="0"/>
          <c:showPercent val="0"/>
          <c:showBubbleSize val="0"/>
        </c:dLbls>
        <c:gapWidth val="182"/>
        <c:axId val="1210893136"/>
        <c:axId val="1312547856"/>
      </c:barChart>
      <c:catAx>
        <c:axId val="1210893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 Name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12547856"/>
        <c:crosses val="autoZero"/>
        <c:auto val="0"/>
        <c:lblAlgn val="ctr"/>
        <c:lblOffset val="100"/>
        <c:noMultiLvlLbl val="0"/>
      </c:catAx>
      <c:valAx>
        <c:axId val="131254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Days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0_);\(#,##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1089313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83F6D8-920F-4079-8728-D60BC0F8C4A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CC70A01A-BAA7-4625-8B37-C7AC07E64AB7}">
      <dgm:prSet phldrT="[Text]"/>
      <dgm:spPr/>
      <dgm:t>
        <a:bodyPr/>
        <a:lstStyle/>
        <a:p>
          <a:r>
            <a:rPr lang="en-US"/>
            <a:t>Hardware</a:t>
          </a:r>
          <a:endParaRPr lang="en-PK"/>
        </a:p>
      </dgm:t>
    </dgm:pt>
    <dgm:pt modelId="{0AB3B9E9-9F6A-42C6-8316-A90D27794758}" type="parTrans" cxnId="{1B61FA00-F5E5-4B5C-8F74-8BA299DF5369}">
      <dgm:prSet/>
      <dgm:spPr/>
      <dgm:t>
        <a:bodyPr/>
        <a:lstStyle/>
        <a:p>
          <a:endParaRPr lang="en-PK"/>
        </a:p>
      </dgm:t>
    </dgm:pt>
    <dgm:pt modelId="{24DD5B58-20C7-403A-93C3-4EEAC65C07EB}" type="sibTrans" cxnId="{1B61FA00-F5E5-4B5C-8F74-8BA299DF5369}">
      <dgm:prSet/>
      <dgm:spPr/>
      <dgm:t>
        <a:bodyPr/>
        <a:lstStyle/>
        <a:p>
          <a:endParaRPr lang="en-PK"/>
        </a:p>
      </dgm:t>
    </dgm:pt>
    <dgm:pt modelId="{92F8611C-7BD1-43EE-A25C-1DE7E0AD728B}">
      <dgm:prSet phldrT="[Text]"/>
      <dgm:spPr/>
      <dgm:t>
        <a:bodyPr/>
        <a:lstStyle/>
        <a:p>
          <a:r>
            <a:rPr lang="en-US"/>
            <a:t>Transmitter</a:t>
          </a:r>
          <a:endParaRPr lang="en-PK"/>
        </a:p>
      </dgm:t>
    </dgm:pt>
    <dgm:pt modelId="{1AF8CB57-5935-4551-B4EB-728CF0CED6F8}" type="parTrans" cxnId="{3FBBC6D7-DA8E-43ED-BE36-ADD8EF7849EC}">
      <dgm:prSet/>
      <dgm:spPr/>
      <dgm:t>
        <a:bodyPr/>
        <a:lstStyle/>
        <a:p>
          <a:endParaRPr lang="en-PK"/>
        </a:p>
      </dgm:t>
    </dgm:pt>
    <dgm:pt modelId="{CC180098-9B73-4CD0-AB23-ADF862E16DA2}" type="sibTrans" cxnId="{3FBBC6D7-DA8E-43ED-BE36-ADD8EF7849EC}">
      <dgm:prSet/>
      <dgm:spPr/>
      <dgm:t>
        <a:bodyPr/>
        <a:lstStyle/>
        <a:p>
          <a:endParaRPr lang="en-PK"/>
        </a:p>
      </dgm:t>
    </dgm:pt>
    <dgm:pt modelId="{985E4F8E-77EE-409A-B610-3433A4B4BB86}">
      <dgm:prSet phldrT="[Text]"/>
      <dgm:spPr/>
      <dgm:t>
        <a:bodyPr/>
        <a:lstStyle/>
        <a:p>
          <a:r>
            <a:rPr lang="en-US"/>
            <a:t>Receiver</a:t>
          </a:r>
          <a:endParaRPr lang="en-PK"/>
        </a:p>
      </dgm:t>
    </dgm:pt>
    <dgm:pt modelId="{86DFC43D-60E5-43D9-9852-60AD03F38870}" type="parTrans" cxnId="{F3916D63-F8D1-4D7F-A02D-9B8034E4B4DB}">
      <dgm:prSet/>
      <dgm:spPr/>
      <dgm:t>
        <a:bodyPr/>
        <a:lstStyle/>
        <a:p>
          <a:endParaRPr lang="en-PK"/>
        </a:p>
      </dgm:t>
    </dgm:pt>
    <dgm:pt modelId="{AFE51645-34CF-4B9D-93FD-3D00E90182A7}" type="sibTrans" cxnId="{F3916D63-F8D1-4D7F-A02D-9B8034E4B4DB}">
      <dgm:prSet/>
      <dgm:spPr/>
      <dgm:t>
        <a:bodyPr/>
        <a:lstStyle/>
        <a:p>
          <a:endParaRPr lang="en-PK"/>
        </a:p>
      </dgm:t>
    </dgm:pt>
    <dgm:pt modelId="{52B67847-D114-472B-A36B-11FD4841C34B}">
      <dgm:prSet phldrT="[Text]"/>
      <dgm:spPr/>
      <dgm:t>
        <a:bodyPr/>
        <a:lstStyle/>
        <a:p>
          <a:r>
            <a:rPr lang="en-US"/>
            <a:t>Microcontroller</a:t>
          </a:r>
          <a:endParaRPr lang="en-PK"/>
        </a:p>
      </dgm:t>
    </dgm:pt>
    <dgm:pt modelId="{309447F4-99E8-4CE3-B5F5-69314E615EE0}" type="parTrans" cxnId="{68C9DC1D-ABC0-4A05-94B5-EFE4D2334DE1}">
      <dgm:prSet/>
      <dgm:spPr/>
      <dgm:t>
        <a:bodyPr/>
        <a:lstStyle/>
        <a:p>
          <a:endParaRPr lang="en-PK"/>
        </a:p>
      </dgm:t>
    </dgm:pt>
    <dgm:pt modelId="{AEB106BE-70FE-430F-9F4C-36936D01AB93}" type="sibTrans" cxnId="{68C9DC1D-ABC0-4A05-94B5-EFE4D2334DE1}">
      <dgm:prSet/>
      <dgm:spPr/>
      <dgm:t>
        <a:bodyPr/>
        <a:lstStyle/>
        <a:p>
          <a:endParaRPr lang="en-PK"/>
        </a:p>
      </dgm:t>
    </dgm:pt>
    <dgm:pt modelId="{DF057D4C-05C0-4D87-88D1-98F9945FCD29}">
      <dgm:prSet phldrT="[Text]"/>
      <dgm:spPr/>
      <dgm:t>
        <a:bodyPr/>
        <a:lstStyle/>
        <a:p>
          <a:r>
            <a:rPr lang="en-US"/>
            <a:t>RF Module Interfacing</a:t>
          </a:r>
          <a:endParaRPr lang="en-PK"/>
        </a:p>
      </dgm:t>
    </dgm:pt>
    <dgm:pt modelId="{987ECAF3-6A1A-4606-8ADE-4CB3DDCFBFC8}" type="parTrans" cxnId="{5DB5138B-2119-4C93-B433-7E8B74935791}">
      <dgm:prSet/>
      <dgm:spPr/>
      <dgm:t>
        <a:bodyPr/>
        <a:lstStyle/>
        <a:p>
          <a:endParaRPr lang="en-PK"/>
        </a:p>
      </dgm:t>
    </dgm:pt>
    <dgm:pt modelId="{878F7595-78A8-4038-B8D4-D881FE045B7E}" type="sibTrans" cxnId="{5DB5138B-2119-4C93-B433-7E8B74935791}">
      <dgm:prSet/>
      <dgm:spPr/>
      <dgm:t>
        <a:bodyPr/>
        <a:lstStyle/>
        <a:p>
          <a:endParaRPr lang="en-PK"/>
        </a:p>
      </dgm:t>
    </dgm:pt>
    <dgm:pt modelId="{0021BE84-E01F-4477-8865-5A63536C9D82}">
      <dgm:prSet phldrT="[Text]"/>
      <dgm:spPr/>
      <dgm:t>
        <a:bodyPr/>
        <a:lstStyle/>
        <a:p>
          <a:r>
            <a:rPr lang="en-US"/>
            <a:t>Camera Module</a:t>
          </a:r>
          <a:endParaRPr lang="en-PK"/>
        </a:p>
      </dgm:t>
    </dgm:pt>
    <dgm:pt modelId="{BB8FFE63-3368-451A-A8B9-A06695E3326A}" type="parTrans" cxnId="{4C1CE263-2045-4237-8A9F-FAF23DED20A1}">
      <dgm:prSet/>
      <dgm:spPr/>
      <dgm:t>
        <a:bodyPr/>
        <a:lstStyle/>
        <a:p>
          <a:endParaRPr lang="en-PK"/>
        </a:p>
      </dgm:t>
    </dgm:pt>
    <dgm:pt modelId="{44384F20-6F14-4092-9B52-317F2F5AD487}" type="sibTrans" cxnId="{4C1CE263-2045-4237-8A9F-FAF23DED20A1}">
      <dgm:prSet/>
      <dgm:spPr/>
      <dgm:t>
        <a:bodyPr/>
        <a:lstStyle/>
        <a:p>
          <a:endParaRPr lang="en-PK"/>
        </a:p>
      </dgm:t>
    </dgm:pt>
    <dgm:pt modelId="{FC6DD891-344D-4E36-9C0D-CEF940A554D6}">
      <dgm:prSet phldrT="[Text]"/>
      <dgm:spPr/>
      <dgm:t>
        <a:bodyPr/>
        <a:lstStyle/>
        <a:p>
          <a:r>
            <a:rPr lang="en-US"/>
            <a:t>GSM Module Interfacing</a:t>
          </a:r>
          <a:endParaRPr lang="en-PK"/>
        </a:p>
      </dgm:t>
    </dgm:pt>
    <dgm:pt modelId="{A6B14D13-C1FE-4D02-A6B6-182F103F909F}" type="parTrans" cxnId="{950F3054-6CFF-4FB5-BC26-F90C1F0BC0FB}">
      <dgm:prSet/>
      <dgm:spPr/>
      <dgm:t>
        <a:bodyPr/>
        <a:lstStyle/>
        <a:p>
          <a:endParaRPr lang="en-PK"/>
        </a:p>
      </dgm:t>
    </dgm:pt>
    <dgm:pt modelId="{67361880-6713-41F0-BDDA-C5E5D0FE6C46}" type="sibTrans" cxnId="{950F3054-6CFF-4FB5-BC26-F90C1F0BC0FB}">
      <dgm:prSet/>
      <dgm:spPr/>
      <dgm:t>
        <a:bodyPr/>
        <a:lstStyle/>
        <a:p>
          <a:endParaRPr lang="en-PK"/>
        </a:p>
      </dgm:t>
    </dgm:pt>
    <dgm:pt modelId="{B6D2922C-E32B-47F3-86F9-A304C6778CE3}">
      <dgm:prSet phldrT="[Text]"/>
      <dgm:spPr/>
      <dgm:t>
        <a:bodyPr/>
        <a:lstStyle/>
        <a:p>
          <a:r>
            <a:rPr lang="en-US"/>
            <a:t>Microcontroller</a:t>
          </a:r>
          <a:endParaRPr lang="en-PK"/>
        </a:p>
      </dgm:t>
    </dgm:pt>
    <dgm:pt modelId="{ACB96633-5CC6-4233-AFAC-75A59BA67823}" type="parTrans" cxnId="{753700EB-3BF9-4436-84EA-443ABF9B2348}">
      <dgm:prSet/>
      <dgm:spPr/>
      <dgm:t>
        <a:bodyPr/>
        <a:lstStyle/>
        <a:p>
          <a:endParaRPr lang="en-PK"/>
        </a:p>
      </dgm:t>
    </dgm:pt>
    <dgm:pt modelId="{1D9E51F2-534D-49CD-BEB9-8D6E70D02751}" type="sibTrans" cxnId="{753700EB-3BF9-4436-84EA-443ABF9B2348}">
      <dgm:prSet/>
      <dgm:spPr/>
      <dgm:t>
        <a:bodyPr/>
        <a:lstStyle/>
        <a:p>
          <a:endParaRPr lang="en-PK"/>
        </a:p>
      </dgm:t>
    </dgm:pt>
    <dgm:pt modelId="{4F650380-AF8E-4107-992B-26E038158A56}">
      <dgm:prSet phldrT="[Text]"/>
      <dgm:spPr/>
      <dgm:t>
        <a:bodyPr/>
        <a:lstStyle/>
        <a:p>
          <a:r>
            <a:rPr lang="en-US"/>
            <a:t>Wifi Module</a:t>
          </a:r>
          <a:endParaRPr lang="en-PK"/>
        </a:p>
      </dgm:t>
    </dgm:pt>
    <dgm:pt modelId="{2C5E85B8-C09F-4B54-A2DB-DC0B4CCCD41B}" type="parTrans" cxnId="{8B927DCB-853F-41B0-BA58-07E13F43D1D5}">
      <dgm:prSet/>
      <dgm:spPr/>
      <dgm:t>
        <a:bodyPr/>
        <a:lstStyle/>
        <a:p>
          <a:endParaRPr lang="en-PK"/>
        </a:p>
      </dgm:t>
    </dgm:pt>
    <dgm:pt modelId="{D32F832C-6235-46DC-889E-0583DC596475}" type="sibTrans" cxnId="{8B927DCB-853F-41B0-BA58-07E13F43D1D5}">
      <dgm:prSet/>
      <dgm:spPr/>
      <dgm:t>
        <a:bodyPr/>
        <a:lstStyle/>
        <a:p>
          <a:endParaRPr lang="en-PK"/>
        </a:p>
      </dgm:t>
    </dgm:pt>
    <dgm:pt modelId="{D88F560A-371C-4B59-99DB-5C853CF2EAFC}">
      <dgm:prSet phldrT="[Text]"/>
      <dgm:spPr/>
      <dgm:t>
        <a:bodyPr/>
        <a:lstStyle/>
        <a:p>
          <a:r>
            <a:rPr lang="en-US"/>
            <a:t>Radio Receiver</a:t>
          </a:r>
          <a:endParaRPr lang="en-PK"/>
        </a:p>
      </dgm:t>
    </dgm:pt>
    <dgm:pt modelId="{7D6EEECC-BD1E-486D-8AAF-FFD57AE8E58D}" type="parTrans" cxnId="{601E1F21-3176-421C-9BCC-B9F713E1EE64}">
      <dgm:prSet/>
      <dgm:spPr/>
      <dgm:t>
        <a:bodyPr/>
        <a:lstStyle/>
        <a:p>
          <a:endParaRPr lang="en-PK"/>
        </a:p>
      </dgm:t>
    </dgm:pt>
    <dgm:pt modelId="{86FBF0C0-9ACB-49F2-A41F-6F49A5E715A2}" type="sibTrans" cxnId="{601E1F21-3176-421C-9BCC-B9F713E1EE64}">
      <dgm:prSet/>
      <dgm:spPr/>
      <dgm:t>
        <a:bodyPr/>
        <a:lstStyle/>
        <a:p>
          <a:endParaRPr lang="en-PK"/>
        </a:p>
      </dgm:t>
    </dgm:pt>
    <dgm:pt modelId="{27ACC6F2-1035-49A7-B07B-A5CF63B61A1D}" type="pres">
      <dgm:prSet presAssocID="{2283F6D8-920F-4079-8728-D60BC0F8C4AA}" presName="hierChild1" presStyleCnt="0">
        <dgm:presLayoutVars>
          <dgm:orgChart val="1"/>
          <dgm:chPref val="1"/>
          <dgm:dir/>
          <dgm:animOne val="branch"/>
          <dgm:animLvl val="lvl"/>
          <dgm:resizeHandles/>
        </dgm:presLayoutVars>
      </dgm:prSet>
      <dgm:spPr/>
    </dgm:pt>
    <dgm:pt modelId="{5EE3B463-A639-4BB5-9799-46D4DA537A28}" type="pres">
      <dgm:prSet presAssocID="{CC70A01A-BAA7-4625-8B37-C7AC07E64AB7}" presName="hierRoot1" presStyleCnt="0">
        <dgm:presLayoutVars>
          <dgm:hierBranch val="init"/>
        </dgm:presLayoutVars>
      </dgm:prSet>
      <dgm:spPr/>
    </dgm:pt>
    <dgm:pt modelId="{B549068F-C6D2-4EED-A228-5B4A0BE7C7E6}" type="pres">
      <dgm:prSet presAssocID="{CC70A01A-BAA7-4625-8B37-C7AC07E64AB7}" presName="rootComposite1" presStyleCnt="0"/>
      <dgm:spPr/>
    </dgm:pt>
    <dgm:pt modelId="{D494D875-AE1F-4677-8615-BA64E5B0A00C}" type="pres">
      <dgm:prSet presAssocID="{CC70A01A-BAA7-4625-8B37-C7AC07E64AB7}" presName="rootText1" presStyleLbl="node0" presStyleIdx="0" presStyleCnt="1">
        <dgm:presLayoutVars>
          <dgm:chPref val="3"/>
        </dgm:presLayoutVars>
      </dgm:prSet>
      <dgm:spPr/>
    </dgm:pt>
    <dgm:pt modelId="{038D8202-8CA7-4BBE-83B1-C62A3DA0FB10}" type="pres">
      <dgm:prSet presAssocID="{CC70A01A-BAA7-4625-8B37-C7AC07E64AB7}" presName="rootConnector1" presStyleLbl="node1" presStyleIdx="0" presStyleCnt="0"/>
      <dgm:spPr/>
    </dgm:pt>
    <dgm:pt modelId="{2D9664C8-534B-4540-AC36-EDC8E1AC85EB}" type="pres">
      <dgm:prSet presAssocID="{CC70A01A-BAA7-4625-8B37-C7AC07E64AB7}" presName="hierChild2" presStyleCnt="0"/>
      <dgm:spPr/>
    </dgm:pt>
    <dgm:pt modelId="{ED529101-0F6A-46E9-8FEF-FC26347CCC0C}" type="pres">
      <dgm:prSet presAssocID="{1AF8CB57-5935-4551-B4EB-728CF0CED6F8}" presName="Name37" presStyleLbl="parChTrans1D2" presStyleIdx="0" presStyleCnt="2"/>
      <dgm:spPr/>
    </dgm:pt>
    <dgm:pt modelId="{813A74DB-5805-4122-B83F-309255CD2545}" type="pres">
      <dgm:prSet presAssocID="{92F8611C-7BD1-43EE-A25C-1DE7E0AD728B}" presName="hierRoot2" presStyleCnt="0">
        <dgm:presLayoutVars>
          <dgm:hierBranch val="init"/>
        </dgm:presLayoutVars>
      </dgm:prSet>
      <dgm:spPr/>
    </dgm:pt>
    <dgm:pt modelId="{1F438559-14D3-439B-9BE4-174889A6CAAF}" type="pres">
      <dgm:prSet presAssocID="{92F8611C-7BD1-43EE-A25C-1DE7E0AD728B}" presName="rootComposite" presStyleCnt="0"/>
      <dgm:spPr/>
    </dgm:pt>
    <dgm:pt modelId="{E52030C6-E244-4271-8AD5-2E0E20F82611}" type="pres">
      <dgm:prSet presAssocID="{92F8611C-7BD1-43EE-A25C-1DE7E0AD728B}" presName="rootText" presStyleLbl="node2" presStyleIdx="0" presStyleCnt="2">
        <dgm:presLayoutVars>
          <dgm:chPref val="3"/>
        </dgm:presLayoutVars>
      </dgm:prSet>
      <dgm:spPr/>
    </dgm:pt>
    <dgm:pt modelId="{39819737-1195-42F5-A35B-F704D2587DD4}" type="pres">
      <dgm:prSet presAssocID="{92F8611C-7BD1-43EE-A25C-1DE7E0AD728B}" presName="rootConnector" presStyleLbl="node2" presStyleIdx="0" presStyleCnt="2"/>
      <dgm:spPr/>
    </dgm:pt>
    <dgm:pt modelId="{D9699474-444D-4876-85D7-387F980CF967}" type="pres">
      <dgm:prSet presAssocID="{92F8611C-7BD1-43EE-A25C-1DE7E0AD728B}" presName="hierChild4" presStyleCnt="0"/>
      <dgm:spPr/>
    </dgm:pt>
    <dgm:pt modelId="{F1C4F147-1049-49BB-9DBA-61AB39EA1262}" type="pres">
      <dgm:prSet presAssocID="{309447F4-99E8-4CE3-B5F5-69314E615EE0}" presName="Name37" presStyleLbl="parChTrans1D3" presStyleIdx="0" presStyleCnt="7"/>
      <dgm:spPr/>
    </dgm:pt>
    <dgm:pt modelId="{8551935E-9144-4C2B-A4BE-3D965337739E}" type="pres">
      <dgm:prSet presAssocID="{52B67847-D114-472B-A36B-11FD4841C34B}" presName="hierRoot2" presStyleCnt="0">
        <dgm:presLayoutVars>
          <dgm:hierBranch val="init"/>
        </dgm:presLayoutVars>
      </dgm:prSet>
      <dgm:spPr/>
    </dgm:pt>
    <dgm:pt modelId="{59F2E65F-761D-44FE-B235-0FC173C9FC0B}" type="pres">
      <dgm:prSet presAssocID="{52B67847-D114-472B-A36B-11FD4841C34B}" presName="rootComposite" presStyleCnt="0"/>
      <dgm:spPr/>
    </dgm:pt>
    <dgm:pt modelId="{92F9C31D-924D-43C4-8138-5F2A7DBD19C3}" type="pres">
      <dgm:prSet presAssocID="{52B67847-D114-472B-A36B-11FD4841C34B}" presName="rootText" presStyleLbl="node3" presStyleIdx="0" presStyleCnt="7" custScaleX="121049">
        <dgm:presLayoutVars>
          <dgm:chPref val="3"/>
        </dgm:presLayoutVars>
      </dgm:prSet>
      <dgm:spPr/>
    </dgm:pt>
    <dgm:pt modelId="{9F7D5CD7-7739-42E3-A9D2-0921CEDB64B8}" type="pres">
      <dgm:prSet presAssocID="{52B67847-D114-472B-A36B-11FD4841C34B}" presName="rootConnector" presStyleLbl="node3" presStyleIdx="0" presStyleCnt="7"/>
      <dgm:spPr/>
    </dgm:pt>
    <dgm:pt modelId="{8C6ECAA0-47B4-426C-A7C4-56A5127CA678}" type="pres">
      <dgm:prSet presAssocID="{52B67847-D114-472B-A36B-11FD4841C34B}" presName="hierChild4" presStyleCnt="0"/>
      <dgm:spPr/>
    </dgm:pt>
    <dgm:pt modelId="{FBB13D25-BBE5-4CD4-8B5A-34CF46295571}" type="pres">
      <dgm:prSet presAssocID="{52B67847-D114-472B-A36B-11FD4841C34B}" presName="hierChild5" presStyleCnt="0"/>
      <dgm:spPr/>
    </dgm:pt>
    <dgm:pt modelId="{F9D0345E-05C6-4047-9774-45CA126F0D3C}" type="pres">
      <dgm:prSet presAssocID="{987ECAF3-6A1A-4606-8ADE-4CB3DDCFBFC8}" presName="Name37" presStyleLbl="parChTrans1D3" presStyleIdx="1" presStyleCnt="7"/>
      <dgm:spPr/>
    </dgm:pt>
    <dgm:pt modelId="{BC9F19C8-45A7-4799-BBAC-7C900CA04D46}" type="pres">
      <dgm:prSet presAssocID="{DF057D4C-05C0-4D87-88D1-98F9945FCD29}" presName="hierRoot2" presStyleCnt="0">
        <dgm:presLayoutVars>
          <dgm:hierBranch val="init"/>
        </dgm:presLayoutVars>
      </dgm:prSet>
      <dgm:spPr/>
    </dgm:pt>
    <dgm:pt modelId="{AEAD620F-6B04-4997-A269-206980587C20}" type="pres">
      <dgm:prSet presAssocID="{DF057D4C-05C0-4D87-88D1-98F9945FCD29}" presName="rootComposite" presStyleCnt="0"/>
      <dgm:spPr/>
    </dgm:pt>
    <dgm:pt modelId="{B9DBD460-9454-4CED-82C6-92D13BBBEFFB}" type="pres">
      <dgm:prSet presAssocID="{DF057D4C-05C0-4D87-88D1-98F9945FCD29}" presName="rootText" presStyleLbl="node3" presStyleIdx="1" presStyleCnt="7">
        <dgm:presLayoutVars>
          <dgm:chPref val="3"/>
        </dgm:presLayoutVars>
      </dgm:prSet>
      <dgm:spPr/>
    </dgm:pt>
    <dgm:pt modelId="{2470B694-1DB5-4063-B5C0-92A7C6C42CCF}" type="pres">
      <dgm:prSet presAssocID="{DF057D4C-05C0-4D87-88D1-98F9945FCD29}" presName="rootConnector" presStyleLbl="node3" presStyleIdx="1" presStyleCnt="7"/>
      <dgm:spPr/>
    </dgm:pt>
    <dgm:pt modelId="{3D67F3C6-14BB-4926-9308-FE6328A008CC}" type="pres">
      <dgm:prSet presAssocID="{DF057D4C-05C0-4D87-88D1-98F9945FCD29}" presName="hierChild4" presStyleCnt="0"/>
      <dgm:spPr/>
    </dgm:pt>
    <dgm:pt modelId="{4DD99866-C1FF-482C-90BA-81066EE2E9F5}" type="pres">
      <dgm:prSet presAssocID="{DF057D4C-05C0-4D87-88D1-98F9945FCD29}" presName="hierChild5" presStyleCnt="0"/>
      <dgm:spPr/>
    </dgm:pt>
    <dgm:pt modelId="{60E71921-3899-4EC3-BF08-7E6D0AB510F6}" type="pres">
      <dgm:prSet presAssocID="{A6B14D13-C1FE-4D02-A6B6-182F103F909F}" presName="Name37" presStyleLbl="parChTrans1D3" presStyleIdx="2" presStyleCnt="7"/>
      <dgm:spPr/>
    </dgm:pt>
    <dgm:pt modelId="{CEE70441-2F8E-4064-B0C9-45A8B836BEE9}" type="pres">
      <dgm:prSet presAssocID="{FC6DD891-344D-4E36-9C0D-CEF940A554D6}" presName="hierRoot2" presStyleCnt="0">
        <dgm:presLayoutVars>
          <dgm:hierBranch val="init"/>
        </dgm:presLayoutVars>
      </dgm:prSet>
      <dgm:spPr/>
    </dgm:pt>
    <dgm:pt modelId="{9C6BF3B9-58CA-4A1D-A241-84DC51E25D6D}" type="pres">
      <dgm:prSet presAssocID="{FC6DD891-344D-4E36-9C0D-CEF940A554D6}" presName="rootComposite" presStyleCnt="0"/>
      <dgm:spPr/>
    </dgm:pt>
    <dgm:pt modelId="{923E34B7-37D3-494E-8C36-056FD15CA049}" type="pres">
      <dgm:prSet presAssocID="{FC6DD891-344D-4E36-9C0D-CEF940A554D6}" presName="rootText" presStyleLbl="node3" presStyleIdx="2" presStyleCnt="7">
        <dgm:presLayoutVars>
          <dgm:chPref val="3"/>
        </dgm:presLayoutVars>
      </dgm:prSet>
      <dgm:spPr/>
    </dgm:pt>
    <dgm:pt modelId="{B1B1B075-8901-48D5-AA40-68B091B3603C}" type="pres">
      <dgm:prSet presAssocID="{FC6DD891-344D-4E36-9C0D-CEF940A554D6}" presName="rootConnector" presStyleLbl="node3" presStyleIdx="2" presStyleCnt="7"/>
      <dgm:spPr/>
    </dgm:pt>
    <dgm:pt modelId="{AA320719-1648-49EB-BCB8-F7E84834C358}" type="pres">
      <dgm:prSet presAssocID="{FC6DD891-344D-4E36-9C0D-CEF940A554D6}" presName="hierChild4" presStyleCnt="0"/>
      <dgm:spPr/>
    </dgm:pt>
    <dgm:pt modelId="{96DC7BCC-7ABD-4BFC-875B-3CF197DDAD51}" type="pres">
      <dgm:prSet presAssocID="{FC6DD891-344D-4E36-9C0D-CEF940A554D6}" presName="hierChild5" presStyleCnt="0"/>
      <dgm:spPr/>
    </dgm:pt>
    <dgm:pt modelId="{78861FDA-A70E-4039-9218-A98E5D1F4525}" type="pres">
      <dgm:prSet presAssocID="{BB8FFE63-3368-451A-A8B9-A06695E3326A}" presName="Name37" presStyleLbl="parChTrans1D3" presStyleIdx="3" presStyleCnt="7"/>
      <dgm:spPr/>
    </dgm:pt>
    <dgm:pt modelId="{1E1A7708-9776-4C3E-8DAF-135C7E598C22}" type="pres">
      <dgm:prSet presAssocID="{0021BE84-E01F-4477-8865-5A63536C9D82}" presName="hierRoot2" presStyleCnt="0">
        <dgm:presLayoutVars>
          <dgm:hierBranch val="init"/>
        </dgm:presLayoutVars>
      </dgm:prSet>
      <dgm:spPr/>
    </dgm:pt>
    <dgm:pt modelId="{955DE6BE-29A5-40AD-B2FE-45C26B85A3DE}" type="pres">
      <dgm:prSet presAssocID="{0021BE84-E01F-4477-8865-5A63536C9D82}" presName="rootComposite" presStyleCnt="0"/>
      <dgm:spPr/>
    </dgm:pt>
    <dgm:pt modelId="{847A66A3-DE21-40E9-9804-FC97312167B0}" type="pres">
      <dgm:prSet presAssocID="{0021BE84-E01F-4477-8865-5A63536C9D82}" presName="rootText" presStyleLbl="node3" presStyleIdx="3" presStyleCnt="7">
        <dgm:presLayoutVars>
          <dgm:chPref val="3"/>
        </dgm:presLayoutVars>
      </dgm:prSet>
      <dgm:spPr/>
    </dgm:pt>
    <dgm:pt modelId="{0BF861DD-5913-4A42-9600-A0E85EDECF2E}" type="pres">
      <dgm:prSet presAssocID="{0021BE84-E01F-4477-8865-5A63536C9D82}" presName="rootConnector" presStyleLbl="node3" presStyleIdx="3" presStyleCnt="7"/>
      <dgm:spPr/>
    </dgm:pt>
    <dgm:pt modelId="{93595CBE-A1C1-4AE8-B85D-8CADD5BAD4A9}" type="pres">
      <dgm:prSet presAssocID="{0021BE84-E01F-4477-8865-5A63536C9D82}" presName="hierChild4" presStyleCnt="0"/>
      <dgm:spPr/>
    </dgm:pt>
    <dgm:pt modelId="{90770953-7627-495E-B161-936930E16A5C}" type="pres">
      <dgm:prSet presAssocID="{0021BE84-E01F-4477-8865-5A63536C9D82}" presName="hierChild5" presStyleCnt="0"/>
      <dgm:spPr/>
    </dgm:pt>
    <dgm:pt modelId="{A740D158-E33F-4878-8285-253C4F947388}" type="pres">
      <dgm:prSet presAssocID="{92F8611C-7BD1-43EE-A25C-1DE7E0AD728B}" presName="hierChild5" presStyleCnt="0"/>
      <dgm:spPr/>
    </dgm:pt>
    <dgm:pt modelId="{7176A78B-746E-47A9-A897-5646E6901793}" type="pres">
      <dgm:prSet presAssocID="{86DFC43D-60E5-43D9-9852-60AD03F38870}" presName="Name37" presStyleLbl="parChTrans1D2" presStyleIdx="1" presStyleCnt="2"/>
      <dgm:spPr/>
    </dgm:pt>
    <dgm:pt modelId="{C8980B2F-A106-4D3B-BBFC-1CDC5525A221}" type="pres">
      <dgm:prSet presAssocID="{985E4F8E-77EE-409A-B610-3433A4B4BB86}" presName="hierRoot2" presStyleCnt="0">
        <dgm:presLayoutVars>
          <dgm:hierBranch val="init"/>
        </dgm:presLayoutVars>
      </dgm:prSet>
      <dgm:spPr/>
    </dgm:pt>
    <dgm:pt modelId="{1FC8E85F-D69F-468B-A9EF-797FA582E169}" type="pres">
      <dgm:prSet presAssocID="{985E4F8E-77EE-409A-B610-3433A4B4BB86}" presName="rootComposite" presStyleCnt="0"/>
      <dgm:spPr/>
    </dgm:pt>
    <dgm:pt modelId="{6587289F-9005-475D-9362-754C91CA6811}" type="pres">
      <dgm:prSet presAssocID="{985E4F8E-77EE-409A-B610-3433A4B4BB86}" presName="rootText" presStyleLbl="node2" presStyleIdx="1" presStyleCnt="2">
        <dgm:presLayoutVars>
          <dgm:chPref val="3"/>
        </dgm:presLayoutVars>
      </dgm:prSet>
      <dgm:spPr/>
    </dgm:pt>
    <dgm:pt modelId="{B20E057D-6EA8-4E34-9CD9-95BCEA211C88}" type="pres">
      <dgm:prSet presAssocID="{985E4F8E-77EE-409A-B610-3433A4B4BB86}" presName="rootConnector" presStyleLbl="node2" presStyleIdx="1" presStyleCnt="2"/>
      <dgm:spPr/>
    </dgm:pt>
    <dgm:pt modelId="{816BC3F2-12E5-410B-9F0F-B101B3CEC6D1}" type="pres">
      <dgm:prSet presAssocID="{985E4F8E-77EE-409A-B610-3433A4B4BB86}" presName="hierChild4" presStyleCnt="0"/>
      <dgm:spPr/>
    </dgm:pt>
    <dgm:pt modelId="{CBFD8921-D370-49B2-8397-7A8F197A441B}" type="pres">
      <dgm:prSet presAssocID="{ACB96633-5CC6-4233-AFAC-75A59BA67823}" presName="Name37" presStyleLbl="parChTrans1D3" presStyleIdx="4" presStyleCnt="7"/>
      <dgm:spPr/>
    </dgm:pt>
    <dgm:pt modelId="{CEC20461-EE3E-4D70-896C-85AB4A228137}" type="pres">
      <dgm:prSet presAssocID="{B6D2922C-E32B-47F3-86F9-A304C6778CE3}" presName="hierRoot2" presStyleCnt="0">
        <dgm:presLayoutVars>
          <dgm:hierBranch val="init"/>
        </dgm:presLayoutVars>
      </dgm:prSet>
      <dgm:spPr/>
    </dgm:pt>
    <dgm:pt modelId="{C9A47894-03EA-4E43-945A-80D4979B8BE3}" type="pres">
      <dgm:prSet presAssocID="{B6D2922C-E32B-47F3-86F9-A304C6778CE3}" presName="rootComposite" presStyleCnt="0"/>
      <dgm:spPr/>
    </dgm:pt>
    <dgm:pt modelId="{D373BDA6-1D27-47CC-B5FE-2A476FF06057}" type="pres">
      <dgm:prSet presAssocID="{B6D2922C-E32B-47F3-86F9-A304C6778CE3}" presName="rootText" presStyleLbl="node3" presStyleIdx="4" presStyleCnt="7" custScaleX="132985">
        <dgm:presLayoutVars>
          <dgm:chPref val="3"/>
        </dgm:presLayoutVars>
      </dgm:prSet>
      <dgm:spPr/>
    </dgm:pt>
    <dgm:pt modelId="{15A3C7FA-CC70-4E04-9720-0D3864E1DB80}" type="pres">
      <dgm:prSet presAssocID="{B6D2922C-E32B-47F3-86F9-A304C6778CE3}" presName="rootConnector" presStyleLbl="node3" presStyleIdx="4" presStyleCnt="7"/>
      <dgm:spPr/>
    </dgm:pt>
    <dgm:pt modelId="{68278173-540E-48CF-8D4F-1278C67E5ECD}" type="pres">
      <dgm:prSet presAssocID="{B6D2922C-E32B-47F3-86F9-A304C6778CE3}" presName="hierChild4" presStyleCnt="0"/>
      <dgm:spPr/>
    </dgm:pt>
    <dgm:pt modelId="{24C65BA1-B200-4209-A302-9CFB66F1B085}" type="pres">
      <dgm:prSet presAssocID="{B6D2922C-E32B-47F3-86F9-A304C6778CE3}" presName="hierChild5" presStyleCnt="0"/>
      <dgm:spPr/>
    </dgm:pt>
    <dgm:pt modelId="{E8DFC35F-2862-41EA-9D84-3C20A8FFB6FB}" type="pres">
      <dgm:prSet presAssocID="{2C5E85B8-C09F-4B54-A2DB-DC0B4CCCD41B}" presName="Name37" presStyleLbl="parChTrans1D3" presStyleIdx="5" presStyleCnt="7"/>
      <dgm:spPr/>
    </dgm:pt>
    <dgm:pt modelId="{9DAA099F-CCA2-4E26-96FC-AC99A78D9281}" type="pres">
      <dgm:prSet presAssocID="{4F650380-AF8E-4107-992B-26E038158A56}" presName="hierRoot2" presStyleCnt="0">
        <dgm:presLayoutVars>
          <dgm:hierBranch val="init"/>
        </dgm:presLayoutVars>
      </dgm:prSet>
      <dgm:spPr/>
    </dgm:pt>
    <dgm:pt modelId="{5FBD36A9-3161-4FA0-86F5-A3A295F01E02}" type="pres">
      <dgm:prSet presAssocID="{4F650380-AF8E-4107-992B-26E038158A56}" presName="rootComposite" presStyleCnt="0"/>
      <dgm:spPr/>
    </dgm:pt>
    <dgm:pt modelId="{C3D70312-1C95-481D-85F2-5094C3DDCD79}" type="pres">
      <dgm:prSet presAssocID="{4F650380-AF8E-4107-992B-26E038158A56}" presName="rootText" presStyleLbl="node3" presStyleIdx="5" presStyleCnt="7">
        <dgm:presLayoutVars>
          <dgm:chPref val="3"/>
        </dgm:presLayoutVars>
      </dgm:prSet>
      <dgm:spPr/>
    </dgm:pt>
    <dgm:pt modelId="{ECC6928C-6A51-48DA-AF43-9B39E9048DFB}" type="pres">
      <dgm:prSet presAssocID="{4F650380-AF8E-4107-992B-26E038158A56}" presName="rootConnector" presStyleLbl="node3" presStyleIdx="5" presStyleCnt="7"/>
      <dgm:spPr/>
    </dgm:pt>
    <dgm:pt modelId="{8A275D81-F045-437E-AE3F-728769F17497}" type="pres">
      <dgm:prSet presAssocID="{4F650380-AF8E-4107-992B-26E038158A56}" presName="hierChild4" presStyleCnt="0"/>
      <dgm:spPr/>
    </dgm:pt>
    <dgm:pt modelId="{549D89F3-998A-4393-8C5B-78DF58B5CEE1}" type="pres">
      <dgm:prSet presAssocID="{4F650380-AF8E-4107-992B-26E038158A56}" presName="hierChild5" presStyleCnt="0"/>
      <dgm:spPr/>
    </dgm:pt>
    <dgm:pt modelId="{4E18C75C-DFE7-4621-BA99-14A887FE288D}" type="pres">
      <dgm:prSet presAssocID="{7D6EEECC-BD1E-486D-8AAF-FFD57AE8E58D}" presName="Name37" presStyleLbl="parChTrans1D3" presStyleIdx="6" presStyleCnt="7"/>
      <dgm:spPr/>
    </dgm:pt>
    <dgm:pt modelId="{BE4B9D08-E6E7-42D8-8DE3-DB0B665C2BDF}" type="pres">
      <dgm:prSet presAssocID="{D88F560A-371C-4B59-99DB-5C853CF2EAFC}" presName="hierRoot2" presStyleCnt="0">
        <dgm:presLayoutVars>
          <dgm:hierBranch val="init"/>
        </dgm:presLayoutVars>
      </dgm:prSet>
      <dgm:spPr/>
    </dgm:pt>
    <dgm:pt modelId="{68623039-E853-42CC-9D05-AE6391D13FBB}" type="pres">
      <dgm:prSet presAssocID="{D88F560A-371C-4B59-99DB-5C853CF2EAFC}" presName="rootComposite" presStyleCnt="0"/>
      <dgm:spPr/>
    </dgm:pt>
    <dgm:pt modelId="{714C99B6-832D-4119-A610-E7BF3AFC7793}" type="pres">
      <dgm:prSet presAssocID="{D88F560A-371C-4B59-99DB-5C853CF2EAFC}" presName="rootText" presStyleLbl="node3" presStyleIdx="6" presStyleCnt="7">
        <dgm:presLayoutVars>
          <dgm:chPref val="3"/>
        </dgm:presLayoutVars>
      </dgm:prSet>
      <dgm:spPr/>
    </dgm:pt>
    <dgm:pt modelId="{7EE53E95-DC39-4787-8E45-22D80AFA7336}" type="pres">
      <dgm:prSet presAssocID="{D88F560A-371C-4B59-99DB-5C853CF2EAFC}" presName="rootConnector" presStyleLbl="node3" presStyleIdx="6" presStyleCnt="7"/>
      <dgm:spPr/>
    </dgm:pt>
    <dgm:pt modelId="{B8EC3433-D15B-492F-A272-9E8C315DD2CF}" type="pres">
      <dgm:prSet presAssocID="{D88F560A-371C-4B59-99DB-5C853CF2EAFC}" presName="hierChild4" presStyleCnt="0"/>
      <dgm:spPr/>
    </dgm:pt>
    <dgm:pt modelId="{8B90836C-D906-4304-A1F1-D0C6B6EA3451}" type="pres">
      <dgm:prSet presAssocID="{D88F560A-371C-4B59-99DB-5C853CF2EAFC}" presName="hierChild5" presStyleCnt="0"/>
      <dgm:spPr/>
    </dgm:pt>
    <dgm:pt modelId="{6E418DB0-8FDD-4DE7-AD43-28CEEE9E5F1F}" type="pres">
      <dgm:prSet presAssocID="{985E4F8E-77EE-409A-B610-3433A4B4BB86}" presName="hierChild5" presStyleCnt="0"/>
      <dgm:spPr/>
    </dgm:pt>
    <dgm:pt modelId="{315C67BD-6299-4AF8-B776-07B7DADEFF38}" type="pres">
      <dgm:prSet presAssocID="{CC70A01A-BAA7-4625-8B37-C7AC07E64AB7}" presName="hierChild3" presStyleCnt="0"/>
      <dgm:spPr/>
    </dgm:pt>
  </dgm:ptLst>
  <dgm:cxnLst>
    <dgm:cxn modelId="{1B61FA00-F5E5-4B5C-8F74-8BA299DF5369}" srcId="{2283F6D8-920F-4079-8728-D60BC0F8C4AA}" destId="{CC70A01A-BAA7-4625-8B37-C7AC07E64AB7}" srcOrd="0" destOrd="0" parTransId="{0AB3B9E9-9F6A-42C6-8316-A90D27794758}" sibTransId="{24DD5B58-20C7-403A-93C3-4EEAC65C07EB}"/>
    <dgm:cxn modelId="{FA538D05-882F-43C1-94B8-4929C3DC544C}" type="presOf" srcId="{86DFC43D-60E5-43D9-9852-60AD03F38870}" destId="{7176A78B-746E-47A9-A897-5646E6901793}" srcOrd="0" destOrd="0" presId="urn:microsoft.com/office/officeart/2005/8/layout/orgChart1"/>
    <dgm:cxn modelId="{34AEEB0F-D52D-497E-9127-1BF0F248F9D8}" type="presOf" srcId="{92F8611C-7BD1-43EE-A25C-1DE7E0AD728B}" destId="{E52030C6-E244-4271-8AD5-2E0E20F82611}" srcOrd="0" destOrd="0" presId="urn:microsoft.com/office/officeart/2005/8/layout/orgChart1"/>
    <dgm:cxn modelId="{41D9A610-A946-490E-883A-2DF800A80DC0}" type="presOf" srcId="{ACB96633-5CC6-4233-AFAC-75A59BA67823}" destId="{CBFD8921-D370-49B2-8397-7A8F197A441B}" srcOrd="0" destOrd="0" presId="urn:microsoft.com/office/officeart/2005/8/layout/orgChart1"/>
    <dgm:cxn modelId="{6D32821C-BFBD-4329-980F-598F730A0BB1}" type="presOf" srcId="{985E4F8E-77EE-409A-B610-3433A4B4BB86}" destId="{6587289F-9005-475D-9362-754C91CA6811}" srcOrd="0" destOrd="0" presId="urn:microsoft.com/office/officeart/2005/8/layout/orgChart1"/>
    <dgm:cxn modelId="{68C9DC1D-ABC0-4A05-94B5-EFE4D2334DE1}" srcId="{92F8611C-7BD1-43EE-A25C-1DE7E0AD728B}" destId="{52B67847-D114-472B-A36B-11FD4841C34B}" srcOrd="0" destOrd="0" parTransId="{309447F4-99E8-4CE3-B5F5-69314E615EE0}" sibTransId="{AEB106BE-70FE-430F-9F4C-36936D01AB93}"/>
    <dgm:cxn modelId="{601E1F21-3176-421C-9BCC-B9F713E1EE64}" srcId="{985E4F8E-77EE-409A-B610-3433A4B4BB86}" destId="{D88F560A-371C-4B59-99DB-5C853CF2EAFC}" srcOrd="2" destOrd="0" parTransId="{7D6EEECC-BD1E-486D-8AAF-FFD57AE8E58D}" sibTransId="{86FBF0C0-9ACB-49F2-A41F-6F49A5E715A2}"/>
    <dgm:cxn modelId="{FAE46F31-5EC8-42D2-94F7-457266BAFA07}" type="presOf" srcId="{52B67847-D114-472B-A36B-11FD4841C34B}" destId="{9F7D5CD7-7739-42E3-A9D2-0921CEDB64B8}" srcOrd="1" destOrd="0" presId="urn:microsoft.com/office/officeart/2005/8/layout/orgChart1"/>
    <dgm:cxn modelId="{47406735-EF4C-4EAB-B9BC-765DEA173C9A}" type="presOf" srcId="{B6D2922C-E32B-47F3-86F9-A304C6778CE3}" destId="{D373BDA6-1D27-47CC-B5FE-2A476FF06057}" srcOrd="0" destOrd="0" presId="urn:microsoft.com/office/officeart/2005/8/layout/orgChart1"/>
    <dgm:cxn modelId="{A36C8938-A893-4EAA-B7DD-756E3D7CC53D}" type="presOf" srcId="{4F650380-AF8E-4107-992B-26E038158A56}" destId="{ECC6928C-6A51-48DA-AF43-9B39E9048DFB}" srcOrd="1" destOrd="0" presId="urn:microsoft.com/office/officeart/2005/8/layout/orgChart1"/>
    <dgm:cxn modelId="{53B88A3A-89E3-4CCB-98B3-130DB9BFBCD0}" type="presOf" srcId="{CC70A01A-BAA7-4625-8B37-C7AC07E64AB7}" destId="{038D8202-8CA7-4BBE-83B1-C62A3DA0FB10}" srcOrd="1" destOrd="0" presId="urn:microsoft.com/office/officeart/2005/8/layout/orgChart1"/>
    <dgm:cxn modelId="{8BE9785E-47DF-4B20-AB28-10E3C8A31185}" type="presOf" srcId="{A6B14D13-C1FE-4D02-A6B6-182F103F909F}" destId="{60E71921-3899-4EC3-BF08-7E6D0AB510F6}" srcOrd="0" destOrd="0" presId="urn:microsoft.com/office/officeart/2005/8/layout/orgChart1"/>
    <dgm:cxn modelId="{3A60AA62-406B-4E1E-854A-DC3B5C969A0D}" type="presOf" srcId="{DF057D4C-05C0-4D87-88D1-98F9945FCD29}" destId="{2470B694-1DB5-4063-B5C0-92A7C6C42CCF}" srcOrd="1" destOrd="0" presId="urn:microsoft.com/office/officeart/2005/8/layout/orgChart1"/>
    <dgm:cxn modelId="{B305C962-8444-4732-A063-11F3A621F2A6}" type="presOf" srcId="{D88F560A-371C-4B59-99DB-5C853CF2EAFC}" destId="{714C99B6-832D-4119-A610-E7BF3AFC7793}" srcOrd="0" destOrd="0" presId="urn:microsoft.com/office/officeart/2005/8/layout/orgChart1"/>
    <dgm:cxn modelId="{F3916D63-F8D1-4D7F-A02D-9B8034E4B4DB}" srcId="{CC70A01A-BAA7-4625-8B37-C7AC07E64AB7}" destId="{985E4F8E-77EE-409A-B610-3433A4B4BB86}" srcOrd="1" destOrd="0" parTransId="{86DFC43D-60E5-43D9-9852-60AD03F38870}" sibTransId="{AFE51645-34CF-4B9D-93FD-3D00E90182A7}"/>
    <dgm:cxn modelId="{4C1CE263-2045-4237-8A9F-FAF23DED20A1}" srcId="{92F8611C-7BD1-43EE-A25C-1DE7E0AD728B}" destId="{0021BE84-E01F-4477-8865-5A63536C9D82}" srcOrd="3" destOrd="0" parTransId="{BB8FFE63-3368-451A-A8B9-A06695E3326A}" sibTransId="{44384F20-6F14-4092-9B52-317F2F5AD487}"/>
    <dgm:cxn modelId="{A907D644-31B4-4D59-B282-B9E608AB8C48}" type="presOf" srcId="{52B67847-D114-472B-A36B-11FD4841C34B}" destId="{92F9C31D-924D-43C4-8138-5F2A7DBD19C3}" srcOrd="0" destOrd="0" presId="urn:microsoft.com/office/officeart/2005/8/layout/orgChart1"/>
    <dgm:cxn modelId="{1D3B0045-32FC-42F1-BA52-782829BFA4BC}" type="presOf" srcId="{7D6EEECC-BD1E-486D-8AAF-FFD57AE8E58D}" destId="{4E18C75C-DFE7-4621-BA99-14A887FE288D}" srcOrd="0" destOrd="0" presId="urn:microsoft.com/office/officeart/2005/8/layout/orgChart1"/>
    <dgm:cxn modelId="{16542246-5C30-4AAE-ADEB-6E762C5B4BD3}" type="presOf" srcId="{985E4F8E-77EE-409A-B610-3433A4B4BB86}" destId="{B20E057D-6EA8-4E34-9CD9-95BCEA211C88}" srcOrd="1" destOrd="0" presId="urn:microsoft.com/office/officeart/2005/8/layout/orgChart1"/>
    <dgm:cxn modelId="{8583304D-0255-4DB6-BE0A-6A9D148B2AFD}" type="presOf" srcId="{CC70A01A-BAA7-4625-8B37-C7AC07E64AB7}" destId="{D494D875-AE1F-4677-8615-BA64E5B0A00C}" srcOrd="0" destOrd="0" presId="urn:microsoft.com/office/officeart/2005/8/layout/orgChart1"/>
    <dgm:cxn modelId="{F6423651-FE9A-4AF9-8AA6-DAC4C35ABD6D}" type="presOf" srcId="{FC6DD891-344D-4E36-9C0D-CEF940A554D6}" destId="{B1B1B075-8901-48D5-AA40-68B091B3603C}" srcOrd="1" destOrd="0" presId="urn:microsoft.com/office/officeart/2005/8/layout/orgChart1"/>
    <dgm:cxn modelId="{950F3054-6CFF-4FB5-BC26-F90C1F0BC0FB}" srcId="{92F8611C-7BD1-43EE-A25C-1DE7E0AD728B}" destId="{FC6DD891-344D-4E36-9C0D-CEF940A554D6}" srcOrd="2" destOrd="0" parTransId="{A6B14D13-C1FE-4D02-A6B6-182F103F909F}" sibTransId="{67361880-6713-41F0-BDDA-C5E5D0FE6C46}"/>
    <dgm:cxn modelId="{43BB5E7C-0376-4D96-8208-7027F8489F67}" type="presOf" srcId="{4F650380-AF8E-4107-992B-26E038158A56}" destId="{C3D70312-1C95-481D-85F2-5094C3DDCD79}" srcOrd="0" destOrd="0" presId="urn:microsoft.com/office/officeart/2005/8/layout/orgChart1"/>
    <dgm:cxn modelId="{8A60707E-C9E4-4A3A-80BE-D3D237C94E9A}" type="presOf" srcId="{FC6DD891-344D-4E36-9C0D-CEF940A554D6}" destId="{923E34B7-37D3-494E-8C36-056FD15CA049}" srcOrd="0" destOrd="0" presId="urn:microsoft.com/office/officeart/2005/8/layout/orgChart1"/>
    <dgm:cxn modelId="{9A3F827F-2C7E-4BEA-BD19-76958301CD6D}" type="presOf" srcId="{987ECAF3-6A1A-4606-8ADE-4CB3DDCFBFC8}" destId="{F9D0345E-05C6-4047-9774-45CA126F0D3C}" srcOrd="0" destOrd="0" presId="urn:microsoft.com/office/officeart/2005/8/layout/orgChart1"/>
    <dgm:cxn modelId="{467B1A80-D559-4812-A1D0-8B636F0CFE77}" type="presOf" srcId="{1AF8CB57-5935-4551-B4EB-728CF0CED6F8}" destId="{ED529101-0F6A-46E9-8FEF-FC26347CCC0C}" srcOrd="0" destOrd="0" presId="urn:microsoft.com/office/officeart/2005/8/layout/orgChart1"/>
    <dgm:cxn modelId="{5DB5138B-2119-4C93-B433-7E8B74935791}" srcId="{92F8611C-7BD1-43EE-A25C-1DE7E0AD728B}" destId="{DF057D4C-05C0-4D87-88D1-98F9945FCD29}" srcOrd="1" destOrd="0" parTransId="{987ECAF3-6A1A-4606-8ADE-4CB3DDCFBFC8}" sibTransId="{878F7595-78A8-4038-B8D4-D881FE045B7E}"/>
    <dgm:cxn modelId="{01E59F8D-07B0-4DE3-BB14-0F33893DC8D8}" type="presOf" srcId="{DF057D4C-05C0-4D87-88D1-98F9945FCD29}" destId="{B9DBD460-9454-4CED-82C6-92D13BBBEFFB}" srcOrd="0" destOrd="0" presId="urn:microsoft.com/office/officeart/2005/8/layout/orgChart1"/>
    <dgm:cxn modelId="{519A11A3-68E2-4DE1-9C8D-D684E2528118}" type="presOf" srcId="{92F8611C-7BD1-43EE-A25C-1DE7E0AD728B}" destId="{39819737-1195-42F5-A35B-F704D2587DD4}" srcOrd="1" destOrd="0" presId="urn:microsoft.com/office/officeart/2005/8/layout/orgChart1"/>
    <dgm:cxn modelId="{7927D8B1-9CE1-420F-AAF1-FA8BCA3171F2}" type="presOf" srcId="{2283F6D8-920F-4079-8728-D60BC0F8C4AA}" destId="{27ACC6F2-1035-49A7-B07B-A5CF63B61A1D}" srcOrd="0" destOrd="0" presId="urn:microsoft.com/office/officeart/2005/8/layout/orgChart1"/>
    <dgm:cxn modelId="{1845BCB3-248D-4E3A-B25E-D0F5CF809031}" type="presOf" srcId="{0021BE84-E01F-4477-8865-5A63536C9D82}" destId="{847A66A3-DE21-40E9-9804-FC97312167B0}" srcOrd="0" destOrd="0" presId="urn:microsoft.com/office/officeart/2005/8/layout/orgChart1"/>
    <dgm:cxn modelId="{56FE43B4-9FE7-4C57-A74D-E38DBB2BA7F3}" type="presOf" srcId="{0021BE84-E01F-4477-8865-5A63536C9D82}" destId="{0BF861DD-5913-4A42-9600-A0E85EDECF2E}" srcOrd="1" destOrd="0" presId="urn:microsoft.com/office/officeart/2005/8/layout/orgChart1"/>
    <dgm:cxn modelId="{B868D2B7-028E-4464-BA37-9C1F8B4C01B4}" type="presOf" srcId="{BB8FFE63-3368-451A-A8B9-A06695E3326A}" destId="{78861FDA-A70E-4039-9218-A98E5D1F4525}" srcOrd="0" destOrd="0" presId="urn:microsoft.com/office/officeart/2005/8/layout/orgChart1"/>
    <dgm:cxn modelId="{68DB4FB8-74B6-43A1-86ED-F1CD0C9E1D8E}" type="presOf" srcId="{B6D2922C-E32B-47F3-86F9-A304C6778CE3}" destId="{15A3C7FA-CC70-4E04-9720-0D3864E1DB80}" srcOrd="1" destOrd="0" presId="urn:microsoft.com/office/officeart/2005/8/layout/orgChart1"/>
    <dgm:cxn modelId="{8B927DCB-853F-41B0-BA58-07E13F43D1D5}" srcId="{985E4F8E-77EE-409A-B610-3433A4B4BB86}" destId="{4F650380-AF8E-4107-992B-26E038158A56}" srcOrd="1" destOrd="0" parTransId="{2C5E85B8-C09F-4B54-A2DB-DC0B4CCCD41B}" sibTransId="{D32F832C-6235-46DC-889E-0583DC596475}"/>
    <dgm:cxn modelId="{3FBBC6D7-DA8E-43ED-BE36-ADD8EF7849EC}" srcId="{CC70A01A-BAA7-4625-8B37-C7AC07E64AB7}" destId="{92F8611C-7BD1-43EE-A25C-1DE7E0AD728B}" srcOrd="0" destOrd="0" parTransId="{1AF8CB57-5935-4551-B4EB-728CF0CED6F8}" sibTransId="{CC180098-9B73-4CD0-AB23-ADF862E16DA2}"/>
    <dgm:cxn modelId="{C835ABE3-35C1-4F74-8D44-DD3796C4EFA5}" type="presOf" srcId="{2C5E85B8-C09F-4B54-A2DB-DC0B4CCCD41B}" destId="{E8DFC35F-2862-41EA-9D84-3C20A8FFB6FB}" srcOrd="0" destOrd="0" presId="urn:microsoft.com/office/officeart/2005/8/layout/orgChart1"/>
    <dgm:cxn modelId="{521601E6-62B8-4B08-86EA-7E93775B0DA3}" type="presOf" srcId="{D88F560A-371C-4B59-99DB-5C853CF2EAFC}" destId="{7EE53E95-DC39-4787-8E45-22D80AFA7336}" srcOrd="1" destOrd="0" presId="urn:microsoft.com/office/officeart/2005/8/layout/orgChart1"/>
    <dgm:cxn modelId="{753700EB-3BF9-4436-84EA-443ABF9B2348}" srcId="{985E4F8E-77EE-409A-B610-3433A4B4BB86}" destId="{B6D2922C-E32B-47F3-86F9-A304C6778CE3}" srcOrd="0" destOrd="0" parTransId="{ACB96633-5CC6-4233-AFAC-75A59BA67823}" sibTransId="{1D9E51F2-534D-49CD-BEB9-8D6E70D02751}"/>
    <dgm:cxn modelId="{4A46A3F6-EC09-45DB-8556-5B296EB4E1A5}" type="presOf" srcId="{309447F4-99E8-4CE3-B5F5-69314E615EE0}" destId="{F1C4F147-1049-49BB-9DBA-61AB39EA1262}" srcOrd="0" destOrd="0" presId="urn:microsoft.com/office/officeart/2005/8/layout/orgChart1"/>
    <dgm:cxn modelId="{3D5C1026-5217-47C8-8268-94DADB10D296}" type="presParOf" srcId="{27ACC6F2-1035-49A7-B07B-A5CF63B61A1D}" destId="{5EE3B463-A639-4BB5-9799-46D4DA537A28}" srcOrd="0" destOrd="0" presId="urn:microsoft.com/office/officeart/2005/8/layout/orgChart1"/>
    <dgm:cxn modelId="{3A3E0EFD-91ED-41DE-8465-C1AC754D889F}" type="presParOf" srcId="{5EE3B463-A639-4BB5-9799-46D4DA537A28}" destId="{B549068F-C6D2-4EED-A228-5B4A0BE7C7E6}" srcOrd="0" destOrd="0" presId="urn:microsoft.com/office/officeart/2005/8/layout/orgChart1"/>
    <dgm:cxn modelId="{6FB56E83-B073-41D3-97BD-399E478063CF}" type="presParOf" srcId="{B549068F-C6D2-4EED-A228-5B4A0BE7C7E6}" destId="{D494D875-AE1F-4677-8615-BA64E5B0A00C}" srcOrd="0" destOrd="0" presId="urn:microsoft.com/office/officeart/2005/8/layout/orgChart1"/>
    <dgm:cxn modelId="{118B7C96-07DD-416A-B2D4-724F14BB1ECA}" type="presParOf" srcId="{B549068F-C6D2-4EED-A228-5B4A0BE7C7E6}" destId="{038D8202-8CA7-4BBE-83B1-C62A3DA0FB10}" srcOrd="1" destOrd="0" presId="urn:microsoft.com/office/officeart/2005/8/layout/orgChart1"/>
    <dgm:cxn modelId="{8E720CD8-075F-4FE8-935A-52761A8A38CF}" type="presParOf" srcId="{5EE3B463-A639-4BB5-9799-46D4DA537A28}" destId="{2D9664C8-534B-4540-AC36-EDC8E1AC85EB}" srcOrd="1" destOrd="0" presId="urn:microsoft.com/office/officeart/2005/8/layout/orgChart1"/>
    <dgm:cxn modelId="{DC64E012-B2B0-4CA1-BE3B-1F45382814AD}" type="presParOf" srcId="{2D9664C8-534B-4540-AC36-EDC8E1AC85EB}" destId="{ED529101-0F6A-46E9-8FEF-FC26347CCC0C}" srcOrd="0" destOrd="0" presId="urn:microsoft.com/office/officeart/2005/8/layout/orgChart1"/>
    <dgm:cxn modelId="{E97CDAD8-636A-4E12-9DD9-7E975799FFAA}" type="presParOf" srcId="{2D9664C8-534B-4540-AC36-EDC8E1AC85EB}" destId="{813A74DB-5805-4122-B83F-309255CD2545}" srcOrd="1" destOrd="0" presId="urn:microsoft.com/office/officeart/2005/8/layout/orgChart1"/>
    <dgm:cxn modelId="{473C6B2E-F223-401C-A71A-1ED8051FBD13}" type="presParOf" srcId="{813A74DB-5805-4122-B83F-309255CD2545}" destId="{1F438559-14D3-439B-9BE4-174889A6CAAF}" srcOrd="0" destOrd="0" presId="urn:microsoft.com/office/officeart/2005/8/layout/orgChart1"/>
    <dgm:cxn modelId="{F99C1CA0-C90B-44A5-A4DC-E9B5F8AC76D9}" type="presParOf" srcId="{1F438559-14D3-439B-9BE4-174889A6CAAF}" destId="{E52030C6-E244-4271-8AD5-2E0E20F82611}" srcOrd="0" destOrd="0" presId="urn:microsoft.com/office/officeart/2005/8/layout/orgChart1"/>
    <dgm:cxn modelId="{4DB375C2-15A1-4635-A26F-10894C66CEB6}" type="presParOf" srcId="{1F438559-14D3-439B-9BE4-174889A6CAAF}" destId="{39819737-1195-42F5-A35B-F704D2587DD4}" srcOrd="1" destOrd="0" presId="urn:microsoft.com/office/officeart/2005/8/layout/orgChart1"/>
    <dgm:cxn modelId="{0F58F4FA-093B-4E32-8995-E758D9D0C158}" type="presParOf" srcId="{813A74DB-5805-4122-B83F-309255CD2545}" destId="{D9699474-444D-4876-85D7-387F980CF967}" srcOrd="1" destOrd="0" presId="urn:microsoft.com/office/officeart/2005/8/layout/orgChart1"/>
    <dgm:cxn modelId="{2F003AD6-0082-45EA-AC2D-A150B29D69DD}" type="presParOf" srcId="{D9699474-444D-4876-85D7-387F980CF967}" destId="{F1C4F147-1049-49BB-9DBA-61AB39EA1262}" srcOrd="0" destOrd="0" presId="urn:microsoft.com/office/officeart/2005/8/layout/orgChart1"/>
    <dgm:cxn modelId="{75B22907-7DF3-4C1A-AE59-E7692D3A6B43}" type="presParOf" srcId="{D9699474-444D-4876-85D7-387F980CF967}" destId="{8551935E-9144-4C2B-A4BE-3D965337739E}" srcOrd="1" destOrd="0" presId="urn:microsoft.com/office/officeart/2005/8/layout/orgChart1"/>
    <dgm:cxn modelId="{2FF6AA96-712D-400E-BFC5-EC52AC503BB7}" type="presParOf" srcId="{8551935E-9144-4C2B-A4BE-3D965337739E}" destId="{59F2E65F-761D-44FE-B235-0FC173C9FC0B}" srcOrd="0" destOrd="0" presId="urn:microsoft.com/office/officeart/2005/8/layout/orgChart1"/>
    <dgm:cxn modelId="{F939100E-43D0-40DE-8738-C9470C4C4901}" type="presParOf" srcId="{59F2E65F-761D-44FE-B235-0FC173C9FC0B}" destId="{92F9C31D-924D-43C4-8138-5F2A7DBD19C3}" srcOrd="0" destOrd="0" presId="urn:microsoft.com/office/officeart/2005/8/layout/orgChart1"/>
    <dgm:cxn modelId="{598A6E58-3AE6-4017-9CEA-94AD43E38BB3}" type="presParOf" srcId="{59F2E65F-761D-44FE-B235-0FC173C9FC0B}" destId="{9F7D5CD7-7739-42E3-A9D2-0921CEDB64B8}" srcOrd="1" destOrd="0" presId="urn:microsoft.com/office/officeart/2005/8/layout/orgChart1"/>
    <dgm:cxn modelId="{B2B5B244-717C-4E86-BB43-436E9FB867C7}" type="presParOf" srcId="{8551935E-9144-4C2B-A4BE-3D965337739E}" destId="{8C6ECAA0-47B4-426C-A7C4-56A5127CA678}" srcOrd="1" destOrd="0" presId="urn:microsoft.com/office/officeart/2005/8/layout/orgChart1"/>
    <dgm:cxn modelId="{8E51F8DE-291B-4CF3-92CF-79BF58B58ED7}" type="presParOf" srcId="{8551935E-9144-4C2B-A4BE-3D965337739E}" destId="{FBB13D25-BBE5-4CD4-8B5A-34CF46295571}" srcOrd="2" destOrd="0" presId="urn:microsoft.com/office/officeart/2005/8/layout/orgChart1"/>
    <dgm:cxn modelId="{A1568DB6-0F92-42B6-BA8E-2BD0DB74C99A}" type="presParOf" srcId="{D9699474-444D-4876-85D7-387F980CF967}" destId="{F9D0345E-05C6-4047-9774-45CA126F0D3C}" srcOrd="2" destOrd="0" presId="urn:microsoft.com/office/officeart/2005/8/layout/orgChart1"/>
    <dgm:cxn modelId="{8903AA2C-0851-4EAD-BF96-3947CE9672BE}" type="presParOf" srcId="{D9699474-444D-4876-85D7-387F980CF967}" destId="{BC9F19C8-45A7-4799-BBAC-7C900CA04D46}" srcOrd="3" destOrd="0" presId="urn:microsoft.com/office/officeart/2005/8/layout/orgChart1"/>
    <dgm:cxn modelId="{52B34CAA-0486-43FE-8866-76E01F59C6FA}" type="presParOf" srcId="{BC9F19C8-45A7-4799-BBAC-7C900CA04D46}" destId="{AEAD620F-6B04-4997-A269-206980587C20}" srcOrd="0" destOrd="0" presId="urn:microsoft.com/office/officeart/2005/8/layout/orgChart1"/>
    <dgm:cxn modelId="{28411C27-E6DB-45E4-803E-D1BCA1D3BB0B}" type="presParOf" srcId="{AEAD620F-6B04-4997-A269-206980587C20}" destId="{B9DBD460-9454-4CED-82C6-92D13BBBEFFB}" srcOrd="0" destOrd="0" presId="urn:microsoft.com/office/officeart/2005/8/layout/orgChart1"/>
    <dgm:cxn modelId="{E8197BA1-5D64-4ABC-8759-C1F133752012}" type="presParOf" srcId="{AEAD620F-6B04-4997-A269-206980587C20}" destId="{2470B694-1DB5-4063-B5C0-92A7C6C42CCF}" srcOrd="1" destOrd="0" presId="urn:microsoft.com/office/officeart/2005/8/layout/orgChart1"/>
    <dgm:cxn modelId="{28ABC3F0-53DE-41C5-85DE-92140C8DE2BD}" type="presParOf" srcId="{BC9F19C8-45A7-4799-BBAC-7C900CA04D46}" destId="{3D67F3C6-14BB-4926-9308-FE6328A008CC}" srcOrd="1" destOrd="0" presId="urn:microsoft.com/office/officeart/2005/8/layout/orgChart1"/>
    <dgm:cxn modelId="{9EB3E1FA-8893-4BD5-AF87-29933BF57932}" type="presParOf" srcId="{BC9F19C8-45A7-4799-BBAC-7C900CA04D46}" destId="{4DD99866-C1FF-482C-90BA-81066EE2E9F5}" srcOrd="2" destOrd="0" presId="urn:microsoft.com/office/officeart/2005/8/layout/orgChart1"/>
    <dgm:cxn modelId="{E36BB79F-2A5C-49B7-9399-16CD64791976}" type="presParOf" srcId="{D9699474-444D-4876-85D7-387F980CF967}" destId="{60E71921-3899-4EC3-BF08-7E6D0AB510F6}" srcOrd="4" destOrd="0" presId="urn:microsoft.com/office/officeart/2005/8/layout/orgChart1"/>
    <dgm:cxn modelId="{E42464F6-7651-4F60-A92A-120802856053}" type="presParOf" srcId="{D9699474-444D-4876-85D7-387F980CF967}" destId="{CEE70441-2F8E-4064-B0C9-45A8B836BEE9}" srcOrd="5" destOrd="0" presId="urn:microsoft.com/office/officeart/2005/8/layout/orgChart1"/>
    <dgm:cxn modelId="{CB1F39E5-31D4-41F8-B668-1C3CBB0D8D25}" type="presParOf" srcId="{CEE70441-2F8E-4064-B0C9-45A8B836BEE9}" destId="{9C6BF3B9-58CA-4A1D-A241-84DC51E25D6D}" srcOrd="0" destOrd="0" presId="urn:microsoft.com/office/officeart/2005/8/layout/orgChart1"/>
    <dgm:cxn modelId="{4C23B845-6C02-4B6B-B961-80C83375D5EE}" type="presParOf" srcId="{9C6BF3B9-58CA-4A1D-A241-84DC51E25D6D}" destId="{923E34B7-37D3-494E-8C36-056FD15CA049}" srcOrd="0" destOrd="0" presId="urn:microsoft.com/office/officeart/2005/8/layout/orgChart1"/>
    <dgm:cxn modelId="{44D54A79-2543-4719-BD44-21D08DC515AA}" type="presParOf" srcId="{9C6BF3B9-58CA-4A1D-A241-84DC51E25D6D}" destId="{B1B1B075-8901-48D5-AA40-68B091B3603C}" srcOrd="1" destOrd="0" presId="urn:microsoft.com/office/officeart/2005/8/layout/orgChart1"/>
    <dgm:cxn modelId="{F26F6E49-52CC-4065-BA64-5FFEF427D640}" type="presParOf" srcId="{CEE70441-2F8E-4064-B0C9-45A8B836BEE9}" destId="{AA320719-1648-49EB-BCB8-F7E84834C358}" srcOrd="1" destOrd="0" presId="urn:microsoft.com/office/officeart/2005/8/layout/orgChart1"/>
    <dgm:cxn modelId="{C9B355F0-22A9-4037-9F76-3EEBA0276776}" type="presParOf" srcId="{CEE70441-2F8E-4064-B0C9-45A8B836BEE9}" destId="{96DC7BCC-7ABD-4BFC-875B-3CF197DDAD51}" srcOrd="2" destOrd="0" presId="urn:microsoft.com/office/officeart/2005/8/layout/orgChart1"/>
    <dgm:cxn modelId="{18EB5287-ACAA-4DF4-A2C7-F200385A1594}" type="presParOf" srcId="{D9699474-444D-4876-85D7-387F980CF967}" destId="{78861FDA-A70E-4039-9218-A98E5D1F4525}" srcOrd="6" destOrd="0" presId="urn:microsoft.com/office/officeart/2005/8/layout/orgChart1"/>
    <dgm:cxn modelId="{48EDD52B-5172-4678-BF9E-A0B82F176162}" type="presParOf" srcId="{D9699474-444D-4876-85D7-387F980CF967}" destId="{1E1A7708-9776-4C3E-8DAF-135C7E598C22}" srcOrd="7" destOrd="0" presId="urn:microsoft.com/office/officeart/2005/8/layout/orgChart1"/>
    <dgm:cxn modelId="{81318DE9-E725-4983-93F9-59DA6203EA0A}" type="presParOf" srcId="{1E1A7708-9776-4C3E-8DAF-135C7E598C22}" destId="{955DE6BE-29A5-40AD-B2FE-45C26B85A3DE}" srcOrd="0" destOrd="0" presId="urn:microsoft.com/office/officeart/2005/8/layout/orgChart1"/>
    <dgm:cxn modelId="{6E903DFC-25E3-44B1-8C4B-0BC245A35DAE}" type="presParOf" srcId="{955DE6BE-29A5-40AD-B2FE-45C26B85A3DE}" destId="{847A66A3-DE21-40E9-9804-FC97312167B0}" srcOrd="0" destOrd="0" presId="urn:microsoft.com/office/officeart/2005/8/layout/orgChart1"/>
    <dgm:cxn modelId="{FDDA6556-8292-4B3D-87FA-94E0EB426684}" type="presParOf" srcId="{955DE6BE-29A5-40AD-B2FE-45C26B85A3DE}" destId="{0BF861DD-5913-4A42-9600-A0E85EDECF2E}" srcOrd="1" destOrd="0" presId="urn:microsoft.com/office/officeart/2005/8/layout/orgChart1"/>
    <dgm:cxn modelId="{15EE5D57-7D00-48AE-AA75-F9F2C55235F6}" type="presParOf" srcId="{1E1A7708-9776-4C3E-8DAF-135C7E598C22}" destId="{93595CBE-A1C1-4AE8-B85D-8CADD5BAD4A9}" srcOrd="1" destOrd="0" presId="urn:microsoft.com/office/officeart/2005/8/layout/orgChart1"/>
    <dgm:cxn modelId="{5BB514A4-6D94-4ED6-9F8C-9D9095027A77}" type="presParOf" srcId="{1E1A7708-9776-4C3E-8DAF-135C7E598C22}" destId="{90770953-7627-495E-B161-936930E16A5C}" srcOrd="2" destOrd="0" presId="urn:microsoft.com/office/officeart/2005/8/layout/orgChart1"/>
    <dgm:cxn modelId="{12EAC450-9986-45FE-A09B-251681870CFD}" type="presParOf" srcId="{813A74DB-5805-4122-B83F-309255CD2545}" destId="{A740D158-E33F-4878-8285-253C4F947388}" srcOrd="2" destOrd="0" presId="urn:microsoft.com/office/officeart/2005/8/layout/orgChart1"/>
    <dgm:cxn modelId="{5D68788C-F53C-4285-A7F5-EE1798EC0F32}" type="presParOf" srcId="{2D9664C8-534B-4540-AC36-EDC8E1AC85EB}" destId="{7176A78B-746E-47A9-A897-5646E6901793}" srcOrd="2" destOrd="0" presId="urn:microsoft.com/office/officeart/2005/8/layout/orgChart1"/>
    <dgm:cxn modelId="{C4EA3F36-E6FF-4335-BFBB-708F2D53E8EA}" type="presParOf" srcId="{2D9664C8-534B-4540-AC36-EDC8E1AC85EB}" destId="{C8980B2F-A106-4D3B-BBFC-1CDC5525A221}" srcOrd="3" destOrd="0" presId="urn:microsoft.com/office/officeart/2005/8/layout/orgChart1"/>
    <dgm:cxn modelId="{EF3ECA83-76A8-4B06-983A-3EB79766D2D0}" type="presParOf" srcId="{C8980B2F-A106-4D3B-BBFC-1CDC5525A221}" destId="{1FC8E85F-D69F-468B-A9EF-797FA582E169}" srcOrd="0" destOrd="0" presId="urn:microsoft.com/office/officeart/2005/8/layout/orgChart1"/>
    <dgm:cxn modelId="{A672D1C8-2169-4FFC-9782-F12EADB49736}" type="presParOf" srcId="{1FC8E85F-D69F-468B-A9EF-797FA582E169}" destId="{6587289F-9005-475D-9362-754C91CA6811}" srcOrd="0" destOrd="0" presId="urn:microsoft.com/office/officeart/2005/8/layout/orgChart1"/>
    <dgm:cxn modelId="{61EA8FD1-D27D-48CB-8794-71B39A4E68C1}" type="presParOf" srcId="{1FC8E85F-D69F-468B-A9EF-797FA582E169}" destId="{B20E057D-6EA8-4E34-9CD9-95BCEA211C88}" srcOrd="1" destOrd="0" presId="urn:microsoft.com/office/officeart/2005/8/layout/orgChart1"/>
    <dgm:cxn modelId="{6A8F93DD-0EA2-49B6-93CD-C1B60DC39704}" type="presParOf" srcId="{C8980B2F-A106-4D3B-BBFC-1CDC5525A221}" destId="{816BC3F2-12E5-410B-9F0F-B101B3CEC6D1}" srcOrd="1" destOrd="0" presId="urn:microsoft.com/office/officeart/2005/8/layout/orgChart1"/>
    <dgm:cxn modelId="{BDBEFF8A-1702-4968-A738-EA65F038DC30}" type="presParOf" srcId="{816BC3F2-12E5-410B-9F0F-B101B3CEC6D1}" destId="{CBFD8921-D370-49B2-8397-7A8F197A441B}" srcOrd="0" destOrd="0" presId="urn:microsoft.com/office/officeart/2005/8/layout/orgChart1"/>
    <dgm:cxn modelId="{9D02CF21-348E-46F6-9540-D76F38734462}" type="presParOf" srcId="{816BC3F2-12E5-410B-9F0F-B101B3CEC6D1}" destId="{CEC20461-EE3E-4D70-896C-85AB4A228137}" srcOrd="1" destOrd="0" presId="urn:microsoft.com/office/officeart/2005/8/layout/orgChart1"/>
    <dgm:cxn modelId="{F9F830C8-C27B-4C2C-90AD-D986745A27EF}" type="presParOf" srcId="{CEC20461-EE3E-4D70-896C-85AB4A228137}" destId="{C9A47894-03EA-4E43-945A-80D4979B8BE3}" srcOrd="0" destOrd="0" presId="urn:microsoft.com/office/officeart/2005/8/layout/orgChart1"/>
    <dgm:cxn modelId="{854AF408-B7B6-422C-8F16-FEB8D7939A07}" type="presParOf" srcId="{C9A47894-03EA-4E43-945A-80D4979B8BE3}" destId="{D373BDA6-1D27-47CC-B5FE-2A476FF06057}" srcOrd="0" destOrd="0" presId="urn:microsoft.com/office/officeart/2005/8/layout/orgChart1"/>
    <dgm:cxn modelId="{3FCD1CB5-E045-4C2A-B214-885D9E55C306}" type="presParOf" srcId="{C9A47894-03EA-4E43-945A-80D4979B8BE3}" destId="{15A3C7FA-CC70-4E04-9720-0D3864E1DB80}" srcOrd="1" destOrd="0" presId="urn:microsoft.com/office/officeart/2005/8/layout/orgChart1"/>
    <dgm:cxn modelId="{C0EECDDE-B915-4FE1-AB60-F0971BBF1D29}" type="presParOf" srcId="{CEC20461-EE3E-4D70-896C-85AB4A228137}" destId="{68278173-540E-48CF-8D4F-1278C67E5ECD}" srcOrd="1" destOrd="0" presId="urn:microsoft.com/office/officeart/2005/8/layout/orgChart1"/>
    <dgm:cxn modelId="{A6568934-6E31-4E19-9ACD-BB03A0D81ADA}" type="presParOf" srcId="{CEC20461-EE3E-4D70-896C-85AB4A228137}" destId="{24C65BA1-B200-4209-A302-9CFB66F1B085}" srcOrd="2" destOrd="0" presId="urn:microsoft.com/office/officeart/2005/8/layout/orgChart1"/>
    <dgm:cxn modelId="{617CDD03-49AE-4A30-A1AE-8307F956F062}" type="presParOf" srcId="{816BC3F2-12E5-410B-9F0F-B101B3CEC6D1}" destId="{E8DFC35F-2862-41EA-9D84-3C20A8FFB6FB}" srcOrd="2" destOrd="0" presId="urn:microsoft.com/office/officeart/2005/8/layout/orgChart1"/>
    <dgm:cxn modelId="{77F35398-B991-4652-B2A4-D6EDD3B30A7F}" type="presParOf" srcId="{816BC3F2-12E5-410B-9F0F-B101B3CEC6D1}" destId="{9DAA099F-CCA2-4E26-96FC-AC99A78D9281}" srcOrd="3" destOrd="0" presId="urn:microsoft.com/office/officeart/2005/8/layout/orgChart1"/>
    <dgm:cxn modelId="{B0463F70-B920-4F27-B07F-90021E2C500B}" type="presParOf" srcId="{9DAA099F-CCA2-4E26-96FC-AC99A78D9281}" destId="{5FBD36A9-3161-4FA0-86F5-A3A295F01E02}" srcOrd="0" destOrd="0" presId="urn:microsoft.com/office/officeart/2005/8/layout/orgChart1"/>
    <dgm:cxn modelId="{454F1DF4-8DF9-443B-A030-6E8059F45BAB}" type="presParOf" srcId="{5FBD36A9-3161-4FA0-86F5-A3A295F01E02}" destId="{C3D70312-1C95-481D-85F2-5094C3DDCD79}" srcOrd="0" destOrd="0" presId="urn:microsoft.com/office/officeart/2005/8/layout/orgChart1"/>
    <dgm:cxn modelId="{FB4D2196-CF71-42A2-8C15-F1724C4D54BC}" type="presParOf" srcId="{5FBD36A9-3161-4FA0-86F5-A3A295F01E02}" destId="{ECC6928C-6A51-48DA-AF43-9B39E9048DFB}" srcOrd="1" destOrd="0" presId="urn:microsoft.com/office/officeart/2005/8/layout/orgChart1"/>
    <dgm:cxn modelId="{074051F5-8D81-444C-8D4A-B350278E96E9}" type="presParOf" srcId="{9DAA099F-CCA2-4E26-96FC-AC99A78D9281}" destId="{8A275D81-F045-437E-AE3F-728769F17497}" srcOrd="1" destOrd="0" presId="urn:microsoft.com/office/officeart/2005/8/layout/orgChart1"/>
    <dgm:cxn modelId="{2DF2CC27-AE94-4BD8-9647-D48D0716978D}" type="presParOf" srcId="{9DAA099F-CCA2-4E26-96FC-AC99A78D9281}" destId="{549D89F3-998A-4393-8C5B-78DF58B5CEE1}" srcOrd="2" destOrd="0" presId="urn:microsoft.com/office/officeart/2005/8/layout/orgChart1"/>
    <dgm:cxn modelId="{DB875A2B-EFC6-4328-A09F-931016397768}" type="presParOf" srcId="{816BC3F2-12E5-410B-9F0F-B101B3CEC6D1}" destId="{4E18C75C-DFE7-4621-BA99-14A887FE288D}" srcOrd="4" destOrd="0" presId="urn:microsoft.com/office/officeart/2005/8/layout/orgChart1"/>
    <dgm:cxn modelId="{D32D1B3A-A9E4-4E7D-B6EA-F3DAB454DFDD}" type="presParOf" srcId="{816BC3F2-12E5-410B-9F0F-B101B3CEC6D1}" destId="{BE4B9D08-E6E7-42D8-8DE3-DB0B665C2BDF}" srcOrd="5" destOrd="0" presId="urn:microsoft.com/office/officeart/2005/8/layout/orgChart1"/>
    <dgm:cxn modelId="{F862F6C5-5367-4335-BD6F-E3C9C7D2035C}" type="presParOf" srcId="{BE4B9D08-E6E7-42D8-8DE3-DB0B665C2BDF}" destId="{68623039-E853-42CC-9D05-AE6391D13FBB}" srcOrd="0" destOrd="0" presId="urn:microsoft.com/office/officeart/2005/8/layout/orgChart1"/>
    <dgm:cxn modelId="{DEB3F796-5960-444D-AB33-F3259C08AC3F}" type="presParOf" srcId="{68623039-E853-42CC-9D05-AE6391D13FBB}" destId="{714C99B6-832D-4119-A610-E7BF3AFC7793}" srcOrd="0" destOrd="0" presId="urn:microsoft.com/office/officeart/2005/8/layout/orgChart1"/>
    <dgm:cxn modelId="{20D496FB-ADAF-41DD-AA54-235B337E1327}" type="presParOf" srcId="{68623039-E853-42CC-9D05-AE6391D13FBB}" destId="{7EE53E95-DC39-4787-8E45-22D80AFA7336}" srcOrd="1" destOrd="0" presId="urn:microsoft.com/office/officeart/2005/8/layout/orgChart1"/>
    <dgm:cxn modelId="{D8782D8B-3A51-48D4-BD71-E7458B218D8B}" type="presParOf" srcId="{BE4B9D08-E6E7-42D8-8DE3-DB0B665C2BDF}" destId="{B8EC3433-D15B-492F-A272-9E8C315DD2CF}" srcOrd="1" destOrd="0" presId="urn:microsoft.com/office/officeart/2005/8/layout/orgChart1"/>
    <dgm:cxn modelId="{A1970A2F-DF58-4EEB-9D84-C380008AC5B5}" type="presParOf" srcId="{BE4B9D08-E6E7-42D8-8DE3-DB0B665C2BDF}" destId="{8B90836C-D906-4304-A1F1-D0C6B6EA3451}" srcOrd="2" destOrd="0" presId="urn:microsoft.com/office/officeart/2005/8/layout/orgChart1"/>
    <dgm:cxn modelId="{B9459AF7-1915-4649-9F8A-8BC766E8A3E5}" type="presParOf" srcId="{C8980B2F-A106-4D3B-BBFC-1CDC5525A221}" destId="{6E418DB0-8FDD-4DE7-AD43-28CEEE9E5F1F}" srcOrd="2" destOrd="0" presId="urn:microsoft.com/office/officeart/2005/8/layout/orgChart1"/>
    <dgm:cxn modelId="{14A8F6E8-452A-4986-BEE6-2C36CB5A3D5A}" type="presParOf" srcId="{5EE3B463-A639-4BB5-9799-46D4DA537A28}" destId="{315C67BD-6299-4AF8-B776-07B7DADEFF3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83F6D8-920F-4079-8728-D60BC0F8C4A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CC70A01A-BAA7-4625-8B37-C7AC07E64AB7}">
      <dgm:prSet phldrT="[Text]"/>
      <dgm:spPr/>
      <dgm:t>
        <a:bodyPr/>
        <a:lstStyle/>
        <a:p>
          <a:r>
            <a:rPr lang="en-US"/>
            <a:t>AI/ML</a:t>
          </a:r>
          <a:endParaRPr lang="en-PK"/>
        </a:p>
      </dgm:t>
    </dgm:pt>
    <dgm:pt modelId="{0AB3B9E9-9F6A-42C6-8316-A90D27794758}" type="parTrans" cxnId="{1B61FA00-F5E5-4B5C-8F74-8BA299DF5369}">
      <dgm:prSet/>
      <dgm:spPr/>
      <dgm:t>
        <a:bodyPr/>
        <a:lstStyle/>
        <a:p>
          <a:endParaRPr lang="en-PK"/>
        </a:p>
      </dgm:t>
    </dgm:pt>
    <dgm:pt modelId="{24DD5B58-20C7-403A-93C3-4EEAC65C07EB}" type="sibTrans" cxnId="{1B61FA00-F5E5-4B5C-8F74-8BA299DF5369}">
      <dgm:prSet/>
      <dgm:spPr/>
      <dgm:t>
        <a:bodyPr/>
        <a:lstStyle/>
        <a:p>
          <a:endParaRPr lang="en-PK"/>
        </a:p>
      </dgm:t>
    </dgm:pt>
    <dgm:pt modelId="{94EDF07A-C270-4DDB-93C2-5BE29097D7C8}">
      <dgm:prSet phldrT="[Text]"/>
      <dgm:spPr/>
      <dgm:t>
        <a:bodyPr/>
        <a:lstStyle/>
        <a:p>
          <a:r>
            <a:rPr lang="en-US"/>
            <a:t>Data Collection</a:t>
          </a:r>
          <a:endParaRPr lang="en-PK"/>
        </a:p>
      </dgm:t>
    </dgm:pt>
    <dgm:pt modelId="{CC9D0745-62FD-4334-9B26-3A0E481AB1E7}" type="parTrans" cxnId="{56E17058-B334-4C0A-9CBF-AE99B9C6AF5E}">
      <dgm:prSet/>
      <dgm:spPr/>
      <dgm:t>
        <a:bodyPr/>
        <a:lstStyle/>
        <a:p>
          <a:endParaRPr lang="en-PK"/>
        </a:p>
      </dgm:t>
    </dgm:pt>
    <dgm:pt modelId="{A49D6938-F148-4D65-B0B9-6001F54AE20D}" type="sibTrans" cxnId="{56E17058-B334-4C0A-9CBF-AE99B9C6AF5E}">
      <dgm:prSet/>
      <dgm:spPr/>
      <dgm:t>
        <a:bodyPr/>
        <a:lstStyle/>
        <a:p>
          <a:endParaRPr lang="en-PK"/>
        </a:p>
      </dgm:t>
    </dgm:pt>
    <dgm:pt modelId="{1F413ED5-2783-4575-AC74-B354B3260CA4}">
      <dgm:prSet phldrT="[Text]"/>
      <dgm:spPr/>
      <dgm:t>
        <a:bodyPr/>
        <a:lstStyle/>
        <a:p>
          <a:r>
            <a:rPr lang="en-US"/>
            <a:t>Model Development</a:t>
          </a:r>
          <a:endParaRPr lang="en-PK"/>
        </a:p>
      </dgm:t>
    </dgm:pt>
    <dgm:pt modelId="{B97CC226-3302-4E96-A4D8-C37D1A049115}" type="parTrans" cxnId="{DE5042CB-7060-4104-BE7D-9D3C98D8F802}">
      <dgm:prSet/>
      <dgm:spPr/>
      <dgm:t>
        <a:bodyPr/>
        <a:lstStyle/>
        <a:p>
          <a:endParaRPr lang="en-PK"/>
        </a:p>
      </dgm:t>
    </dgm:pt>
    <dgm:pt modelId="{CC1C8511-4469-407E-9D16-C0250C0E1116}" type="sibTrans" cxnId="{DE5042CB-7060-4104-BE7D-9D3C98D8F802}">
      <dgm:prSet/>
      <dgm:spPr/>
      <dgm:t>
        <a:bodyPr/>
        <a:lstStyle/>
        <a:p>
          <a:endParaRPr lang="en-PK"/>
        </a:p>
      </dgm:t>
    </dgm:pt>
    <dgm:pt modelId="{102B8B25-5460-49C3-A593-B2B17634FC83}">
      <dgm:prSet phldrT="[Text]"/>
      <dgm:spPr/>
      <dgm:t>
        <a:bodyPr/>
        <a:lstStyle/>
        <a:p>
          <a:r>
            <a:rPr lang="en-US"/>
            <a:t>Fine Tuning</a:t>
          </a:r>
          <a:endParaRPr lang="en-PK"/>
        </a:p>
      </dgm:t>
    </dgm:pt>
    <dgm:pt modelId="{033D97C5-7546-4574-8936-EA13309B3C90}" type="parTrans" cxnId="{276D0194-5389-41C8-8706-C64D2DAF6575}">
      <dgm:prSet/>
      <dgm:spPr/>
      <dgm:t>
        <a:bodyPr/>
        <a:lstStyle/>
        <a:p>
          <a:endParaRPr lang="en-PK"/>
        </a:p>
      </dgm:t>
    </dgm:pt>
    <dgm:pt modelId="{901B1569-88C0-408F-9C64-C2DDD6703FCE}" type="sibTrans" cxnId="{276D0194-5389-41C8-8706-C64D2DAF6575}">
      <dgm:prSet/>
      <dgm:spPr/>
      <dgm:t>
        <a:bodyPr/>
        <a:lstStyle/>
        <a:p>
          <a:endParaRPr lang="en-PK"/>
        </a:p>
      </dgm:t>
    </dgm:pt>
    <dgm:pt modelId="{BB258C4A-CAB5-4D0C-A98D-7EDFBF09AAFD}">
      <dgm:prSet phldrT="[Text]"/>
      <dgm:spPr/>
      <dgm:t>
        <a:bodyPr/>
        <a:lstStyle/>
        <a:p>
          <a:r>
            <a:rPr lang="en-US"/>
            <a:t>Testing and Validation</a:t>
          </a:r>
          <a:endParaRPr lang="en-PK"/>
        </a:p>
      </dgm:t>
    </dgm:pt>
    <dgm:pt modelId="{10B082CD-391D-49A1-AC4F-95DFA7141D37}" type="parTrans" cxnId="{C4CEB1EE-4B3F-4E51-9C91-29CDEE4CE4A6}">
      <dgm:prSet/>
      <dgm:spPr/>
      <dgm:t>
        <a:bodyPr/>
        <a:lstStyle/>
        <a:p>
          <a:endParaRPr lang="en-PK"/>
        </a:p>
      </dgm:t>
    </dgm:pt>
    <dgm:pt modelId="{38CA8471-C752-4A27-B085-88EAF3E32DEF}" type="sibTrans" cxnId="{C4CEB1EE-4B3F-4E51-9C91-29CDEE4CE4A6}">
      <dgm:prSet/>
      <dgm:spPr/>
      <dgm:t>
        <a:bodyPr/>
        <a:lstStyle/>
        <a:p>
          <a:endParaRPr lang="en-PK"/>
        </a:p>
      </dgm:t>
    </dgm:pt>
    <dgm:pt modelId="{C913E110-FDA8-4EBD-BE05-46734B8D1B8C}">
      <dgm:prSet phldrT="[Text]"/>
      <dgm:spPr/>
      <dgm:t>
        <a:bodyPr/>
        <a:lstStyle/>
        <a:p>
          <a:r>
            <a:rPr lang="en-US"/>
            <a:t>Deployment</a:t>
          </a:r>
          <a:endParaRPr lang="en-PK"/>
        </a:p>
      </dgm:t>
    </dgm:pt>
    <dgm:pt modelId="{FC802BB7-C4FF-4266-BA6C-FB71F5787C22}" type="parTrans" cxnId="{33493B9B-421B-4DEE-AB02-0CF16EA666FF}">
      <dgm:prSet/>
      <dgm:spPr/>
      <dgm:t>
        <a:bodyPr/>
        <a:lstStyle/>
        <a:p>
          <a:endParaRPr lang="en-PK"/>
        </a:p>
      </dgm:t>
    </dgm:pt>
    <dgm:pt modelId="{1BD739A3-922D-4E98-BA9D-109FE6D409A3}" type="sibTrans" cxnId="{33493B9B-421B-4DEE-AB02-0CF16EA666FF}">
      <dgm:prSet/>
      <dgm:spPr/>
      <dgm:t>
        <a:bodyPr/>
        <a:lstStyle/>
        <a:p>
          <a:endParaRPr lang="en-PK"/>
        </a:p>
      </dgm:t>
    </dgm:pt>
    <dgm:pt modelId="{27ACC6F2-1035-49A7-B07B-A5CF63B61A1D}" type="pres">
      <dgm:prSet presAssocID="{2283F6D8-920F-4079-8728-D60BC0F8C4AA}" presName="hierChild1" presStyleCnt="0">
        <dgm:presLayoutVars>
          <dgm:orgChart val="1"/>
          <dgm:chPref val="1"/>
          <dgm:dir/>
          <dgm:animOne val="branch"/>
          <dgm:animLvl val="lvl"/>
          <dgm:resizeHandles/>
        </dgm:presLayoutVars>
      </dgm:prSet>
      <dgm:spPr/>
    </dgm:pt>
    <dgm:pt modelId="{5EE3B463-A639-4BB5-9799-46D4DA537A28}" type="pres">
      <dgm:prSet presAssocID="{CC70A01A-BAA7-4625-8B37-C7AC07E64AB7}" presName="hierRoot1" presStyleCnt="0">
        <dgm:presLayoutVars>
          <dgm:hierBranch val="init"/>
        </dgm:presLayoutVars>
      </dgm:prSet>
      <dgm:spPr/>
    </dgm:pt>
    <dgm:pt modelId="{B549068F-C6D2-4EED-A228-5B4A0BE7C7E6}" type="pres">
      <dgm:prSet presAssocID="{CC70A01A-BAA7-4625-8B37-C7AC07E64AB7}" presName="rootComposite1" presStyleCnt="0"/>
      <dgm:spPr/>
    </dgm:pt>
    <dgm:pt modelId="{D494D875-AE1F-4677-8615-BA64E5B0A00C}" type="pres">
      <dgm:prSet presAssocID="{CC70A01A-BAA7-4625-8B37-C7AC07E64AB7}" presName="rootText1" presStyleLbl="node0" presStyleIdx="0" presStyleCnt="1">
        <dgm:presLayoutVars>
          <dgm:chPref val="3"/>
        </dgm:presLayoutVars>
      </dgm:prSet>
      <dgm:spPr/>
    </dgm:pt>
    <dgm:pt modelId="{038D8202-8CA7-4BBE-83B1-C62A3DA0FB10}" type="pres">
      <dgm:prSet presAssocID="{CC70A01A-BAA7-4625-8B37-C7AC07E64AB7}" presName="rootConnector1" presStyleLbl="node1" presStyleIdx="0" presStyleCnt="0"/>
      <dgm:spPr/>
    </dgm:pt>
    <dgm:pt modelId="{2D9664C8-534B-4540-AC36-EDC8E1AC85EB}" type="pres">
      <dgm:prSet presAssocID="{CC70A01A-BAA7-4625-8B37-C7AC07E64AB7}" presName="hierChild2" presStyleCnt="0"/>
      <dgm:spPr/>
    </dgm:pt>
    <dgm:pt modelId="{837E99C5-99AF-4DED-AEC9-1B41EB6A9848}" type="pres">
      <dgm:prSet presAssocID="{CC9D0745-62FD-4334-9B26-3A0E481AB1E7}" presName="Name37" presStyleLbl="parChTrans1D2" presStyleIdx="0" presStyleCnt="1"/>
      <dgm:spPr/>
    </dgm:pt>
    <dgm:pt modelId="{15D8A94C-3E62-4BA0-8602-D67AB4A8D40F}" type="pres">
      <dgm:prSet presAssocID="{94EDF07A-C270-4DDB-93C2-5BE29097D7C8}" presName="hierRoot2" presStyleCnt="0">
        <dgm:presLayoutVars>
          <dgm:hierBranch val="init"/>
        </dgm:presLayoutVars>
      </dgm:prSet>
      <dgm:spPr/>
    </dgm:pt>
    <dgm:pt modelId="{49F8DCED-C913-4C7B-B386-AC41F15DDA3F}" type="pres">
      <dgm:prSet presAssocID="{94EDF07A-C270-4DDB-93C2-5BE29097D7C8}" presName="rootComposite" presStyleCnt="0"/>
      <dgm:spPr/>
    </dgm:pt>
    <dgm:pt modelId="{0E875CF7-343C-4DF9-A7D7-05B3740E12FF}" type="pres">
      <dgm:prSet presAssocID="{94EDF07A-C270-4DDB-93C2-5BE29097D7C8}" presName="rootText" presStyleLbl="node2" presStyleIdx="0" presStyleCnt="1" custScaleX="149794">
        <dgm:presLayoutVars>
          <dgm:chPref val="3"/>
        </dgm:presLayoutVars>
      </dgm:prSet>
      <dgm:spPr/>
    </dgm:pt>
    <dgm:pt modelId="{DA1D2C63-C422-421E-AD60-256161CC2464}" type="pres">
      <dgm:prSet presAssocID="{94EDF07A-C270-4DDB-93C2-5BE29097D7C8}" presName="rootConnector" presStyleLbl="node2" presStyleIdx="0" presStyleCnt="1"/>
      <dgm:spPr/>
    </dgm:pt>
    <dgm:pt modelId="{61CB46E3-037C-4F51-AF69-B0E540EC6FBD}" type="pres">
      <dgm:prSet presAssocID="{94EDF07A-C270-4DDB-93C2-5BE29097D7C8}" presName="hierChild4" presStyleCnt="0"/>
      <dgm:spPr/>
    </dgm:pt>
    <dgm:pt modelId="{C9D6A3E1-1B13-4645-B4BE-C11A8BCCAA8A}" type="pres">
      <dgm:prSet presAssocID="{B97CC226-3302-4E96-A4D8-C37D1A049115}" presName="Name37" presStyleLbl="parChTrans1D3" presStyleIdx="0" presStyleCnt="1"/>
      <dgm:spPr/>
    </dgm:pt>
    <dgm:pt modelId="{B34CF41E-29F1-4CA0-AF49-AA16C3339F43}" type="pres">
      <dgm:prSet presAssocID="{1F413ED5-2783-4575-AC74-B354B3260CA4}" presName="hierRoot2" presStyleCnt="0">
        <dgm:presLayoutVars>
          <dgm:hierBranch val="init"/>
        </dgm:presLayoutVars>
      </dgm:prSet>
      <dgm:spPr/>
    </dgm:pt>
    <dgm:pt modelId="{E459D523-F9C6-492E-B6AF-76F76C6CCAA2}" type="pres">
      <dgm:prSet presAssocID="{1F413ED5-2783-4575-AC74-B354B3260CA4}" presName="rootComposite" presStyleCnt="0"/>
      <dgm:spPr/>
    </dgm:pt>
    <dgm:pt modelId="{BBA62F24-DC4A-4765-A3DF-79C5C34459E5}" type="pres">
      <dgm:prSet presAssocID="{1F413ED5-2783-4575-AC74-B354B3260CA4}" presName="rootText" presStyleLbl="node3" presStyleIdx="0" presStyleCnt="1" custScaleX="129436">
        <dgm:presLayoutVars>
          <dgm:chPref val="3"/>
        </dgm:presLayoutVars>
      </dgm:prSet>
      <dgm:spPr/>
    </dgm:pt>
    <dgm:pt modelId="{322483FD-5CE1-49AB-873C-01804B34A635}" type="pres">
      <dgm:prSet presAssocID="{1F413ED5-2783-4575-AC74-B354B3260CA4}" presName="rootConnector" presStyleLbl="node3" presStyleIdx="0" presStyleCnt="1"/>
      <dgm:spPr/>
    </dgm:pt>
    <dgm:pt modelId="{A9603C03-1A5B-433D-9BF7-8E8E7DFB9326}" type="pres">
      <dgm:prSet presAssocID="{1F413ED5-2783-4575-AC74-B354B3260CA4}" presName="hierChild4" presStyleCnt="0"/>
      <dgm:spPr/>
    </dgm:pt>
    <dgm:pt modelId="{DB58851A-7DA5-4999-AD79-5F1A4E01A517}" type="pres">
      <dgm:prSet presAssocID="{033D97C5-7546-4574-8936-EA13309B3C90}" presName="Name37" presStyleLbl="parChTrans1D4" presStyleIdx="0" presStyleCnt="3"/>
      <dgm:spPr/>
    </dgm:pt>
    <dgm:pt modelId="{23DEB798-A07B-4F7F-A19F-5FD3EE4F9211}" type="pres">
      <dgm:prSet presAssocID="{102B8B25-5460-49C3-A593-B2B17634FC83}" presName="hierRoot2" presStyleCnt="0">
        <dgm:presLayoutVars>
          <dgm:hierBranch val="init"/>
        </dgm:presLayoutVars>
      </dgm:prSet>
      <dgm:spPr/>
    </dgm:pt>
    <dgm:pt modelId="{D007E10D-3077-4268-947B-8C75E1B3C36D}" type="pres">
      <dgm:prSet presAssocID="{102B8B25-5460-49C3-A593-B2B17634FC83}" presName="rootComposite" presStyleCnt="0"/>
      <dgm:spPr/>
    </dgm:pt>
    <dgm:pt modelId="{A18A82DF-CFD7-461B-A6E8-316345A086D7}" type="pres">
      <dgm:prSet presAssocID="{102B8B25-5460-49C3-A593-B2B17634FC83}" presName="rootText" presStyleLbl="node4" presStyleIdx="0" presStyleCnt="3" custScaleX="132781">
        <dgm:presLayoutVars>
          <dgm:chPref val="3"/>
        </dgm:presLayoutVars>
      </dgm:prSet>
      <dgm:spPr/>
    </dgm:pt>
    <dgm:pt modelId="{DE63E8AF-D135-47CF-9079-C211C95B6643}" type="pres">
      <dgm:prSet presAssocID="{102B8B25-5460-49C3-A593-B2B17634FC83}" presName="rootConnector" presStyleLbl="node4" presStyleIdx="0" presStyleCnt="3"/>
      <dgm:spPr/>
    </dgm:pt>
    <dgm:pt modelId="{74E7D55B-6F17-49AB-BE8A-0A2FBF74F524}" type="pres">
      <dgm:prSet presAssocID="{102B8B25-5460-49C3-A593-B2B17634FC83}" presName="hierChild4" presStyleCnt="0"/>
      <dgm:spPr/>
    </dgm:pt>
    <dgm:pt modelId="{A59BD21E-A163-410C-84B6-00FF0D46FB85}" type="pres">
      <dgm:prSet presAssocID="{10B082CD-391D-49A1-AC4F-95DFA7141D37}" presName="Name37" presStyleLbl="parChTrans1D4" presStyleIdx="1" presStyleCnt="3"/>
      <dgm:spPr/>
    </dgm:pt>
    <dgm:pt modelId="{1281674C-6763-4B4A-BAB3-1553A80A49B6}" type="pres">
      <dgm:prSet presAssocID="{BB258C4A-CAB5-4D0C-A98D-7EDFBF09AAFD}" presName="hierRoot2" presStyleCnt="0">
        <dgm:presLayoutVars>
          <dgm:hierBranch val="init"/>
        </dgm:presLayoutVars>
      </dgm:prSet>
      <dgm:spPr/>
    </dgm:pt>
    <dgm:pt modelId="{82CC13EF-F0BF-443C-A445-9F23C8D3DEE6}" type="pres">
      <dgm:prSet presAssocID="{BB258C4A-CAB5-4D0C-A98D-7EDFBF09AAFD}" presName="rootComposite" presStyleCnt="0"/>
      <dgm:spPr/>
    </dgm:pt>
    <dgm:pt modelId="{3171F6CE-9BA1-4655-894C-D41E38DBC774}" type="pres">
      <dgm:prSet presAssocID="{BB258C4A-CAB5-4D0C-A98D-7EDFBF09AAFD}" presName="rootText" presStyleLbl="node4" presStyleIdx="1" presStyleCnt="3" custScaleX="125154">
        <dgm:presLayoutVars>
          <dgm:chPref val="3"/>
        </dgm:presLayoutVars>
      </dgm:prSet>
      <dgm:spPr/>
    </dgm:pt>
    <dgm:pt modelId="{F4624BCF-ADD6-4AF5-A76A-06C01DC406DF}" type="pres">
      <dgm:prSet presAssocID="{BB258C4A-CAB5-4D0C-A98D-7EDFBF09AAFD}" presName="rootConnector" presStyleLbl="node4" presStyleIdx="1" presStyleCnt="3"/>
      <dgm:spPr/>
    </dgm:pt>
    <dgm:pt modelId="{A3F82DFC-8212-4A9B-87F7-751D5ED1F5EE}" type="pres">
      <dgm:prSet presAssocID="{BB258C4A-CAB5-4D0C-A98D-7EDFBF09AAFD}" presName="hierChild4" presStyleCnt="0"/>
      <dgm:spPr/>
    </dgm:pt>
    <dgm:pt modelId="{EE002B70-E646-4019-880B-C1C6C379DA6B}" type="pres">
      <dgm:prSet presAssocID="{FC802BB7-C4FF-4266-BA6C-FB71F5787C22}" presName="Name37" presStyleLbl="parChTrans1D4" presStyleIdx="2" presStyleCnt="3"/>
      <dgm:spPr/>
    </dgm:pt>
    <dgm:pt modelId="{F9CCB54E-BC81-4F3E-BDB7-BFF740A4C34C}" type="pres">
      <dgm:prSet presAssocID="{C913E110-FDA8-4EBD-BE05-46734B8D1B8C}" presName="hierRoot2" presStyleCnt="0">
        <dgm:presLayoutVars>
          <dgm:hierBranch val="init"/>
        </dgm:presLayoutVars>
      </dgm:prSet>
      <dgm:spPr/>
    </dgm:pt>
    <dgm:pt modelId="{2311D90F-D44D-4C7B-8324-A821B1661C07}" type="pres">
      <dgm:prSet presAssocID="{C913E110-FDA8-4EBD-BE05-46734B8D1B8C}" presName="rootComposite" presStyleCnt="0"/>
      <dgm:spPr/>
    </dgm:pt>
    <dgm:pt modelId="{A635B5C5-EAC8-46DA-8DC5-2712561D6A02}" type="pres">
      <dgm:prSet presAssocID="{C913E110-FDA8-4EBD-BE05-46734B8D1B8C}" presName="rootText" presStyleLbl="node4" presStyleIdx="2" presStyleCnt="3" custScaleX="158808">
        <dgm:presLayoutVars>
          <dgm:chPref val="3"/>
        </dgm:presLayoutVars>
      </dgm:prSet>
      <dgm:spPr/>
    </dgm:pt>
    <dgm:pt modelId="{7FA9CB48-D465-4E85-A27F-F9ACAA194E68}" type="pres">
      <dgm:prSet presAssocID="{C913E110-FDA8-4EBD-BE05-46734B8D1B8C}" presName="rootConnector" presStyleLbl="node4" presStyleIdx="2" presStyleCnt="3"/>
      <dgm:spPr/>
    </dgm:pt>
    <dgm:pt modelId="{569BDAAB-8425-4BC7-9CC2-23BA99D9D3E3}" type="pres">
      <dgm:prSet presAssocID="{C913E110-FDA8-4EBD-BE05-46734B8D1B8C}" presName="hierChild4" presStyleCnt="0"/>
      <dgm:spPr/>
    </dgm:pt>
    <dgm:pt modelId="{CE1FC96B-4732-44D1-940E-F0A85212F6CF}" type="pres">
      <dgm:prSet presAssocID="{C913E110-FDA8-4EBD-BE05-46734B8D1B8C}" presName="hierChild5" presStyleCnt="0"/>
      <dgm:spPr/>
    </dgm:pt>
    <dgm:pt modelId="{9A8B374B-8418-4914-89C3-09590ABCD7EE}" type="pres">
      <dgm:prSet presAssocID="{BB258C4A-CAB5-4D0C-A98D-7EDFBF09AAFD}" presName="hierChild5" presStyleCnt="0"/>
      <dgm:spPr/>
    </dgm:pt>
    <dgm:pt modelId="{6C76D0BA-EC86-460F-A532-BE69E45277C1}" type="pres">
      <dgm:prSet presAssocID="{102B8B25-5460-49C3-A593-B2B17634FC83}" presName="hierChild5" presStyleCnt="0"/>
      <dgm:spPr/>
    </dgm:pt>
    <dgm:pt modelId="{1621D917-FD1D-40B3-B082-15B9A33770A5}" type="pres">
      <dgm:prSet presAssocID="{1F413ED5-2783-4575-AC74-B354B3260CA4}" presName="hierChild5" presStyleCnt="0"/>
      <dgm:spPr/>
    </dgm:pt>
    <dgm:pt modelId="{4DEF518E-272A-488A-B473-0CB888CBC55C}" type="pres">
      <dgm:prSet presAssocID="{94EDF07A-C270-4DDB-93C2-5BE29097D7C8}" presName="hierChild5" presStyleCnt="0"/>
      <dgm:spPr/>
    </dgm:pt>
    <dgm:pt modelId="{315C67BD-6299-4AF8-B776-07B7DADEFF38}" type="pres">
      <dgm:prSet presAssocID="{CC70A01A-BAA7-4625-8B37-C7AC07E64AB7}" presName="hierChild3" presStyleCnt="0"/>
      <dgm:spPr/>
    </dgm:pt>
  </dgm:ptLst>
  <dgm:cxnLst>
    <dgm:cxn modelId="{1B61FA00-F5E5-4B5C-8F74-8BA299DF5369}" srcId="{2283F6D8-920F-4079-8728-D60BC0F8C4AA}" destId="{CC70A01A-BAA7-4625-8B37-C7AC07E64AB7}" srcOrd="0" destOrd="0" parTransId="{0AB3B9E9-9F6A-42C6-8316-A90D27794758}" sibTransId="{24DD5B58-20C7-403A-93C3-4EEAC65C07EB}"/>
    <dgm:cxn modelId="{3ADA9819-BC62-4718-AABD-7C394349D250}" type="presOf" srcId="{1F413ED5-2783-4575-AC74-B354B3260CA4}" destId="{322483FD-5CE1-49AB-873C-01804B34A635}" srcOrd="1" destOrd="0" presId="urn:microsoft.com/office/officeart/2005/8/layout/orgChart1"/>
    <dgm:cxn modelId="{8329502A-FA7E-4D27-A754-6E9322870CCC}" type="presOf" srcId="{CC9D0745-62FD-4334-9B26-3A0E481AB1E7}" destId="{837E99C5-99AF-4DED-AEC9-1B41EB6A9848}" srcOrd="0" destOrd="0" presId="urn:microsoft.com/office/officeart/2005/8/layout/orgChart1"/>
    <dgm:cxn modelId="{53B88A3A-89E3-4CCB-98B3-130DB9BFBCD0}" type="presOf" srcId="{CC70A01A-BAA7-4625-8B37-C7AC07E64AB7}" destId="{038D8202-8CA7-4BBE-83B1-C62A3DA0FB10}" srcOrd="1" destOrd="0" presId="urn:microsoft.com/office/officeart/2005/8/layout/orgChart1"/>
    <dgm:cxn modelId="{201DD53D-D60B-4054-9E06-E6CDC16E61DB}" type="presOf" srcId="{94EDF07A-C270-4DDB-93C2-5BE29097D7C8}" destId="{DA1D2C63-C422-421E-AD60-256161CC2464}" srcOrd="1" destOrd="0" presId="urn:microsoft.com/office/officeart/2005/8/layout/orgChart1"/>
    <dgm:cxn modelId="{6CB2FD5F-320D-4FCB-9984-F24E257828F9}" type="presOf" srcId="{10B082CD-391D-49A1-AC4F-95DFA7141D37}" destId="{A59BD21E-A163-410C-84B6-00FF0D46FB85}" srcOrd="0" destOrd="0" presId="urn:microsoft.com/office/officeart/2005/8/layout/orgChart1"/>
    <dgm:cxn modelId="{8583304D-0255-4DB6-BE0A-6A9D148B2AFD}" type="presOf" srcId="{CC70A01A-BAA7-4625-8B37-C7AC07E64AB7}" destId="{D494D875-AE1F-4677-8615-BA64E5B0A00C}" srcOrd="0" destOrd="0" presId="urn:microsoft.com/office/officeart/2005/8/layout/orgChart1"/>
    <dgm:cxn modelId="{56E17058-B334-4C0A-9CBF-AE99B9C6AF5E}" srcId="{CC70A01A-BAA7-4625-8B37-C7AC07E64AB7}" destId="{94EDF07A-C270-4DDB-93C2-5BE29097D7C8}" srcOrd="0" destOrd="0" parTransId="{CC9D0745-62FD-4334-9B26-3A0E481AB1E7}" sibTransId="{A49D6938-F148-4D65-B0B9-6001F54AE20D}"/>
    <dgm:cxn modelId="{B53E9678-BF47-4508-AF6D-354E2F083823}" type="presOf" srcId="{102B8B25-5460-49C3-A593-B2B17634FC83}" destId="{DE63E8AF-D135-47CF-9079-C211C95B6643}" srcOrd="1" destOrd="0" presId="urn:microsoft.com/office/officeart/2005/8/layout/orgChart1"/>
    <dgm:cxn modelId="{4ECBC879-C98F-44EE-BA1C-F14728EE923F}" type="presOf" srcId="{BB258C4A-CAB5-4D0C-A98D-7EDFBF09AAFD}" destId="{3171F6CE-9BA1-4655-894C-D41E38DBC774}" srcOrd="0" destOrd="0" presId="urn:microsoft.com/office/officeart/2005/8/layout/orgChart1"/>
    <dgm:cxn modelId="{C8DD515A-FFA8-493F-8B89-B3A8898044BB}" type="presOf" srcId="{102B8B25-5460-49C3-A593-B2B17634FC83}" destId="{A18A82DF-CFD7-461B-A6E8-316345A086D7}" srcOrd="0" destOrd="0" presId="urn:microsoft.com/office/officeart/2005/8/layout/orgChart1"/>
    <dgm:cxn modelId="{DF32EC7B-5249-4E8A-A0D7-0476781F77E4}" type="presOf" srcId="{033D97C5-7546-4574-8936-EA13309B3C90}" destId="{DB58851A-7DA5-4999-AD79-5F1A4E01A517}" srcOrd="0" destOrd="0" presId="urn:microsoft.com/office/officeart/2005/8/layout/orgChart1"/>
    <dgm:cxn modelId="{276D0194-5389-41C8-8706-C64D2DAF6575}" srcId="{1F413ED5-2783-4575-AC74-B354B3260CA4}" destId="{102B8B25-5460-49C3-A593-B2B17634FC83}" srcOrd="0" destOrd="0" parTransId="{033D97C5-7546-4574-8936-EA13309B3C90}" sibTransId="{901B1569-88C0-408F-9C64-C2DDD6703FCE}"/>
    <dgm:cxn modelId="{33493B9B-421B-4DEE-AB02-0CF16EA666FF}" srcId="{BB258C4A-CAB5-4D0C-A98D-7EDFBF09AAFD}" destId="{C913E110-FDA8-4EBD-BE05-46734B8D1B8C}" srcOrd="0" destOrd="0" parTransId="{FC802BB7-C4FF-4266-BA6C-FB71F5787C22}" sibTransId="{1BD739A3-922D-4E98-BA9D-109FE6D409A3}"/>
    <dgm:cxn modelId="{5F53079E-0CA0-4F93-A741-A4D258EC2894}" type="presOf" srcId="{B97CC226-3302-4E96-A4D8-C37D1A049115}" destId="{C9D6A3E1-1B13-4645-B4BE-C11A8BCCAA8A}" srcOrd="0" destOrd="0" presId="urn:microsoft.com/office/officeart/2005/8/layout/orgChart1"/>
    <dgm:cxn modelId="{0B1DBDAD-DCB0-41AD-A75C-B09AE71A46E6}" type="presOf" srcId="{C913E110-FDA8-4EBD-BE05-46734B8D1B8C}" destId="{7FA9CB48-D465-4E85-A27F-F9ACAA194E68}" srcOrd="1" destOrd="0" presId="urn:microsoft.com/office/officeart/2005/8/layout/orgChart1"/>
    <dgm:cxn modelId="{7927D8B1-9CE1-420F-AAF1-FA8BCA3171F2}" type="presOf" srcId="{2283F6D8-920F-4079-8728-D60BC0F8C4AA}" destId="{27ACC6F2-1035-49A7-B07B-A5CF63B61A1D}" srcOrd="0" destOrd="0" presId="urn:microsoft.com/office/officeart/2005/8/layout/orgChart1"/>
    <dgm:cxn modelId="{DE5042CB-7060-4104-BE7D-9D3C98D8F802}" srcId="{94EDF07A-C270-4DDB-93C2-5BE29097D7C8}" destId="{1F413ED5-2783-4575-AC74-B354B3260CA4}" srcOrd="0" destOrd="0" parTransId="{B97CC226-3302-4E96-A4D8-C37D1A049115}" sibTransId="{CC1C8511-4469-407E-9D16-C0250C0E1116}"/>
    <dgm:cxn modelId="{601A7ED2-A44D-4642-A2BD-1623BD1680D8}" type="presOf" srcId="{1F413ED5-2783-4575-AC74-B354B3260CA4}" destId="{BBA62F24-DC4A-4765-A3DF-79C5C34459E5}" srcOrd="0" destOrd="0" presId="urn:microsoft.com/office/officeart/2005/8/layout/orgChart1"/>
    <dgm:cxn modelId="{29982FD7-889D-46DD-BEF5-52BDFCE27DB2}" type="presOf" srcId="{C913E110-FDA8-4EBD-BE05-46734B8D1B8C}" destId="{A635B5C5-EAC8-46DA-8DC5-2712561D6A02}" srcOrd="0" destOrd="0" presId="urn:microsoft.com/office/officeart/2005/8/layout/orgChart1"/>
    <dgm:cxn modelId="{478F72EE-648A-4A09-9333-B3500A149EE3}" type="presOf" srcId="{BB258C4A-CAB5-4D0C-A98D-7EDFBF09AAFD}" destId="{F4624BCF-ADD6-4AF5-A76A-06C01DC406DF}" srcOrd="1" destOrd="0" presId="urn:microsoft.com/office/officeart/2005/8/layout/orgChart1"/>
    <dgm:cxn modelId="{C4CEB1EE-4B3F-4E51-9C91-29CDEE4CE4A6}" srcId="{102B8B25-5460-49C3-A593-B2B17634FC83}" destId="{BB258C4A-CAB5-4D0C-A98D-7EDFBF09AAFD}" srcOrd="0" destOrd="0" parTransId="{10B082CD-391D-49A1-AC4F-95DFA7141D37}" sibTransId="{38CA8471-C752-4A27-B085-88EAF3E32DEF}"/>
    <dgm:cxn modelId="{6966D4EF-11CB-43B1-A79C-E3DE375E1EF7}" type="presOf" srcId="{FC802BB7-C4FF-4266-BA6C-FB71F5787C22}" destId="{EE002B70-E646-4019-880B-C1C6C379DA6B}" srcOrd="0" destOrd="0" presId="urn:microsoft.com/office/officeart/2005/8/layout/orgChart1"/>
    <dgm:cxn modelId="{58E57AF5-13FA-4EB5-AE4E-46E7457EBE52}" type="presOf" srcId="{94EDF07A-C270-4DDB-93C2-5BE29097D7C8}" destId="{0E875CF7-343C-4DF9-A7D7-05B3740E12FF}" srcOrd="0" destOrd="0" presId="urn:microsoft.com/office/officeart/2005/8/layout/orgChart1"/>
    <dgm:cxn modelId="{3D5C1026-5217-47C8-8268-94DADB10D296}" type="presParOf" srcId="{27ACC6F2-1035-49A7-B07B-A5CF63B61A1D}" destId="{5EE3B463-A639-4BB5-9799-46D4DA537A28}" srcOrd="0" destOrd="0" presId="urn:microsoft.com/office/officeart/2005/8/layout/orgChart1"/>
    <dgm:cxn modelId="{3A3E0EFD-91ED-41DE-8465-C1AC754D889F}" type="presParOf" srcId="{5EE3B463-A639-4BB5-9799-46D4DA537A28}" destId="{B549068F-C6D2-4EED-A228-5B4A0BE7C7E6}" srcOrd="0" destOrd="0" presId="urn:microsoft.com/office/officeart/2005/8/layout/orgChart1"/>
    <dgm:cxn modelId="{6FB56E83-B073-41D3-97BD-399E478063CF}" type="presParOf" srcId="{B549068F-C6D2-4EED-A228-5B4A0BE7C7E6}" destId="{D494D875-AE1F-4677-8615-BA64E5B0A00C}" srcOrd="0" destOrd="0" presId="urn:microsoft.com/office/officeart/2005/8/layout/orgChart1"/>
    <dgm:cxn modelId="{118B7C96-07DD-416A-B2D4-724F14BB1ECA}" type="presParOf" srcId="{B549068F-C6D2-4EED-A228-5B4A0BE7C7E6}" destId="{038D8202-8CA7-4BBE-83B1-C62A3DA0FB10}" srcOrd="1" destOrd="0" presId="urn:microsoft.com/office/officeart/2005/8/layout/orgChart1"/>
    <dgm:cxn modelId="{8E720CD8-075F-4FE8-935A-52761A8A38CF}" type="presParOf" srcId="{5EE3B463-A639-4BB5-9799-46D4DA537A28}" destId="{2D9664C8-534B-4540-AC36-EDC8E1AC85EB}" srcOrd="1" destOrd="0" presId="urn:microsoft.com/office/officeart/2005/8/layout/orgChart1"/>
    <dgm:cxn modelId="{39B2ED48-7DE0-490F-BBE2-7B941E2B3485}" type="presParOf" srcId="{2D9664C8-534B-4540-AC36-EDC8E1AC85EB}" destId="{837E99C5-99AF-4DED-AEC9-1B41EB6A9848}" srcOrd="0" destOrd="0" presId="urn:microsoft.com/office/officeart/2005/8/layout/orgChart1"/>
    <dgm:cxn modelId="{E83E4CA2-0817-4C23-9601-21B1E6E37E09}" type="presParOf" srcId="{2D9664C8-534B-4540-AC36-EDC8E1AC85EB}" destId="{15D8A94C-3E62-4BA0-8602-D67AB4A8D40F}" srcOrd="1" destOrd="0" presId="urn:microsoft.com/office/officeart/2005/8/layout/orgChart1"/>
    <dgm:cxn modelId="{BC037052-FA29-47FC-B0B9-9BA40F3F9959}" type="presParOf" srcId="{15D8A94C-3E62-4BA0-8602-D67AB4A8D40F}" destId="{49F8DCED-C913-4C7B-B386-AC41F15DDA3F}" srcOrd="0" destOrd="0" presId="urn:microsoft.com/office/officeart/2005/8/layout/orgChart1"/>
    <dgm:cxn modelId="{2CE1B164-6381-45BC-9ED7-03D766AEEC5B}" type="presParOf" srcId="{49F8DCED-C913-4C7B-B386-AC41F15DDA3F}" destId="{0E875CF7-343C-4DF9-A7D7-05B3740E12FF}" srcOrd="0" destOrd="0" presId="urn:microsoft.com/office/officeart/2005/8/layout/orgChart1"/>
    <dgm:cxn modelId="{505FF5E2-CFC7-4117-9BE4-7D0510217281}" type="presParOf" srcId="{49F8DCED-C913-4C7B-B386-AC41F15DDA3F}" destId="{DA1D2C63-C422-421E-AD60-256161CC2464}" srcOrd="1" destOrd="0" presId="urn:microsoft.com/office/officeart/2005/8/layout/orgChart1"/>
    <dgm:cxn modelId="{0390CE6F-895C-4E92-A69C-5F41229E08A0}" type="presParOf" srcId="{15D8A94C-3E62-4BA0-8602-D67AB4A8D40F}" destId="{61CB46E3-037C-4F51-AF69-B0E540EC6FBD}" srcOrd="1" destOrd="0" presId="urn:microsoft.com/office/officeart/2005/8/layout/orgChart1"/>
    <dgm:cxn modelId="{39832854-C14F-48A5-84AB-4AA1363ED72A}" type="presParOf" srcId="{61CB46E3-037C-4F51-AF69-B0E540EC6FBD}" destId="{C9D6A3E1-1B13-4645-B4BE-C11A8BCCAA8A}" srcOrd="0" destOrd="0" presId="urn:microsoft.com/office/officeart/2005/8/layout/orgChart1"/>
    <dgm:cxn modelId="{2C3721CF-D3CC-40B3-B102-0B570A91D8B4}" type="presParOf" srcId="{61CB46E3-037C-4F51-AF69-B0E540EC6FBD}" destId="{B34CF41E-29F1-4CA0-AF49-AA16C3339F43}" srcOrd="1" destOrd="0" presId="urn:microsoft.com/office/officeart/2005/8/layout/orgChart1"/>
    <dgm:cxn modelId="{CC84A2F7-9A83-473E-A0CB-824A6D6D8082}" type="presParOf" srcId="{B34CF41E-29F1-4CA0-AF49-AA16C3339F43}" destId="{E459D523-F9C6-492E-B6AF-76F76C6CCAA2}" srcOrd="0" destOrd="0" presId="urn:microsoft.com/office/officeart/2005/8/layout/orgChart1"/>
    <dgm:cxn modelId="{7A268475-8BFA-4AB6-A9AD-735B36D7C418}" type="presParOf" srcId="{E459D523-F9C6-492E-B6AF-76F76C6CCAA2}" destId="{BBA62F24-DC4A-4765-A3DF-79C5C34459E5}" srcOrd="0" destOrd="0" presId="urn:microsoft.com/office/officeart/2005/8/layout/orgChart1"/>
    <dgm:cxn modelId="{CD5D4FD8-1CCD-422C-996A-7E155BBF645D}" type="presParOf" srcId="{E459D523-F9C6-492E-B6AF-76F76C6CCAA2}" destId="{322483FD-5CE1-49AB-873C-01804B34A635}" srcOrd="1" destOrd="0" presId="urn:microsoft.com/office/officeart/2005/8/layout/orgChart1"/>
    <dgm:cxn modelId="{1E40A904-0C8A-434F-85E9-EA863C8D8B54}" type="presParOf" srcId="{B34CF41E-29F1-4CA0-AF49-AA16C3339F43}" destId="{A9603C03-1A5B-433D-9BF7-8E8E7DFB9326}" srcOrd="1" destOrd="0" presId="urn:microsoft.com/office/officeart/2005/8/layout/orgChart1"/>
    <dgm:cxn modelId="{CB4952C8-3E3E-4A8A-AD44-A0ED8BBEA709}" type="presParOf" srcId="{A9603C03-1A5B-433D-9BF7-8E8E7DFB9326}" destId="{DB58851A-7DA5-4999-AD79-5F1A4E01A517}" srcOrd="0" destOrd="0" presId="urn:microsoft.com/office/officeart/2005/8/layout/orgChart1"/>
    <dgm:cxn modelId="{CE3E05C7-0A6D-4830-A22A-FEA585CD8F3C}" type="presParOf" srcId="{A9603C03-1A5B-433D-9BF7-8E8E7DFB9326}" destId="{23DEB798-A07B-4F7F-A19F-5FD3EE4F9211}" srcOrd="1" destOrd="0" presId="urn:microsoft.com/office/officeart/2005/8/layout/orgChart1"/>
    <dgm:cxn modelId="{C48457CC-CE9A-4B36-8A0C-74EA33C1FD1E}" type="presParOf" srcId="{23DEB798-A07B-4F7F-A19F-5FD3EE4F9211}" destId="{D007E10D-3077-4268-947B-8C75E1B3C36D}" srcOrd="0" destOrd="0" presId="urn:microsoft.com/office/officeart/2005/8/layout/orgChart1"/>
    <dgm:cxn modelId="{A918A4C0-CA14-46CE-BF10-4033B1A50C63}" type="presParOf" srcId="{D007E10D-3077-4268-947B-8C75E1B3C36D}" destId="{A18A82DF-CFD7-461B-A6E8-316345A086D7}" srcOrd="0" destOrd="0" presId="urn:microsoft.com/office/officeart/2005/8/layout/orgChart1"/>
    <dgm:cxn modelId="{7CBFB3BA-6D01-43BB-8468-9FBE3EFEDF15}" type="presParOf" srcId="{D007E10D-3077-4268-947B-8C75E1B3C36D}" destId="{DE63E8AF-D135-47CF-9079-C211C95B6643}" srcOrd="1" destOrd="0" presId="urn:microsoft.com/office/officeart/2005/8/layout/orgChart1"/>
    <dgm:cxn modelId="{BE2482D6-65C2-4190-8A3B-4ACEBD66D929}" type="presParOf" srcId="{23DEB798-A07B-4F7F-A19F-5FD3EE4F9211}" destId="{74E7D55B-6F17-49AB-BE8A-0A2FBF74F524}" srcOrd="1" destOrd="0" presId="urn:microsoft.com/office/officeart/2005/8/layout/orgChart1"/>
    <dgm:cxn modelId="{DF925857-26AE-4778-AB11-A70ED3807A60}" type="presParOf" srcId="{74E7D55B-6F17-49AB-BE8A-0A2FBF74F524}" destId="{A59BD21E-A163-410C-84B6-00FF0D46FB85}" srcOrd="0" destOrd="0" presId="urn:microsoft.com/office/officeart/2005/8/layout/orgChart1"/>
    <dgm:cxn modelId="{BCB3E920-2603-40BD-B7E0-154B56CBDAED}" type="presParOf" srcId="{74E7D55B-6F17-49AB-BE8A-0A2FBF74F524}" destId="{1281674C-6763-4B4A-BAB3-1553A80A49B6}" srcOrd="1" destOrd="0" presId="urn:microsoft.com/office/officeart/2005/8/layout/orgChart1"/>
    <dgm:cxn modelId="{2414604F-634A-46D5-B1B6-A65F70E23450}" type="presParOf" srcId="{1281674C-6763-4B4A-BAB3-1553A80A49B6}" destId="{82CC13EF-F0BF-443C-A445-9F23C8D3DEE6}" srcOrd="0" destOrd="0" presId="urn:microsoft.com/office/officeart/2005/8/layout/orgChart1"/>
    <dgm:cxn modelId="{4D2F8B82-9C71-4DBB-9F9A-EEC99E42E7B7}" type="presParOf" srcId="{82CC13EF-F0BF-443C-A445-9F23C8D3DEE6}" destId="{3171F6CE-9BA1-4655-894C-D41E38DBC774}" srcOrd="0" destOrd="0" presId="urn:microsoft.com/office/officeart/2005/8/layout/orgChart1"/>
    <dgm:cxn modelId="{2BB0874E-3CB6-4523-9626-979E98924D50}" type="presParOf" srcId="{82CC13EF-F0BF-443C-A445-9F23C8D3DEE6}" destId="{F4624BCF-ADD6-4AF5-A76A-06C01DC406DF}" srcOrd="1" destOrd="0" presId="urn:microsoft.com/office/officeart/2005/8/layout/orgChart1"/>
    <dgm:cxn modelId="{D8A9BFD3-7D6F-42FD-A0D7-F22F6A0DC3CC}" type="presParOf" srcId="{1281674C-6763-4B4A-BAB3-1553A80A49B6}" destId="{A3F82DFC-8212-4A9B-87F7-751D5ED1F5EE}" srcOrd="1" destOrd="0" presId="urn:microsoft.com/office/officeart/2005/8/layout/orgChart1"/>
    <dgm:cxn modelId="{A9BFA354-F233-4321-831E-4A4002F4886B}" type="presParOf" srcId="{A3F82DFC-8212-4A9B-87F7-751D5ED1F5EE}" destId="{EE002B70-E646-4019-880B-C1C6C379DA6B}" srcOrd="0" destOrd="0" presId="urn:microsoft.com/office/officeart/2005/8/layout/orgChart1"/>
    <dgm:cxn modelId="{ABD8CE3A-5D03-4369-BE7D-D5CF7A2D6723}" type="presParOf" srcId="{A3F82DFC-8212-4A9B-87F7-751D5ED1F5EE}" destId="{F9CCB54E-BC81-4F3E-BDB7-BFF740A4C34C}" srcOrd="1" destOrd="0" presId="urn:microsoft.com/office/officeart/2005/8/layout/orgChart1"/>
    <dgm:cxn modelId="{23232E7B-12BB-4956-A268-0B62FB7552D3}" type="presParOf" srcId="{F9CCB54E-BC81-4F3E-BDB7-BFF740A4C34C}" destId="{2311D90F-D44D-4C7B-8324-A821B1661C07}" srcOrd="0" destOrd="0" presId="urn:microsoft.com/office/officeart/2005/8/layout/orgChart1"/>
    <dgm:cxn modelId="{1F6A5F86-C14B-43F8-8345-D2A05D949BA6}" type="presParOf" srcId="{2311D90F-D44D-4C7B-8324-A821B1661C07}" destId="{A635B5C5-EAC8-46DA-8DC5-2712561D6A02}" srcOrd="0" destOrd="0" presId="urn:microsoft.com/office/officeart/2005/8/layout/orgChart1"/>
    <dgm:cxn modelId="{D102B269-CCD4-4705-9943-9ECE04BDF233}" type="presParOf" srcId="{2311D90F-D44D-4C7B-8324-A821B1661C07}" destId="{7FA9CB48-D465-4E85-A27F-F9ACAA194E68}" srcOrd="1" destOrd="0" presId="urn:microsoft.com/office/officeart/2005/8/layout/orgChart1"/>
    <dgm:cxn modelId="{CDCAA2A0-6609-4611-9B69-6CA75170366F}" type="presParOf" srcId="{F9CCB54E-BC81-4F3E-BDB7-BFF740A4C34C}" destId="{569BDAAB-8425-4BC7-9CC2-23BA99D9D3E3}" srcOrd="1" destOrd="0" presId="urn:microsoft.com/office/officeart/2005/8/layout/orgChart1"/>
    <dgm:cxn modelId="{7FA33883-214B-4A6C-9306-69EACAF6F316}" type="presParOf" srcId="{F9CCB54E-BC81-4F3E-BDB7-BFF740A4C34C}" destId="{CE1FC96B-4732-44D1-940E-F0A85212F6CF}" srcOrd="2" destOrd="0" presId="urn:microsoft.com/office/officeart/2005/8/layout/orgChart1"/>
    <dgm:cxn modelId="{2DB0AD4E-CC95-4DF4-83E4-4DA4AC1A7D9E}" type="presParOf" srcId="{1281674C-6763-4B4A-BAB3-1553A80A49B6}" destId="{9A8B374B-8418-4914-89C3-09590ABCD7EE}" srcOrd="2" destOrd="0" presId="urn:microsoft.com/office/officeart/2005/8/layout/orgChart1"/>
    <dgm:cxn modelId="{15337CE3-EAD8-4584-9E14-EBF561085AEC}" type="presParOf" srcId="{23DEB798-A07B-4F7F-A19F-5FD3EE4F9211}" destId="{6C76D0BA-EC86-460F-A532-BE69E45277C1}" srcOrd="2" destOrd="0" presId="urn:microsoft.com/office/officeart/2005/8/layout/orgChart1"/>
    <dgm:cxn modelId="{5E5B427B-DCDE-4A6A-87F7-E61A1AA3F54D}" type="presParOf" srcId="{B34CF41E-29F1-4CA0-AF49-AA16C3339F43}" destId="{1621D917-FD1D-40B3-B082-15B9A33770A5}" srcOrd="2" destOrd="0" presId="urn:microsoft.com/office/officeart/2005/8/layout/orgChart1"/>
    <dgm:cxn modelId="{E934B66A-10DF-41A9-892A-5D0C6157425D}" type="presParOf" srcId="{15D8A94C-3E62-4BA0-8602-D67AB4A8D40F}" destId="{4DEF518E-272A-488A-B473-0CB888CBC55C}" srcOrd="2" destOrd="0" presId="urn:microsoft.com/office/officeart/2005/8/layout/orgChart1"/>
    <dgm:cxn modelId="{14A8F6E8-452A-4986-BEE6-2C36CB5A3D5A}" type="presParOf" srcId="{5EE3B463-A639-4BB5-9799-46D4DA537A28}" destId="{315C67BD-6299-4AF8-B776-07B7DADEFF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283F6D8-920F-4079-8728-D60BC0F8C4A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CC70A01A-BAA7-4625-8B37-C7AC07E64AB7}">
      <dgm:prSet phldrT="[Text]"/>
      <dgm:spPr/>
      <dgm:t>
        <a:bodyPr/>
        <a:lstStyle/>
        <a:p>
          <a:r>
            <a:rPr lang="en-US"/>
            <a:t>Web</a:t>
          </a:r>
          <a:endParaRPr lang="en-PK"/>
        </a:p>
      </dgm:t>
    </dgm:pt>
    <dgm:pt modelId="{0AB3B9E9-9F6A-42C6-8316-A90D27794758}" type="parTrans" cxnId="{1B61FA00-F5E5-4B5C-8F74-8BA299DF5369}">
      <dgm:prSet/>
      <dgm:spPr/>
      <dgm:t>
        <a:bodyPr/>
        <a:lstStyle/>
        <a:p>
          <a:endParaRPr lang="en-PK"/>
        </a:p>
      </dgm:t>
    </dgm:pt>
    <dgm:pt modelId="{24DD5B58-20C7-403A-93C3-4EEAC65C07EB}" type="sibTrans" cxnId="{1B61FA00-F5E5-4B5C-8F74-8BA299DF5369}">
      <dgm:prSet/>
      <dgm:spPr/>
      <dgm:t>
        <a:bodyPr/>
        <a:lstStyle/>
        <a:p>
          <a:endParaRPr lang="en-PK"/>
        </a:p>
      </dgm:t>
    </dgm:pt>
    <dgm:pt modelId="{92F8611C-7BD1-43EE-A25C-1DE7E0AD728B}">
      <dgm:prSet phldrT="[Text]"/>
      <dgm:spPr/>
      <dgm:t>
        <a:bodyPr/>
        <a:lstStyle/>
        <a:p>
          <a:r>
            <a:rPr lang="en-US"/>
            <a:t>API</a:t>
          </a:r>
          <a:endParaRPr lang="en-PK"/>
        </a:p>
      </dgm:t>
    </dgm:pt>
    <dgm:pt modelId="{1AF8CB57-5935-4551-B4EB-728CF0CED6F8}" type="parTrans" cxnId="{3FBBC6D7-DA8E-43ED-BE36-ADD8EF7849EC}">
      <dgm:prSet/>
      <dgm:spPr/>
      <dgm:t>
        <a:bodyPr/>
        <a:lstStyle/>
        <a:p>
          <a:endParaRPr lang="en-PK"/>
        </a:p>
      </dgm:t>
    </dgm:pt>
    <dgm:pt modelId="{CC180098-9B73-4CD0-AB23-ADF862E16DA2}" type="sibTrans" cxnId="{3FBBC6D7-DA8E-43ED-BE36-ADD8EF7849EC}">
      <dgm:prSet/>
      <dgm:spPr/>
      <dgm:t>
        <a:bodyPr/>
        <a:lstStyle/>
        <a:p>
          <a:endParaRPr lang="en-PK"/>
        </a:p>
      </dgm:t>
    </dgm:pt>
    <dgm:pt modelId="{985E4F8E-77EE-409A-B610-3433A4B4BB86}">
      <dgm:prSet phldrT="[Text]"/>
      <dgm:spPr/>
      <dgm:t>
        <a:bodyPr/>
        <a:lstStyle/>
        <a:p>
          <a:r>
            <a:rPr lang="en-US"/>
            <a:t>Admin Dashboard</a:t>
          </a:r>
          <a:endParaRPr lang="en-PK"/>
        </a:p>
      </dgm:t>
    </dgm:pt>
    <dgm:pt modelId="{86DFC43D-60E5-43D9-9852-60AD03F38870}" type="parTrans" cxnId="{F3916D63-F8D1-4D7F-A02D-9B8034E4B4DB}">
      <dgm:prSet/>
      <dgm:spPr/>
      <dgm:t>
        <a:bodyPr/>
        <a:lstStyle/>
        <a:p>
          <a:endParaRPr lang="en-PK"/>
        </a:p>
      </dgm:t>
    </dgm:pt>
    <dgm:pt modelId="{AFE51645-34CF-4B9D-93FD-3D00E90182A7}" type="sibTrans" cxnId="{F3916D63-F8D1-4D7F-A02D-9B8034E4B4DB}">
      <dgm:prSet/>
      <dgm:spPr/>
      <dgm:t>
        <a:bodyPr/>
        <a:lstStyle/>
        <a:p>
          <a:endParaRPr lang="en-PK"/>
        </a:p>
      </dgm:t>
    </dgm:pt>
    <dgm:pt modelId="{52B67847-D114-472B-A36B-11FD4841C34B}">
      <dgm:prSet phldrT="[Text]"/>
      <dgm:spPr/>
      <dgm:t>
        <a:bodyPr/>
        <a:lstStyle/>
        <a:p>
          <a:r>
            <a:rPr lang="en-US"/>
            <a:t>Endpoint</a:t>
          </a:r>
          <a:r>
            <a:rPr lang="en-US" baseline="0"/>
            <a:t> to recevie data</a:t>
          </a:r>
          <a:endParaRPr lang="en-PK"/>
        </a:p>
      </dgm:t>
    </dgm:pt>
    <dgm:pt modelId="{309447F4-99E8-4CE3-B5F5-69314E615EE0}" type="parTrans" cxnId="{68C9DC1D-ABC0-4A05-94B5-EFE4D2334DE1}">
      <dgm:prSet/>
      <dgm:spPr/>
      <dgm:t>
        <a:bodyPr/>
        <a:lstStyle/>
        <a:p>
          <a:endParaRPr lang="en-PK"/>
        </a:p>
      </dgm:t>
    </dgm:pt>
    <dgm:pt modelId="{AEB106BE-70FE-430F-9F4C-36936D01AB93}" type="sibTrans" cxnId="{68C9DC1D-ABC0-4A05-94B5-EFE4D2334DE1}">
      <dgm:prSet/>
      <dgm:spPr/>
      <dgm:t>
        <a:bodyPr/>
        <a:lstStyle/>
        <a:p>
          <a:endParaRPr lang="en-PK"/>
        </a:p>
      </dgm:t>
    </dgm:pt>
    <dgm:pt modelId="{DF057D4C-05C0-4D87-88D1-98F9945FCD29}">
      <dgm:prSet phldrT="[Text]"/>
      <dgm:spPr/>
      <dgm:t>
        <a:bodyPr/>
        <a:lstStyle/>
        <a:p>
          <a:r>
            <a:rPr lang="en-US"/>
            <a:t>Websocket to send data</a:t>
          </a:r>
          <a:endParaRPr lang="en-PK"/>
        </a:p>
      </dgm:t>
    </dgm:pt>
    <dgm:pt modelId="{987ECAF3-6A1A-4606-8ADE-4CB3DDCFBFC8}" type="parTrans" cxnId="{5DB5138B-2119-4C93-B433-7E8B74935791}">
      <dgm:prSet/>
      <dgm:spPr/>
      <dgm:t>
        <a:bodyPr/>
        <a:lstStyle/>
        <a:p>
          <a:endParaRPr lang="en-PK"/>
        </a:p>
      </dgm:t>
    </dgm:pt>
    <dgm:pt modelId="{878F7595-78A8-4038-B8D4-D881FE045B7E}" type="sibTrans" cxnId="{5DB5138B-2119-4C93-B433-7E8B74935791}">
      <dgm:prSet/>
      <dgm:spPr/>
      <dgm:t>
        <a:bodyPr/>
        <a:lstStyle/>
        <a:p>
          <a:endParaRPr lang="en-PK"/>
        </a:p>
      </dgm:t>
    </dgm:pt>
    <dgm:pt modelId="{B6D2922C-E32B-47F3-86F9-A304C6778CE3}">
      <dgm:prSet phldrT="[Text]"/>
      <dgm:spPr/>
      <dgm:t>
        <a:bodyPr/>
        <a:lstStyle/>
        <a:p>
          <a:r>
            <a:rPr lang="en-US"/>
            <a:t>Websocket Hub</a:t>
          </a:r>
          <a:endParaRPr lang="en-PK"/>
        </a:p>
      </dgm:t>
    </dgm:pt>
    <dgm:pt modelId="{ACB96633-5CC6-4233-AFAC-75A59BA67823}" type="parTrans" cxnId="{753700EB-3BF9-4436-84EA-443ABF9B2348}">
      <dgm:prSet/>
      <dgm:spPr/>
      <dgm:t>
        <a:bodyPr/>
        <a:lstStyle/>
        <a:p>
          <a:endParaRPr lang="en-PK"/>
        </a:p>
      </dgm:t>
    </dgm:pt>
    <dgm:pt modelId="{1D9E51F2-534D-49CD-BEB9-8D6E70D02751}" type="sibTrans" cxnId="{753700EB-3BF9-4436-84EA-443ABF9B2348}">
      <dgm:prSet/>
      <dgm:spPr/>
      <dgm:t>
        <a:bodyPr/>
        <a:lstStyle/>
        <a:p>
          <a:endParaRPr lang="en-PK"/>
        </a:p>
      </dgm:t>
    </dgm:pt>
    <dgm:pt modelId="{D88F560A-371C-4B59-99DB-5C853CF2EAFC}">
      <dgm:prSet phldrT="[Text]"/>
      <dgm:spPr/>
      <dgm:t>
        <a:bodyPr/>
        <a:lstStyle/>
        <a:p>
          <a:r>
            <a:rPr lang="en-US"/>
            <a:t>Webpage to show data</a:t>
          </a:r>
          <a:endParaRPr lang="en-PK"/>
        </a:p>
      </dgm:t>
    </dgm:pt>
    <dgm:pt modelId="{7D6EEECC-BD1E-486D-8AAF-FFD57AE8E58D}" type="parTrans" cxnId="{601E1F21-3176-421C-9BCC-B9F713E1EE64}">
      <dgm:prSet/>
      <dgm:spPr/>
      <dgm:t>
        <a:bodyPr/>
        <a:lstStyle/>
        <a:p>
          <a:endParaRPr lang="en-PK"/>
        </a:p>
      </dgm:t>
    </dgm:pt>
    <dgm:pt modelId="{86FBF0C0-9ACB-49F2-A41F-6F49A5E715A2}" type="sibTrans" cxnId="{601E1F21-3176-421C-9BCC-B9F713E1EE64}">
      <dgm:prSet/>
      <dgm:spPr/>
      <dgm:t>
        <a:bodyPr/>
        <a:lstStyle/>
        <a:p>
          <a:endParaRPr lang="en-PK"/>
        </a:p>
      </dgm:t>
    </dgm:pt>
    <dgm:pt modelId="{729B37E9-08BB-4C5A-AEE3-E134710ED7EF}">
      <dgm:prSet phldrT="[Text]"/>
      <dgm:spPr/>
      <dgm:t>
        <a:bodyPr/>
        <a:lstStyle/>
        <a:p>
          <a:r>
            <a:rPr lang="en-US"/>
            <a:t>User Authentication</a:t>
          </a:r>
          <a:endParaRPr lang="en-PK"/>
        </a:p>
      </dgm:t>
    </dgm:pt>
    <dgm:pt modelId="{DC7CA90D-E09B-4101-9F00-FABD85202627}" type="parTrans" cxnId="{CC828F6D-62BB-447F-AA8B-D8577C0D5E5F}">
      <dgm:prSet/>
      <dgm:spPr/>
      <dgm:t>
        <a:bodyPr/>
        <a:lstStyle/>
        <a:p>
          <a:endParaRPr lang="en-PK"/>
        </a:p>
      </dgm:t>
    </dgm:pt>
    <dgm:pt modelId="{4440D17D-D2BA-4D7B-9962-EEBCF6BC9F84}" type="sibTrans" cxnId="{CC828F6D-62BB-447F-AA8B-D8577C0D5E5F}">
      <dgm:prSet/>
      <dgm:spPr/>
      <dgm:t>
        <a:bodyPr/>
        <a:lstStyle/>
        <a:p>
          <a:endParaRPr lang="en-PK"/>
        </a:p>
      </dgm:t>
    </dgm:pt>
    <dgm:pt modelId="{F4782FAA-2EEF-491A-839B-B9AE1AAFA57C}">
      <dgm:prSet phldrT="[Text]"/>
      <dgm:spPr/>
      <dgm:t>
        <a:bodyPr/>
        <a:lstStyle/>
        <a:p>
          <a:r>
            <a:rPr lang="en-US"/>
            <a:t>Google Map for realtime GPS location</a:t>
          </a:r>
          <a:endParaRPr lang="en-PK"/>
        </a:p>
      </dgm:t>
    </dgm:pt>
    <dgm:pt modelId="{E4750788-3DA8-4E51-A589-CB155C75AC0B}" type="parTrans" cxnId="{C973CB2D-916B-40B5-9E1F-1BFDBAB476DB}">
      <dgm:prSet/>
      <dgm:spPr/>
      <dgm:t>
        <a:bodyPr/>
        <a:lstStyle/>
        <a:p>
          <a:endParaRPr lang="en-PK"/>
        </a:p>
      </dgm:t>
    </dgm:pt>
    <dgm:pt modelId="{786EB0D5-B10B-44BC-81A2-8789BAF6ED43}" type="sibTrans" cxnId="{C973CB2D-916B-40B5-9E1F-1BFDBAB476DB}">
      <dgm:prSet/>
      <dgm:spPr/>
      <dgm:t>
        <a:bodyPr/>
        <a:lstStyle/>
        <a:p>
          <a:endParaRPr lang="en-PK"/>
        </a:p>
      </dgm:t>
    </dgm:pt>
    <dgm:pt modelId="{FFBE42FC-0799-4A13-9ED3-6D7B9DB26AEA}">
      <dgm:prSet phldrT="[Text]"/>
      <dgm:spPr/>
      <dgm:t>
        <a:bodyPr/>
        <a:lstStyle/>
        <a:p>
          <a:r>
            <a:rPr lang="en-US"/>
            <a:t>Integration with AI model</a:t>
          </a:r>
          <a:endParaRPr lang="en-PK"/>
        </a:p>
      </dgm:t>
    </dgm:pt>
    <dgm:pt modelId="{35797AA7-306D-4E80-AF04-B706A0CE80E8}" type="parTrans" cxnId="{10976744-9993-4511-BF2B-254D4CD09AFA}">
      <dgm:prSet/>
      <dgm:spPr/>
      <dgm:t>
        <a:bodyPr/>
        <a:lstStyle/>
        <a:p>
          <a:endParaRPr lang="en-PK"/>
        </a:p>
      </dgm:t>
    </dgm:pt>
    <dgm:pt modelId="{A4219633-D308-4582-A906-382E47279D51}" type="sibTrans" cxnId="{10976744-9993-4511-BF2B-254D4CD09AFA}">
      <dgm:prSet/>
      <dgm:spPr/>
      <dgm:t>
        <a:bodyPr/>
        <a:lstStyle/>
        <a:p>
          <a:endParaRPr lang="en-PK"/>
        </a:p>
      </dgm:t>
    </dgm:pt>
    <dgm:pt modelId="{27ACC6F2-1035-49A7-B07B-A5CF63B61A1D}" type="pres">
      <dgm:prSet presAssocID="{2283F6D8-920F-4079-8728-D60BC0F8C4AA}" presName="hierChild1" presStyleCnt="0">
        <dgm:presLayoutVars>
          <dgm:orgChart val="1"/>
          <dgm:chPref val="1"/>
          <dgm:dir/>
          <dgm:animOne val="branch"/>
          <dgm:animLvl val="lvl"/>
          <dgm:resizeHandles/>
        </dgm:presLayoutVars>
      </dgm:prSet>
      <dgm:spPr/>
    </dgm:pt>
    <dgm:pt modelId="{5EE3B463-A639-4BB5-9799-46D4DA537A28}" type="pres">
      <dgm:prSet presAssocID="{CC70A01A-BAA7-4625-8B37-C7AC07E64AB7}" presName="hierRoot1" presStyleCnt="0">
        <dgm:presLayoutVars>
          <dgm:hierBranch val="init"/>
        </dgm:presLayoutVars>
      </dgm:prSet>
      <dgm:spPr/>
    </dgm:pt>
    <dgm:pt modelId="{B549068F-C6D2-4EED-A228-5B4A0BE7C7E6}" type="pres">
      <dgm:prSet presAssocID="{CC70A01A-BAA7-4625-8B37-C7AC07E64AB7}" presName="rootComposite1" presStyleCnt="0"/>
      <dgm:spPr/>
    </dgm:pt>
    <dgm:pt modelId="{D494D875-AE1F-4677-8615-BA64E5B0A00C}" type="pres">
      <dgm:prSet presAssocID="{CC70A01A-BAA7-4625-8B37-C7AC07E64AB7}" presName="rootText1" presStyleLbl="node0" presStyleIdx="0" presStyleCnt="1">
        <dgm:presLayoutVars>
          <dgm:chPref val="3"/>
        </dgm:presLayoutVars>
      </dgm:prSet>
      <dgm:spPr/>
    </dgm:pt>
    <dgm:pt modelId="{038D8202-8CA7-4BBE-83B1-C62A3DA0FB10}" type="pres">
      <dgm:prSet presAssocID="{CC70A01A-BAA7-4625-8B37-C7AC07E64AB7}" presName="rootConnector1" presStyleLbl="node1" presStyleIdx="0" presStyleCnt="0"/>
      <dgm:spPr/>
    </dgm:pt>
    <dgm:pt modelId="{2D9664C8-534B-4540-AC36-EDC8E1AC85EB}" type="pres">
      <dgm:prSet presAssocID="{CC70A01A-BAA7-4625-8B37-C7AC07E64AB7}" presName="hierChild2" presStyleCnt="0"/>
      <dgm:spPr/>
    </dgm:pt>
    <dgm:pt modelId="{ED529101-0F6A-46E9-8FEF-FC26347CCC0C}" type="pres">
      <dgm:prSet presAssocID="{1AF8CB57-5935-4551-B4EB-728CF0CED6F8}" presName="Name37" presStyleLbl="parChTrans1D2" presStyleIdx="0" presStyleCnt="2"/>
      <dgm:spPr/>
    </dgm:pt>
    <dgm:pt modelId="{813A74DB-5805-4122-B83F-309255CD2545}" type="pres">
      <dgm:prSet presAssocID="{92F8611C-7BD1-43EE-A25C-1DE7E0AD728B}" presName="hierRoot2" presStyleCnt="0">
        <dgm:presLayoutVars>
          <dgm:hierBranch val="init"/>
        </dgm:presLayoutVars>
      </dgm:prSet>
      <dgm:spPr/>
    </dgm:pt>
    <dgm:pt modelId="{1F438559-14D3-439B-9BE4-174889A6CAAF}" type="pres">
      <dgm:prSet presAssocID="{92F8611C-7BD1-43EE-A25C-1DE7E0AD728B}" presName="rootComposite" presStyleCnt="0"/>
      <dgm:spPr/>
    </dgm:pt>
    <dgm:pt modelId="{E52030C6-E244-4271-8AD5-2E0E20F82611}" type="pres">
      <dgm:prSet presAssocID="{92F8611C-7BD1-43EE-A25C-1DE7E0AD728B}" presName="rootText" presStyleLbl="node2" presStyleIdx="0" presStyleCnt="2">
        <dgm:presLayoutVars>
          <dgm:chPref val="3"/>
        </dgm:presLayoutVars>
      </dgm:prSet>
      <dgm:spPr/>
    </dgm:pt>
    <dgm:pt modelId="{39819737-1195-42F5-A35B-F704D2587DD4}" type="pres">
      <dgm:prSet presAssocID="{92F8611C-7BD1-43EE-A25C-1DE7E0AD728B}" presName="rootConnector" presStyleLbl="node2" presStyleIdx="0" presStyleCnt="2"/>
      <dgm:spPr/>
    </dgm:pt>
    <dgm:pt modelId="{D9699474-444D-4876-85D7-387F980CF967}" type="pres">
      <dgm:prSet presAssocID="{92F8611C-7BD1-43EE-A25C-1DE7E0AD728B}" presName="hierChild4" presStyleCnt="0"/>
      <dgm:spPr/>
    </dgm:pt>
    <dgm:pt modelId="{F1C4F147-1049-49BB-9DBA-61AB39EA1262}" type="pres">
      <dgm:prSet presAssocID="{309447F4-99E8-4CE3-B5F5-69314E615EE0}" presName="Name37" presStyleLbl="parChTrans1D3" presStyleIdx="0" presStyleCnt="7"/>
      <dgm:spPr/>
    </dgm:pt>
    <dgm:pt modelId="{8551935E-9144-4C2B-A4BE-3D965337739E}" type="pres">
      <dgm:prSet presAssocID="{52B67847-D114-472B-A36B-11FD4841C34B}" presName="hierRoot2" presStyleCnt="0">
        <dgm:presLayoutVars>
          <dgm:hierBranch val="init"/>
        </dgm:presLayoutVars>
      </dgm:prSet>
      <dgm:spPr/>
    </dgm:pt>
    <dgm:pt modelId="{59F2E65F-761D-44FE-B235-0FC173C9FC0B}" type="pres">
      <dgm:prSet presAssocID="{52B67847-D114-472B-A36B-11FD4841C34B}" presName="rootComposite" presStyleCnt="0"/>
      <dgm:spPr/>
    </dgm:pt>
    <dgm:pt modelId="{92F9C31D-924D-43C4-8138-5F2A7DBD19C3}" type="pres">
      <dgm:prSet presAssocID="{52B67847-D114-472B-A36B-11FD4841C34B}" presName="rootText" presStyleLbl="node3" presStyleIdx="0" presStyleCnt="7" custScaleX="121049">
        <dgm:presLayoutVars>
          <dgm:chPref val="3"/>
        </dgm:presLayoutVars>
      </dgm:prSet>
      <dgm:spPr/>
    </dgm:pt>
    <dgm:pt modelId="{9F7D5CD7-7739-42E3-A9D2-0921CEDB64B8}" type="pres">
      <dgm:prSet presAssocID="{52B67847-D114-472B-A36B-11FD4841C34B}" presName="rootConnector" presStyleLbl="node3" presStyleIdx="0" presStyleCnt="7"/>
      <dgm:spPr/>
    </dgm:pt>
    <dgm:pt modelId="{8C6ECAA0-47B4-426C-A7C4-56A5127CA678}" type="pres">
      <dgm:prSet presAssocID="{52B67847-D114-472B-A36B-11FD4841C34B}" presName="hierChild4" presStyleCnt="0"/>
      <dgm:spPr/>
    </dgm:pt>
    <dgm:pt modelId="{FBB13D25-BBE5-4CD4-8B5A-34CF46295571}" type="pres">
      <dgm:prSet presAssocID="{52B67847-D114-472B-A36B-11FD4841C34B}" presName="hierChild5" presStyleCnt="0"/>
      <dgm:spPr/>
    </dgm:pt>
    <dgm:pt modelId="{F9D0345E-05C6-4047-9774-45CA126F0D3C}" type="pres">
      <dgm:prSet presAssocID="{987ECAF3-6A1A-4606-8ADE-4CB3DDCFBFC8}" presName="Name37" presStyleLbl="parChTrans1D3" presStyleIdx="1" presStyleCnt="7"/>
      <dgm:spPr/>
    </dgm:pt>
    <dgm:pt modelId="{BC9F19C8-45A7-4799-BBAC-7C900CA04D46}" type="pres">
      <dgm:prSet presAssocID="{DF057D4C-05C0-4D87-88D1-98F9945FCD29}" presName="hierRoot2" presStyleCnt="0">
        <dgm:presLayoutVars>
          <dgm:hierBranch val="init"/>
        </dgm:presLayoutVars>
      </dgm:prSet>
      <dgm:spPr/>
    </dgm:pt>
    <dgm:pt modelId="{AEAD620F-6B04-4997-A269-206980587C20}" type="pres">
      <dgm:prSet presAssocID="{DF057D4C-05C0-4D87-88D1-98F9945FCD29}" presName="rootComposite" presStyleCnt="0"/>
      <dgm:spPr/>
    </dgm:pt>
    <dgm:pt modelId="{B9DBD460-9454-4CED-82C6-92D13BBBEFFB}" type="pres">
      <dgm:prSet presAssocID="{DF057D4C-05C0-4D87-88D1-98F9945FCD29}" presName="rootText" presStyleLbl="node3" presStyleIdx="1" presStyleCnt="7">
        <dgm:presLayoutVars>
          <dgm:chPref val="3"/>
        </dgm:presLayoutVars>
      </dgm:prSet>
      <dgm:spPr/>
    </dgm:pt>
    <dgm:pt modelId="{2470B694-1DB5-4063-B5C0-92A7C6C42CCF}" type="pres">
      <dgm:prSet presAssocID="{DF057D4C-05C0-4D87-88D1-98F9945FCD29}" presName="rootConnector" presStyleLbl="node3" presStyleIdx="1" presStyleCnt="7"/>
      <dgm:spPr/>
    </dgm:pt>
    <dgm:pt modelId="{3D67F3C6-14BB-4926-9308-FE6328A008CC}" type="pres">
      <dgm:prSet presAssocID="{DF057D4C-05C0-4D87-88D1-98F9945FCD29}" presName="hierChild4" presStyleCnt="0"/>
      <dgm:spPr/>
    </dgm:pt>
    <dgm:pt modelId="{4DD99866-C1FF-482C-90BA-81066EE2E9F5}" type="pres">
      <dgm:prSet presAssocID="{DF057D4C-05C0-4D87-88D1-98F9945FCD29}" presName="hierChild5" presStyleCnt="0"/>
      <dgm:spPr/>
    </dgm:pt>
    <dgm:pt modelId="{63187074-2820-42DC-A45A-5315D9A479F5}" type="pres">
      <dgm:prSet presAssocID="{DC7CA90D-E09B-4101-9F00-FABD85202627}" presName="Name37" presStyleLbl="parChTrans1D3" presStyleIdx="2" presStyleCnt="7"/>
      <dgm:spPr/>
    </dgm:pt>
    <dgm:pt modelId="{2F2525CA-AE6B-4B07-8BE8-138EACB4C747}" type="pres">
      <dgm:prSet presAssocID="{729B37E9-08BB-4C5A-AEE3-E134710ED7EF}" presName="hierRoot2" presStyleCnt="0">
        <dgm:presLayoutVars>
          <dgm:hierBranch val="init"/>
        </dgm:presLayoutVars>
      </dgm:prSet>
      <dgm:spPr/>
    </dgm:pt>
    <dgm:pt modelId="{4618BCCF-3F62-4712-A4E0-2B6FB94B58DA}" type="pres">
      <dgm:prSet presAssocID="{729B37E9-08BB-4C5A-AEE3-E134710ED7EF}" presName="rootComposite" presStyleCnt="0"/>
      <dgm:spPr/>
    </dgm:pt>
    <dgm:pt modelId="{6E58D424-81E1-4413-A891-4BED7E2B2171}" type="pres">
      <dgm:prSet presAssocID="{729B37E9-08BB-4C5A-AEE3-E134710ED7EF}" presName="rootText" presStyleLbl="node3" presStyleIdx="2" presStyleCnt="7">
        <dgm:presLayoutVars>
          <dgm:chPref val="3"/>
        </dgm:presLayoutVars>
      </dgm:prSet>
      <dgm:spPr/>
    </dgm:pt>
    <dgm:pt modelId="{EA0DB3E3-C6D8-45F5-BC63-205D61A9688C}" type="pres">
      <dgm:prSet presAssocID="{729B37E9-08BB-4C5A-AEE3-E134710ED7EF}" presName="rootConnector" presStyleLbl="node3" presStyleIdx="2" presStyleCnt="7"/>
      <dgm:spPr/>
    </dgm:pt>
    <dgm:pt modelId="{B5544502-C924-438B-9708-DBD2D0C99513}" type="pres">
      <dgm:prSet presAssocID="{729B37E9-08BB-4C5A-AEE3-E134710ED7EF}" presName="hierChild4" presStyleCnt="0"/>
      <dgm:spPr/>
    </dgm:pt>
    <dgm:pt modelId="{963D195D-A45B-45FD-B138-7A2F4E09E9D5}" type="pres">
      <dgm:prSet presAssocID="{729B37E9-08BB-4C5A-AEE3-E134710ED7EF}" presName="hierChild5" presStyleCnt="0"/>
      <dgm:spPr/>
    </dgm:pt>
    <dgm:pt modelId="{2F5AD92C-44CF-472C-A3EB-897EE227A68F}" type="pres">
      <dgm:prSet presAssocID="{35797AA7-306D-4E80-AF04-B706A0CE80E8}" presName="Name37" presStyleLbl="parChTrans1D3" presStyleIdx="3" presStyleCnt="7"/>
      <dgm:spPr/>
    </dgm:pt>
    <dgm:pt modelId="{ED37CFFB-B62A-4E7C-B57F-86C3720D6F1E}" type="pres">
      <dgm:prSet presAssocID="{FFBE42FC-0799-4A13-9ED3-6D7B9DB26AEA}" presName="hierRoot2" presStyleCnt="0">
        <dgm:presLayoutVars>
          <dgm:hierBranch val="init"/>
        </dgm:presLayoutVars>
      </dgm:prSet>
      <dgm:spPr/>
    </dgm:pt>
    <dgm:pt modelId="{303EE033-328E-4427-9C93-16563DD6CF18}" type="pres">
      <dgm:prSet presAssocID="{FFBE42FC-0799-4A13-9ED3-6D7B9DB26AEA}" presName="rootComposite" presStyleCnt="0"/>
      <dgm:spPr/>
    </dgm:pt>
    <dgm:pt modelId="{6CE80A75-319B-4958-A46C-C7D5CECEE089}" type="pres">
      <dgm:prSet presAssocID="{FFBE42FC-0799-4A13-9ED3-6D7B9DB26AEA}" presName="rootText" presStyleLbl="node3" presStyleIdx="3" presStyleCnt="7" custScaleX="150544">
        <dgm:presLayoutVars>
          <dgm:chPref val="3"/>
        </dgm:presLayoutVars>
      </dgm:prSet>
      <dgm:spPr/>
    </dgm:pt>
    <dgm:pt modelId="{4852BC8A-81E3-4231-BAD9-E057EB844354}" type="pres">
      <dgm:prSet presAssocID="{FFBE42FC-0799-4A13-9ED3-6D7B9DB26AEA}" presName="rootConnector" presStyleLbl="node3" presStyleIdx="3" presStyleCnt="7"/>
      <dgm:spPr/>
    </dgm:pt>
    <dgm:pt modelId="{A6271F48-4886-4263-9009-A8BD71B02408}" type="pres">
      <dgm:prSet presAssocID="{FFBE42FC-0799-4A13-9ED3-6D7B9DB26AEA}" presName="hierChild4" presStyleCnt="0"/>
      <dgm:spPr/>
    </dgm:pt>
    <dgm:pt modelId="{A2C9650C-805B-4E6C-BC7B-AFD9569F84EF}" type="pres">
      <dgm:prSet presAssocID="{FFBE42FC-0799-4A13-9ED3-6D7B9DB26AEA}" presName="hierChild5" presStyleCnt="0"/>
      <dgm:spPr/>
    </dgm:pt>
    <dgm:pt modelId="{A740D158-E33F-4878-8285-253C4F947388}" type="pres">
      <dgm:prSet presAssocID="{92F8611C-7BD1-43EE-A25C-1DE7E0AD728B}" presName="hierChild5" presStyleCnt="0"/>
      <dgm:spPr/>
    </dgm:pt>
    <dgm:pt modelId="{7176A78B-746E-47A9-A897-5646E6901793}" type="pres">
      <dgm:prSet presAssocID="{86DFC43D-60E5-43D9-9852-60AD03F38870}" presName="Name37" presStyleLbl="parChTrans1D2" presStyleIdx="1" presStyleCnt="2"/>
      <dgm:spPr/>
    </dgm:pt>
    <dgm:pt modelId="{C8980B2F-A106-4D3B-BBFC-1CDC5525A221}" type="pres">
      <dgm:prSet presAssocID="{985E4F8E-77EE-409A-B610-3433A4B4BB86}" presName="hierRoot2" presStyleCnt="0">
        <dgm:presLayoutVars>
          <dgm:hierBranch val="init"/>
        </dgm:presLayoutVars>
      </dgm:prSet>
      <dgm:spPr/>
    </dgm:pt>
    <dgm:pt modelId="{1FC8E85F-D69F-468B-A9EF-797FA582E169}" type="pres">
      <dgm:prSet presAssocID="{985E4F8E-77EE-409A-B610-3433A4B4BB86}" presName="rootComposite" presStyleCnt="0"/>
      <dgm:spPr/>
    </dgm:pt>
    <dgm:pt modelId="{6587289F-9005-475D-9362-754C91CA6811}" type="pres">
      <dgm:prSet presAssocID="{985E4F8E-77EE-409A-B610-3433A4B4BB86}" presName="rootText" presStyleLbl="node2" presStyleIdx="1" presStyleCnt="2">
        <dgm:presLayoutVars>
          <dgm:chPref val="3"/>
        </dgm:presLayoutVars>
      </dgm:prSet>
      <dgm:spPr/>
    </dgm:pt>
    <dgm:pt modelId="{B20E057D-6EA8-4E34-9CD9-95BCEA211C88}" type="pres">
      <dgm:prSet presAssocID="{985E4F8E-77EE-409A-B610-3433A4B4BB86}" presName="rootConnector" presStyleLbl="node2" presStyleIdx="1" presStyleCnt="2"/>
      <dgm:spPr/>
    </dgm:pt>
    <dgm:pt modelId="{816BC3F2-12E5-410B-9F0F-B101B3CEC6D1}" type="pres">
      <dgm:prSet presAssocID="{985E4F8E-77EE-409A-B610-3433A4B4BB86}" presName="hierChild4" presStyleCnt="0"/>
      <dgm:spPr/>
    </dgm:pt>
    <dgm:pt modelId="{CBFD8921-D370-49B2-8397-7A8F197A441B}" type="pres">
      <dgm:prSet presAssocID="{ACB96633-5CC6-4233-AFAC-75A59BA67823}" presName="Name37" presStyleLbl="parChTrans1D3" presStyleIdx="4" presStyleCnt="7"/>
      <dgm:spPr/>
    </dgm:pt>
    <dgm:pt modelId="{CEC20461-EE3E-4D70-896C-85AB4A228137}" type="pres">
      <dgm:prSet presAssocID="{B6D2922C-E32B-47F3-86F9-A304C6778CE3}" presName="hierRoot2" presStyleCnt="0">
        <dgm:presLayoutVars>
          <dgm:hierBranch val="init"/>
        </dgm:presLayoutVars>
      </dgm:prSet>
      <dgm:spPr/>
    </dgm:pt>
    <dgm:pt modelId="{C9A47894-03EA-4E43-945A-80D4979B8BE3}" type="pres">
      <dgm:prSet presAssocID="{B6D2922C-E32B-47F3-86F9-A304C6778CE3}" presName="rootComposite" presStyleCnt="0"/>
      <dgm:spPr/>
    </dgm:pt>
    <dgm:pt modelId="{D373BDA6-1D27-47CC-B5FE-2A476FF06057}" type="pres">
      <dgm:prSet presAssocID="{B6D2922C-E32B-47F3-86F9-A304C6778CE3}" presName="rootText" presStyleLbl="node3" presStyleIdx="4" presStyleCnt="7" custScaleX="132985">
        <dgm:presLayoutVars>
          <dgm:chPref val="3"/>
        </dgm:presLayoutVars>
      </dgm:prSet>
      <dgm:spPr/>
    </dgm:pt>
    <dgm:pt modelId="{15A3C7FA-CC70-4E04-9720-0D3864E1DB80}" type="pres">
      <dgm:prSet presAssocID="{B6D2922C-E32B-47F3-86F9-A304C6778CE3}" presName="rootConnector" presStyleLbl="node3" presStyleIdx="4" presStyleCnt="7"/>
      <dgm:spPr/>
    </dgm:pt>
    <dgm:pt modelId="{68278173-540E-48CF-8D4F-1278C67E5ECD}" type="pres">
      <dgm:prSet presAssocID="{B6D2922C-E32B-47F3-86F9-A304C6778CE3}" presName="hierChild4" presStyleCnt="0"/>
      <dgm:spPr/>
    </dgm:pt>
    <dgm:pt modelId="{24C65BA1-B200-4209-A302-9CFB66F1B085}" type="pres">
      <dgm:prSet presAssocID="{B6D2922C-E32B-47F3-86F9-A304C6778CE3}" presName="hierChild5" presStyleCnt="0"/>
      <dgm:spPr/>
    </dgm:pt>
    <dgm:pt modelId="{4E18C75C-DFE7-4621-BA99-14A887FE288D}" type="pres">
      <dgm:prSet presAssocID="{7D6EEECC-BD1E-486D-8AAF-FFD57AE8E58D}" presName="Name37" presStyleLbl="parChTrans1D3" presStyleIdx="5" presStyleCnt="7"/>
      <dgm:spPr/>
    </dgm:pt>
    <dgm:pt modelId="{BE4B9D08-E6E7-42D8-8DE3-DB0B665C2BDF}" type="pres">
      <dgm:prSet presAssocID="{D88F560A-371C-4B59-99DB-5C853CF2EAFC}" presName="hierRoot2" presStyleCnt="0">
        <dgm:presLayoutVars>
          <dgm:hierBranch val="init"/>
        </dgm:presLayoutVars>
      </dgm:prSet>
      <dgm:spPr/>
    </dgm:pt>
    <dgm:pt modelId="{68623039-E853-42CC-9D05-AE6391D13FBB}" type="pres">
      <dgm:prSet presAssocID="{D88F560A-371C-4B59-99DB-5C853CF2EAFC}" presName="rootComposite" presStyleCnt="0"/>
      <dgm:spPr/>
    </dgm:pt>
    <dgm:pt modelId="{714C99B6-832D-4119-A610-E7BF3AFC7793}" type="pres">
      <dgm:prSet presAssocID="{D88F560A-371C-4B59-99DB-5C853CF2EAFC}" presName="rootText" presStyleLbl="node3" presStyleIdx="5" presStyleCnt="7" custScaleX="163666">
        <dgm:presLayoutVars>
          <dgm:chPref val="3"/>
        </dgm:presLayoutVars>
      </dgm:prSet>
      <dgm:spPr/>
    </dgm:pt>
    <dgm:pt modelId="{7EE53E95-DC39-4787-8E45-22D80AFA7336}" type="pres">
      <dgm:prSet presAssocID="{D88F560A-371C-4B59-99DB-5C853CF2EAFC}" presName="rootConnector" presStyleLbl="node3" presStyleIdx="5" presStyleCnt="7"/>
      <dgm:spPr/>
    </dgm:pt>
    <dgm:pt modelId="{B8EC3433-D15B-492F-A272-9E8C315DD2CF}" type="pres">
      <dgm:prSet presAssocID="{D88F560A-371C-4B59-99DB-5C853CF2EAFC}" presName="hierChild4" presStyleCnt="0"/>
      <dgm:spPr/>
    </dgm:pt>
    <dgm:pt modelId="{8B90836C-D906-4304-A1F1-D0C6B6EA3451}" type="pres">
      <dgm:prSet presAssocID="{D88F560A-371C-4B59-99DB-5C853CF2EAFC}" presName="hierChild5" presStyleCnt="0"/>
      <dgm:spPr/>
    </dgm:pt>
    <dgm:pt modelId="{AF9926E8-B17C-4ACC-89E6-1D7309833437}" type="pres">
      <dgm:prSet presAssocID="{E4750788-3DA8-4E51-A589-CB155C75AC0B}" presName="Name37" presStyleLbl="parChTrans1D3" presStyleIdx="6" presStyleCnt="7"/>
      <dgm:spPr/>
    </dgm:pt>
    <dgm:pt modelId="{C1697DE7-9FF5-4F72-AA85-3A00964A593F}" type="pres">
      <dgm:prSet presAssocID="{F4782FAA-2EEF-491A-839B-B9AE1AAFA57C}" presName="hierRoot2" presStyleCnt="0">
        <dgm:presLayoutVars>
          <dgm:hierBranch val="init"/>
        </dgm:presLayoutVars>
      </dgm:prSet>
      <dgm:spPr/>
    </dgm:pt>
    <dgm:pt modelId="{7975094D-2C3C-426C-A022-79BB22165272}" type="pres">
      <dgm:prSet presAssocID="{F4782FAA-2EEF-491A-839B-B9AE1AAFA57C}" presName="rootComposite" presStyleCnt="0"/>
      <dgm:spPr/>
    </dgm:pt>
    <dgm:pt modelId="{2D854F45-AF74-4ADA-B92F-F9BABA94EB1F}" type="pres">
      <dgm:prSet presAssocID="{F4782FAA-2EEF-491A-839B-B9AE1AAFA57C}" presName="rootText" presStyleLbl="node3" presStyleIdx="6" presStyleCnt="7" custScaleX="180518">
        <dgm:presLayoutVars>
          <dgm:chPref val="3"/>
        </dgm:presLayoutVars>
      </dgm:prSet>
      <dgm:spPr/>
    </dgm:pt>
    <dgm:pt modelId="{1084B8AC-E461-4D98-B037-FF76C6E83228}" type="pres">
      <dgm:prSet presAssocID="{F4782FAA-2EEF-491A-839B-B9AE1AAFA57C}" presName="rootConnector" presStyleLbl="node3" presStyleIdx="6" presStyleCnt="7"/>
      <dgm:spPr/>
    </dgm:pt>
    <dgm:pt modelId="{D4EEC784-EBFF-4A97-AFAB-51B038430418}" type="pres">
      <dgm:prSet presAssocID="{F4782FAA-2EEF-491A-839B-B9AE1AAFA57C}" presName="hierChild4" presStyleCnt="0"/>
      <dgm:spPr/>
    </dgm:pt>
    <dgm:pt modelId="{CBE8A1F7-EF2D-475C-986B-CF4848861FC9}" type="pres">
      <dgm:prSet presAssocID="{F4782FAA-2EEF-491A-839B-B9AE1AAFA57C}" presName="hierChild5" presStyleCnt="0"/>
      <dgm:spPr/>
    </dgm:pt>
    <dgm:pt modelId="{6E418DB0-8FDD-4DE7-AD43-28CEEE9E5F1F}" type="pres">
      <dgm:prSet presAssocID="{985E4F8E-77EE-409A-B610-3433A4B4BB86}" presName="hierChild5" presStyleCnt="0"/>
      <dgm:spPr/>
    </dgm:pt>
    <dgm:pt modelId="{315C67BD-6299-4AF8-B776-07B7DADEFF38}" type="pres">
      <dgm:prSet presAssocID="{CC70A01A-BAA7-4625-8B37-C7AC07E64AB7}" presName="hierChild3" presStyleCnt="0"/>
      <dgm:spPr/>
    </dgm:pt>
  </dgm:ptLst>
  <dgm:cxnLst>
    <dgm:cxn modelId="{1B61FA00-F5E5-4B5C-8F74-8BA299DF5369}" srcId="{2283F6D8-920F-4079-8728-D60BC0F8C4AA}" destId="{CC70A01A-BAA7-4625-8B37-C7AC07E64AB7}" srcOrd="0" destOrd="0" parTransId="{0AB3B9E9-9F6A-42C6-8316-A90D27794758}" sibTransId="{24DD5B58-20C7-403A-93C3-4EEAC65C07EB}"/>
    <dgm:cxn modelId="{FA538D05-882F-43C1-94B8-4929C3DC544C}" type="presOf" srcId="{86DFC43D-60E5-43D9-9852-60AD03F38870}" destId="{7176A78B-746E-47A9-A897-5646E6901793}" srcOrd="0" destOrd="0" presId="urn:microsoft.com/office/officeart/2005/8/layout/orgChart1"/>
    <dgm:cxn modelId="{34AEEB0F-D52D-497E-9127-1BF0F248F9D8}" type="presOf" srcId="{92F8611C-7BD1-43EE-A25C-1DE7E0AD728B}" destId="{E52030C6-E244-4271-8AD5-2E0E20F82611}" srcOrd="0" destOrd="0" presId="urn:microsoft.com/office/officeart/2005/8/layout/orgChart1"/>
    <dgm:cxn modelId="{41D9A610-A946-490E-883A-2DF800A80DC0}" type="presOf" srcId="{ACB96633-5CC6-4233-AFAC-75A59BA67823}" destId="{CBFD8921-D370-49B2-8397-7A8F197A441B}" srcOrd="0" destOrd="0" presId="urn:microsoft.com/office/officeart/2005/8/layout/orgChart1"/>
    <dgm:cxn modelId="{6D32821C-BFBD-4329-980F-598F730A0BB1}" type="presOf" srcId="{985E4F8E-77EE-409A-B610-3433A4B4BB86}" destId="{6587289F-9005-475D-9362-754C91CA6811}" srcOrd="0" destOrd="0" presId="urn:microsoft.com/office/officeart/2005/8/layout/orgChart1"/>
    <dgm:cxn modelId="{68C9DC1D-ABC0-4A05-94B5-EFE4D2334DE1}" srcId="{92F8611C-7BD1-43EE-A25C-1DE7E0AD728B}" destId="{52B67847-D114-472B-A36B-11FD4841C34B}" srcOrd="0" destOrd="0" parTransId="{309447F4-99E8-4CE3-B5F5-69314E615EE0}" sibTransId="{AEB106BE-70FE-430F-9F4C-36936D01AB93}"/>
    <dgm:cxn modelId="{601E1F21-3176-421C-9BCC-B9F713E1EE64}" srcId="{985E4F8E-77EE-409A-B610-3433A4B4BB86}" destId="{D88F560A-371C-4B59-99DB-5C853CF2EAFC}" srcOrd="1" destOrd="0" parTransId="{7D6EEECC-BD1E-486D-8AAF-FFD57AE8E58D}" sibTransId="{86FBF0C0-9ACB-49F2-A41F-6F49A5E715A2}"/>
    <dgm:cxn modelId="{23F89B29-A438-400B-A0B4-63ADCDCF34C8}" type="presOf" srcId="{729B37E9-08BB-4C5A-AEE3-E134710ED7EF}" destId="{EA0DB3E3-C6D8-45F5-BC63-205D61A9688C}" srcOrd="1" destOrd="0" presId="urn:microsoft.com/office/officeart/2005/8/layout/orgChart1"/>
    <dgm:cxn modelId="{C973CB2D-916B-40B5-9E1F-1BFDBAB476DB}" srcId="{985E4F8E-77EE-409A-B610-3433A4B4BB86}" destId="{F4782FAA-2EEF-491A-839B-B9AE1AAFA57C}" srcOrd="2" destOrd="0" parTransId="{E4750788-3DA8-4E51-A589-CB155C75AC0B}" sibTransId="{786EB0D5-B10B-44BC-81A2-8789BAF6ED43}"/>
    <dgm:cxn modelId="{FAE46F31-5EC8-42D2-94F7-457266BAFA07}" type="presOf" srcId="{52B67847-D114-472B-A36B-11FD4841C34B}" destId="{9F7D5CD7-7739-42E3-A9D2-0921CEDB64B8}" srcOrd="1" destOrd="0" presId="urn:microsoft.com/office/officeart/2005/8/layout/orgChart1"/>
    <dgm:cxn modelId="{47406735-EF4C-4EAB-B9BC-765DEA173C9A}" type="presOf" srcId="{B6D2922C-E32B-47F3-86F9-A304C6778CE3}" destId="{D373BDA6-1D27-47CC-B5FE-2A476FF06057}" srcOrd="0" destOrd="0" presId="urn:microsoft.com/office/officeart/2005/8/layout/orgChart1"/>
    <dgm:cxn modelId="{53B88A3A-89E3-4CCB-98B3-130DB9BFBCD0}" type="presOf" srcId="{CC70A01A-BAA7-4625-8B37-C7AC07E64AB7}" destId="{038D8202-8CA7-4BBE-83B1-C62A3DA0FB10}" srcOrd="1" destOrd="0" presId="urn:microsoft.com/office/officeart/2005/8/layout/orgChart1"/>
    <dgm:cxn modelId="{3A5C8F5B-E595-4532-8FDB-74D25A47A955}" type="presOf" srcId="{FFBE42FC-0799-4A13-9ED3-6D7B9DB26AEA}" destId="{6CE80A75-319B-4958-A46C-C7D5CECEE089}" srcOrd="0" destOrd="0" presId="urn:microsoft.com/office/officeart/2005/8/layout/orgChart1"/>
    <dgm:cxn modelId="{3A60AA62-406B-4E1E-854A-DC3B5C969A0D}" type="presOf" srcId="{DF057D4C-05C0-4D87-88D1-98F9945FCD29}" destId="{2470B694-1DB5-4063-B5C0-92A7C6C42CCF}" srcOrd="1" destOrd="0" presId="urn:microsoft.com/office/officeart/2005/8/layout/orgChart1"/>
    <dgm:cxn modelId="{B305C962-8444-4732-A063-11F3A621F2A6}" type="presOf" srcId="{D88F560A-371C-4B59-99DB-5C853CF2EAFC}" destId="{714C99B6-832D-4119-A610-E7BF3AFC7793}" srcOrd="0" destOrd="0" presId="urn:microsoft.com/office/officeart/2005/8/layout/orgChart1"/>
    <dgm:cxn modelId="{F3916D63-F8D1-4D7F-A02D-9B8034E4B4DB}" srcId="{CC70A01A-BAA7-4625-8B37-C7AC07E64AB7}" destId="{985E4F8E-77EE-409A-B610-3433A4B4BB86}" srcOrd="1" destOrd="0" parTransId="{86DFC43D-60E5-43D9-9852-60AD03F38870}" sibTransId="{AFE51645-34CF-4B9D-93FD-3D00E90182A7}"/>
    <dgm:cxn modelId="{10976744-9993-4511-BF2B-254D4CD09AFA}" srcId="{92F8611C-7BD1-43EE-A25C-1DE7E0AD728B}" destId="{FFBE42FC-0799-4A13-9ED3-6D7B9DB26AEA}" srcOrd="3" destOrd="0" parTransId="{35797AA7-306D-4E80-AF04-B706A0CE80E8}" sibTransId="{A4219633-D308-4582-A906-382E47279D51}"/>
    <dgm:cxn modelId="{A907D644-31B4-4D59-B282-B9E608AB8C48}" type="presOf" srcId="{52B67847-D114-472B-A36B-11FD4841C34B}" destId="{92F9C31D-924D-43C4-8138-5F2A7DBD19C3}" srcOrd="0" destOrd="0" presId="urn:microsoft.com/office/officeart/2005/8/layout/orgChart1"/>
    <dgm:cxn modelId="{1D3B0045-32FC-42F1-BA52-782829BFA4BC}" type="presOf" srcId="{7D6EEECC-BD1E-486D-8AAF-FFD57AE8E58D}" destId="{4E18C75C-DFE7-4621-BA99-14A887FE288D}" srcOrd="0" destOrd="0" presId="urn:microsoft.com/office/officeart/2005/8/layout/orgChart1"/>
    <dgm:cxn modelId="{16542246-5C30-4AAE-ADEB-6E762C5B4BD3}" type="presOf" srcId="{985E4F8E-77EE-409A-B610-3433A4B4BB86}" destId="{B20E057D-6EA8-4E34-9CD9-95BCEA211C88}" srcOrd="1" destOrd="0" presId="urn:microsoft.com/office/officeart/2005/8/layout/orgChart1"/>
    <dgm:cxn modelId="{5CADCC4B-32C7-4F6B-9820-6814A65E29D0}" type="presOf" srcId="{35797AA7-306D-4E80-AF04-B706A0CE80E8}" destId="{2F5AD92C-44CF-472C-A3EB-897EE227A68F}" srcOrd="0" destOrd="0" presId="urn:microsoft.com/office/officeart/2005/8/layout/orgChart1"/>
    <dgm:cxn modelId="{8583304D-0255-4DB6-BE0A-6A9D148B2AFD}" type="presOf" srcId="{CC70A01A-BAA7-4625-8B37-C7AC07E64AB7}" destId="{D494D875-AE1F-4677-8615-BA64E5B0A00C}" srcOrd="0" destOrd="0" presId="urn:microsoft.com/office/officeart/2005/8/layout/orgChart1"/>
    <dgm:cxn modelId="{CC828F6D-62BB-447F-AA8B-D8577C0D5E5F}" srcId="{92F8611C-7BD1-43EE-A25C-1DE7E0AD728B}" destId="{729B37E9-08BB-4C5A-AEE3-E134710ED7EF}" srcOrd="2" destOrd="0" parTransId="{DC7CA90D-E09B-4101-9F00-FABD85202627}" sibTransId="{4440D17D-D2BA-4D7B-9962-EEBCF6BC9F84}"/>
    <dgm:cxn modelId="{9A3F827F-2C7E-4BEA-BD19-76958301CD6D}" type="presOf" srcId="{987ECAF3-6A1A-4606-8ADE-4CB3DDCFBFC8}" destId="{F9D0345E-05C6-4047-9774-45CA126F0D3C}" srcOrd="0" destOrd="0" presId="urn:microsoft.com/office/officeart/2005/8/layout/orgChart1"/>
    <dgm:cxn modelId="{467B1A80-D559-4812-A1D0-8B636F0CFE77}" type="presOf" srcId="{1AF8CB57-5935-4551-B4EB-728CF0CED6F8}" destId="{ED529101-0F6A-46E9-8FEF-FC26347CCC0C}" srcOrd="0" destOrd="0" presId="urn:microsoft.com/office/officeart/2005/8/layout/orgChart1"/>
    <dgm:cxn modelId="{363B0082-0B5E-45CD-B238-528665D2E996}" type="presOf" srcId="{DC7CA90D-E09B-4101-9F00-FABD85202627}" destId="{63187074-2820-42DC-A45A-5315D9A479F5}" srcOrd="0" destOrd="0" presId="urn:microsoft.com/office/officeart/2005/8/layout/orgChart1"/>
    <dgm:cxn modelId="{5DB5138B-2119-4C93-B433-7E8B74935791}" srcId="{92F8611C-7BD1-43EE-A25C-1DE7E0AD728B}" destId="{DF057D4C-05C0-4D87-88D1-98F9945FCD29}" srcOrd="1" destOrd="0" parTransId="{987ECAF3-6A1A-4606-8ADE-4CB3DDCFBFC8}" sibTransId="{878F7595-78A8-4038-B8D4-D881FE045B7E}"/>
    <dgm:cxn modelId="{01E59F8D-07B0-4DE3-BB14-0F33893DC8D8}" type="presOf" srcId="{DF057D4C-05C0-4D87-88D1-98F9945FCD29}" destId="{B9DBD460-9454-4CED-82C6-92D13BBBEFFB}" srcOrd="0" destOrd="0" presId="urn:microsoft.com/office/officeart/2005/8/layout/orgChart1"/>
    <dgm:cxn modelId="{D98A0D91-C19F-4EAA-99A3-1401CD6AA266}" type="presOf" srcId="{F4782FAA-2EEF-491A-839B-B9AE1AAFA57C}" destId="{2D854F45-AF74-4ADA-B92F-F9BABA94EB1F}" srcOrd="0" destOrd="0" presId="urn:microsoft.com/office/officeart/2005/8/layout/orgChart1"/>
    <dgm:cxn modelId="{8FCBCD9C-4ABC-4712-BDB7-C1BA15A2CBDB}" type="presOf" srcId="{729B37E9-08BB-4C5A-AEE3-E134710ED7EF}" destId="{6E58D424-81E1-4413-A891-4BED7E2B2171}" srcOrd="0" destOrd="0" presId="urn:microsoft.com/office/officeart/2005/8/layout/orgChart1"/>
    <dgm:cxn modelId="{519A11A3-68E2-4DE1-9C8D-D684E2528118}" type="presOf" srcId="{92F8611C-7BD1-43EE-A25C-1DE7E0AD728B}" destId="{39819737-1195-42F5-A35B-F704D2587DD4}" srcOrd="1" destOrd="0" presId="urn:microsoft.com/office/officeart/2005/8/layout/orgChart1"/>
    <dgm:cxn modelId="{C7B29BA8-BF93-4C45-B75A-59B7912918BA}" type="presOf" srcId="{FFBE42FC-0799-4A13-9ED3-6D7B9DB26AEA}" destId="{4852BC8A-81E3-4231-BAD9-E057EB844354}" srcOrd="1" destOrd="0" presId="urn:microsoft.com/office/officeart/2005/8/layout/orgChart1"/>
    <dgm:cxn modelId="{7927D8B1-9CE1-420F-AAF1-FA8BCA3171F2}" type="presOf" srcId="{2283F6D8-920F-4079-8728-D60BC0F8C4AA}" destId="{27ACC6F2-1035-49A7-B07B-A5CF63B61A1D}" srcOrd="0" destOrd="0" presId="urn:microsoft.com/office/officeart/2005/8/layout/orgChart1"/>
    <dgm:cxn modelId="{68DB4FB8-74B6-43A1-86ED-F1CD0C9E1D8E}" type="presOf" srcId="{B6D2922C-E32B-47F3-86F9-A304C6778CE3}" destId="{15A3C7FA-CC70-4E04-9720-0D3864E1DB80}" srcOrd="1" destOrd="0" presId="urn:microsoft.com/office/officeart/2005/8/layout/orgChart1"/>
    <dgm:cxn modelId="{6B4BA8B8-F604-4875-8169-5444E6B39F67}" type="presOf" srcId="{F4782FAA-2EEF-491A-839B-B9AE1AAFA57C}" destId="{1084B8AC-E461-4D98-B037-FF76C6E83228}" srcOrd="1" destOrd="0" presId="urn:microsoft.com/office/officeart/2005/8/layout/orgChart1"/>
    <dgm:cxn modelId="{F2E5E6C9-EF17-434E-A5AD-4206D7814936}" type="presOf" srcId="{E4750788-3DA8-4E51-A589-CB155C75AC0B}" destId="{AF9926E8-B17C-4ACC-89E6-1D7309833437}" srcOrd="0" destOrd="0" presId="urn:microsoft.com/office/officeart/2005/8/layout/orgChart1"/>
    <dgm:cxn modelId="{3FBBC6D7-DA8E-43ED-BE36-ADD8EF7849EC}" srcId="{CC70A01A-BAA7-4625-8B37-C7AC07E64AB7}" destId="{92F8611C-7BD1-43EE-A25C-1DE7E0AD728B}" srcOrd="0" destOrd="0" parTransId="{1AF8CB57-5935-4551-B4EB-728CF0CED6F8}" sibTransId="{CC180098-9B73-4CD0-AB23-ADF862E16DA2}"/>
    <dgm:cxn modelId="{521601E6-62B8-4B08-86EA-7E93775B0DA3}" type="presOf" srcId="{D88F560A-371C-4B59-99DB-5C853CF2EAFC}" destId="{7EE53E95-DC39-4787-8E45-22D80AFA7336}" srcOrd="1" destOrd="0" presId="urn:microsoft.com/office/officeart/2005/8/layout/orgChart1"/>
    <dgm:cxn modelId="{753700EB-3BF9-4436-84EA-443ABF9B2348}" srcId="{985E4F8E-77EE-409A-B610-3433A4B4BB86}" destId="{B6D2922C-E32B-47F3-86F9-A304C6778CE3}" srcOrd="0" destOrd="0" parTransId="{ACB96633-5CC6-4233-AFAC-75A59BA67823}" sibTransId="{1D9E51F2-534D-49CD-BEB9-8D6E70D02751}"/>
    <dgm:cxn modelId="{4A46A3F6-EC09-45DB-8556-5B296EB4E1A5}" type="presOf" srcId="{309447F4-99E8-4CE3-B5F5-69314E615EE0}" destId="{F1C4F147-1049-49BB-9DBA-61AB39EA1262}" srcOrd="0" destOrd="0" presId="urn:microsoft.com/office/officeart/2005/8/layout/orgChart1"/>
    <dgm:cxn modelId="{3D5C1026-5217-47C8-8268-94DADB10D296}" type="presParOf" srcId="{27ACC6F2-1035-49A7-B07B-A5CF63B61A1D}" destId="{5EE3B463-A639-4BB5-9799-46D4DA537A28}" srcOrd="0" destOrd="0" presId="urn:microsoft.com/office/officeart/2005/8/layout/orgChart1"/>
    <dgm:cxn modelId="{3A3E0EFD-91ED-41DE-8465-C1AC754D889F}" type="presParOf" srcId="{5EE3B463-A639-4BB5-9799-46D4DA537A28}" destId="{B549068F-C6D2-4EED-A228-5B4A0BE7C7E6}" srcOrd="0" destOrd="0" presId="urn:microsoft.com/office/officeart/2005/8/layout/orgChart1"/>
    <dgm:cxn modelId="{6FB56E83-B073-41D3-97BD-399E478063CF}" type="presParOf" srcId="{B549068F-C6D2-4EED-A228-5B4A0BE7C7E6}" destId="{D494D875-AE1F-4677-8615-BA64E5B0A00C}" srcOrd="0" destOrd="0" presId="urn:microsoft.com/office/officeart/2005/8/layout/orgChart1"/>
    <dgm:cxn modelId="{118B7C96-07DD-416A-B2D4-724F14BB1ECA}" type="presParOf" srcId="{B549068F-C6D2-4EED-A228-5B4A0BE7C7E6}" destId="{038D8202-8CA7-4BBE-83B1-C62A3DA0FB10}" srcOrd="1" destOrd="0" presId="urn:microsoft.com/office/officeart/2005/8/layout/orgChart1"/>
    <dgm:cxn modelId="{8E720CD8-075F-4FE8-935A-52761A8A38CF}" type="presParOf" srcId="{5EE3B463-A639-4BB5-9799-46D4DA537A28}" destId="{2D9664C8-534B-4540-AC36-EDC8E1AC85EB}" srcOrd="1" destOrd="0" presId="urn:microsoft.com/office/officeart/2005/8/layout/orgChart1"/>
    <dgm:cxn modelId="{DC64E012-B2B0-4CA1-BE3B-1F45382814AD}" type="presParOf" srcId="{2D9664C8-534B-4540-AC36-EDC8E1AC85EB}" destId="{ED529101-0F6A-46E9-8FEF-FC26347CCC0C}" srcOrd="0" destOrd="0" presId="urn:microsoft.com/office/officeart/2005/8/layout/orgChart1"/>
    <dgm:cxn modelId="{E97CDAD8-636A-4E12-9DD9-7E975799FFAA}" type="presParOf" srcId="{2D9664C8-534B-4540-AC36-EDC8E1AC85EB}" destId="{813A74DB-5805-4122-B83F-309255CD2545}" srcOrd="1" destOrd="0" presId="urn:microsoft.com/office/officeart/2005/8/layout/orgChart1"/>
    <dgm:cxn modelId="{473C6B2E-F223-401C-A71A-1ED8051FBD13}" type="presParOf" srcId="{813A74DB-5805-4122-B83F-309255CD2545}" destId="{1F438559-14D3-439B-9BE4-174889A6CAAF}" srcOrd="0" destOrd="0" presId="urn:microsoft.com/office/officeart/2005/8/layout/orgChart1"/>
    <dgm:cxn modelId="{F99C1CA0-C90B-44A5-A4DC-E9B5F8AC76D9}" type="presParOf" srcId="{1F438559-14D3-439B-9BE4-174889A6CAAF}" destId="{E52030C6-E244-4271-8AD5-2E0E20F82611}" srcOrd="0" destOrd="0" presId="urn:microsoft.com/office/officeart/2005/8/layout/orgChart1"/>
    <dgm:cxn modelId="{4DB375C2-15A1-4635-A26F-10894C66CEB6}" type="presParOf" srcId="{1F438559-14D3-439B-9BE4-174889A6CAAF}" destId="{39819737-1195-42F5-A35B-F704D2587DD4}" srcOrd="1" destOrd="0" presId="urn:microsoft.com/office/officeart/2005/8/layout/orgChart1"/>
    <dgm:cxn modelId="{0F58F4FA-093B-4E32-8995-E758D9D0C158}" type="presParOf" srcId="{813A74DB-5805-4122-B83F-309255CD2545}" destId="{D9699474-444D-4876-85D7-387F980CF967}" srcOrd="1" destOrd="0" presId="urn:microsoft.com/office/officeart/2005/8/layout/orgChart1"/>
    <dgm:cxn modelId="{2F003AD6-0082-45EA-AC2D-A150B29D69DD}" type="presParOf" srcId="{D9699474-444D-4876-85D7-387F980CF967}" destId="{F1C4F147-1049-49BB-9DBA-61AB39EA1262}" srcOrd="0" destOrd="0" presId="urn:microsoft.com/office/officeart/2005/8/layout/orgChart1"/>
    <dgm:cxn modelId="{75B22907-7DF3-4C1A-AE59-E7692D3A6B43}" type="presParOf" srcId="{D9699474-444D-4876-85D7-387F980CF967}" destId="{8551935E-9144-4C2B-A4BE-3D965337739E}" srcOrd="1" destOrd="0" presId="urn:microsoft.com/office/officeart/2005/8/layout/orgChart1"/>
    <dgm:cxn modelId="{2FF6AA96-712D-400E-BFC5-EC52AC503BB7}" type="presParOf" srcId="{8551935E-9144-4C2B-A4BE-3D965337739E}" destId="{59F2E65F-761D-44FE-B235-0FC173C9FC0B}" srcOrd="0" destOrd="0" presId="urn:microsoft.com/office/officeart/2005/8/layout/orgChart1"/>
    <dgm:cxn modelId="{F939100E-43D0-40DE-8738-C9470C4C4901}" type="presParOf" srcId="{59F2E65F-761D-44FE-B235-0FC173C9FC0B}" destId="{92F9C31D-924D-43C4-8138-5F2A7DBD19C3}" srcOrd="0" destOrd="0" presId="urn:microsoft.com/office/officeart/2005/8/layout/orgChart1"/>
    <dgm:cxn modelId="{598A6E58-3AE6-4017-9CEA-94AD43E38BB3}" type="presParOf" srcId="{59F2E65F-761D-44FE-B235-0FC173C9FC0B}" destId="{9F7D5CD7-7739-42E3-A9D2-0921CEDB64B8}" srcOrd="1" destOrd="0" presId="urn:microsoft.com/office/officeart/2005/8/layout/orgChart1"/>
    <dgm:cxn modelId="{B2B5B244-717C-4E86-BB43-436E9FB867C7}" type="presParOf" srcId="{8551935E-9144-4C2B-A4BE-3D965337739E}" destId="{8C6ECAA0-47B4-426C-A7C4-56A5127CA678}" srcOrd="1" destOrd="0" presId="urn:microsoft.com/office/officeart/2005/8/layout/orgChart1"/>
    <dgm:cxn modelId="{8E51F8DE-291B-4CF3-92CF-79BF58B58ED7}" type="presParOf" srcId="{8551935E-9144-4C2B-A4BE-3D965337739E}" destId="{FBB13D25-BBE5-4CD4-8B5A-34CF46295571}" srcOrd="2" destOrd="0" presId="urn:microsoft.com/office/officeart/2005/8/layout/orgChart1"/>
    <dgm:cxn modelId="{A1568DB6-0F92-42B6-BA8E-2BD0DB74C99A}" type="presParOf" srcId="{D9699474-444D-4876-85D7-387F980CF967}" destId="{F9D0345E-05C6-4047-9774-45CA126F0D3C}" srcOrd="2" destOrd="0" presId="urn:microsoft.com/office/officeart/2005/8/layout/orgChart1"/>
    <dgm:cxn modelId="{8903AA2C-0851-4EAD-BF96-3947CE9672BE}" type="presParOf" srcId="{D9699474-444D-4876-85D7-387F980CF967}" destId="{BC9F19C8-45A7-4799-BBAC-7C900CA04D46}" srcOrd="3" destOrd="0" presId="urn:microsoft.com/office/officeart/2005/8/layout/orgChart1"/>
    <dgm:cxn modelId="{52B34CAA-0486-43FE-8866-76E01F59C6FA}" type="presParOf" srcId="{BC9F19C8-45A7-4799-BBAC-7C900CA04D46}" destId="{AEAD620F-6B04-4997-A269-206980587C20}" srcOrd="0" destOrd="0" presId="urn:microsoft.com/office/officeart/2005/8/layout/orgChart1"/>
    <dgm:cxn modelId="{28411C27-E6DB-45E4-803E-D1BCA1D3BB0B}" type="presParOf" srcId="{AEAD620F-6B04-4997-A269-206980587C20}" destId="{B9DBD460-9454-4CED-82C6-92D13BBBEFFB}" srcOrd="0" destOrd="0" presId="urn:microsoft.com/office/officeart/2005/8/layout/orgChart1"/>
    <dgm:cxn modelId="{E8197BA1-5D64-4ABC-8759-C1F133752012}" type="presParOf" srcId="{AEAD620F-6B04-4997-A269-206980587C20}" destId="{2470B694-1DB5-4063-B5C0-92A7C6C42CCF}" srcOrd="1" destOrd="0" presId="urn:microsoft.com/office/officeart/2005/8/layout/orgChart1"/>
    <dgm:cxn modelId="{28ABC3F0-53DE-41C5-85DE-92140C8DE2BD}" type="presParOf" srcId="{BC9F19C8-45A7-4799-BBAC-7C900CA04D46}" destId="{3D67F3C6-14BB-4926-9308-FE6328A008CC}" srcOrd="1" destOrd="0" presId="urn:microsoft.com/office/officeart/2005/8/layout/orgChart1"/>
    <dgm:cxn modelId="{9EB3E1FA-8893-4BD5-AF87-29933BF57932}" type="presParOf" srcId="{BC9F19C8-45A7-4799-BBAC-7C900CA04D46}" destId="{4DD99866-C1FF-482C-90BA-81066EE2E9F5}" srcOrd="2" destOrd="0" presId="urn:microsoft.com/office/officeart/2005/8/layout/orgChart1"/>
    <dgm:cxn modelId="{77B085E9-FAEF-425F-9D22-A5877B56C8DC}" type="presParOf" srcId="{D9699474-444D-4876-85D7-387F980CF967}" destId="{63187074-2820-42DC-A45A-5315D9A479F5}" srcOrd="4" destOrd="0" presId="urn:microsoft.com/office/officeart/2005/8/layout/orgChart1"/>
    <dgm:cxn modelId="{DE5CD6DD-7C12-46B3-BD6C-826EF368ACC3}" type="presParOf" srcId="{D9699474-444D-4876-85D7-387F980CF967}" destId="{2F2525CA-AE6B-4B07-8BE8-138EACB4C747}" srcOrd="5" destOrd="0" presId="urn:microsoft.com/office/officeart/2005/8/layout/orgChart1"/>
    <dgm:cxn modelId="{AC26F86B-0263-4A8D-8DE1-3EF15B71BD06}" type="presParOf" srcId="{2F2525CA-AE6B-4B07-8BE8-138EACB4C747}" destId="{4618BCCF-3F62-4712-A4E0-2B6FB94B58DA}" srcOrd="0" destOrd="0" presId="urn:microsoft.com/office/officeart/2005/8/layout/orgChart1"/>
    <dgm:cxn modelId="{8213F44B-81D5-462B-A68D-B91D980D6397}" type="presParOf" srcId="{4618BCCF-3F62-4712-A4E0-2B6FB94B58DA}" destId="{6E58D424-81E1-4413-A891-4BED7E2B2171}" srcOrd="0" destOrd="0" presId="urn:microsoft.com/office/officeart/2005/8/layout/orgChart1"/>
    <dgm:cxn modelId="{14619CD8-A740-4494-BDBE-64F3EB307A63}" type="presParOf" srcId="{4618BCCF-3F62-4712-A4E0-2B6FB94B58DA}" destId="{EA0DB3E3-C6D8-45F5-BC63-205D61A9688C}" srcOrd="1" destOrd="0" presId="urn:microsoft.com/office/officeart/2005/8/layout/orgChart1"/>
    <dgm:cxn modelId="{52F0ED90-A056-481F-9D55-48F10B1DC0E7}" type="presParOf" srcId="{2F2525CA-AE6B-4B07-8BE8-138EACB4C747}" destId="{B5544502-C924-438B-9708-DBD2D0C99513}" srcOrd="1" destOrd="0" presId="urn:microsoft.com/office/officeart/2005/8/layout/orgChart1"/>
    <dgm:cxn modelId="{AFA878D6-7BF0-48B1-8C83-A80794A1B87A}" type="presParOf" srcId="{2F2525CA-AE6B-4B07-8BE8-138EACB4C747}" destId="{963D195D-A45B-45FD-B138-7A2F4E09E9D5}" srcOrd="2" destOrd="0" presId="urn:microsoft.com/office/officeart/2005/8/layout/orgChart1"/>
    <dgm:cxn modelId="{31AF64CC-8677-4C9B-A159-B7A673F3E3CF}" type="presParOf" srcId="{D9699474-444D-4876-85D7-387F980CF967}" destId="{2F5AD92C-44CF-472C-A3EB-897EE227A68F}" srcOrd="6" destOrd="0" presId="urn:microsoft.com/office/officeart/2005/8/layout/orgChart1"/>
    <dgm:cxn modelId="{3689A606-EE10-4418-A2CA-0855C96F1266}" type="presParOf" srcId="{D9699474-444D-4876-85D7-387F980CF967}" destId="{ED37CFFB-B62A-4E7C-B57F-86C3720D6F1E}" srcOrd="7" destOrd="0" presId="urn:microsoft.com/office/officeart/2005/8/layout/orgChart1"/>
    <dgm:cxn modelId="{C27005AB-1756-4B36-91C4-28A2D97348D2}" type="presParOf" srcId="{ED37CFFB-B62A-4E7C-B57F-86C3720D6F1E}" destId="{303EE033-328E-4427-9C93-16563DD6CF18}" srcOrd="0" destOrd="0" presId="urn:microsoft.com/office/officeart/2005/8/layout/orgChart1"/>
    <dgm:cxn modelId="{DB8C6D3E-9022-4574-9005-1792870492C3}" type="presParOf" srcId="{303EE033-328E-4427-9C93-16563DD6CF18}" destId="{6CE80A75-319B-4958-A46C-C7D5CECEE089}" srcOrd="0" destOrd="0" presId="urn:microsoft.com/office/officeart/2005/8/layout/orgChart1"/>
    <dgm:cxn modelId="{1EBC8713-62BE-419E-8A0B-DF62526DF527}" type="presParOf" srcId="{303EE033-328E-4427-9C93-16563DD6CF18}" destId="{4852BC8A-81E3-4231-BAD9-E057EB844354}" srcOrd="1" destOrd="0" presId="urn:microsoft.com/office/officeart/2005/8/layout/orgChart1"/>
    <dgm:cxn modelId="{38562034-ECEA-47D1-AE2D-EA701889BDF6}" type="presParOf" srcId="{ED37CFFB-B62A-4E7C-B57F-86C3720D6F1E}" destId="{A6271F48-4886-4263-9009-A8BD71B02408}" srcOrd="1" destOrd="0" presId="urn:microsoft.com/office/officeart/2005/8/layout/orgChart1"/>
    <dgm:cxn modelId="{C7F0706B-AAC1-419A-973D-B84BAD42CFD2}" type="presParOf" srcId="{ED37CFFB-B62A-4E7C-B57F-86C3720D6F1E}" destId="{A2C9650C-805B-4E6C-BC7B-AFD9569F84EF}" srcOrd="2" destOrd="0" presId="urn:microsoft.com/office/officeart/2005/8/layout/orgChart1"/>
    <dgm:cxn modelId="{12EAC450-9986-45FE-A09B-251681870CFD}" type="presParOf" srcId="{813A74DB-5805-4122-B83F-309255CD2545}" destId="{A740D158-E33F-4878-8285-253C4F947388}" srcOrd="2" destOrd="0" presId="urn:microsoft.com/office/officeart/2005/8/layout/orgChart1"/>
    <dgm:cxn modelId="{5D68788C-F53C-4285-A7F5-EE1798EC0F32}" type="presParOf" srcId="{2D9664C8-534B-4540-AC36-EDC8E1AC85EB}" destId="{7176A78B-746E-47A9-A897-5646E6901793}" srcOrd="2" destOrd="0" presId="urn:microsoft.com/office/officeart/2005/8/layout/orgChart1"/>
    <dgm:cxn modelId="{C4EA3F36-E6FF-4335-BFBB-708F2D53E8EA}" type="presParOf" srcId="{2D9664C8-534B-4540-AC36-EDC8E1AC85EB}" destId="{C8980B2F-A106-4D3B-BBFC-1CDC5525A221}" srcOrd="3" destOrd="0" presId="urn:microsoft.com/office/officeart/2005/8/layout/orgChart1"/>
    <dgm:cxn modelId="{EF3ECA83-76A8-4B06-983A-3EB79766D2D0}" type="presParOf" srcId="{C8980B2F-A106-4D3B-BBFC-1CDC5525A221}" destId="{1FC8E85F-D69F-468B-A9EF-797FA582E169}" srcOrd="0" destOrd="0" presId="urn:microsoft.com/office/officeart/2005/8/layout/orgChart1"/>
    <dgm:cxn modelId="{A672D1C8-2169-4FFC-9782-F12EADB49736}" type="presParOf" srcId="{1FC8E85F-D69F-468B-A9EF-797FA582E169}" destId="{6587289F-9005-475D-9362-754C91CA6811}" srcOrd="0" destOrd="0" presId="urn:microsoft.com/office/officeart/2005/8/layout/orgChart1"/>
    <dgm:cxn modelId="{61EA8FD1-D27D-48CB-8794-71B39A4E68C1}" type="presParOf" srcId="{1FC8E85F-D69F-468B-A9EF-797FA582E169}" destId="{B20E057D-6EA8-4E34-9CD9-95BCEA211C88}" srcOrd="1" destOrd="0" presId="urn:microsoft.com/office/officeart/2005/8/layout/orgChart1"/>
    <dgm:cxn modelId="{6A8F93DD-0EA2-49B6-93CD-C1B60DC39704}" type="presParOf" srcId="{C8980B2F-A106-4D3B-BBFC-1CDC5525A221}" destId="{816BC3F2-12E5-410B-9F0F-B101B3CEC6D1}" srcOrd="1" destOrd="0" presId="urn:microsoft.com/office/officeart/2005/8/layout/orgChart1"/>
    <dgm:cxn modelId="{BDBEFF8A-1702-4968-A738-EA65F038DC30}" type="presParOf" srcId="{816BC3F2-12E5-410B-9F0F-B101B3CEC6D1}" destId="{CBFD8921-D370-49B2-8397-7A8F197A441B}" srcOrd="0" destOrd="0" presId="urn:microsoft.com/office/officeart/2005/8/layout/orgChart1"/>
    <dgm:cxn modelId="{9D02CF21-348E-46F6-9540-D76F38734462}" type="presParOf" srcId="{816BC3F2-12E5-410B-9F0F-B101B3CEC6D1}" destId="{CEC20461-EE3E-4D70-896C-85AB4A228137}" srcOrd="1" destOrd="0" presId="urn:microsoft.com/office/officeart/2005/8/layout/orgChart1"/>
    <dgm:cxn modelId="{F9F830C8-C27B-4C2C-90AD-D986745A27EF}" type="presParOf" srcId="{CEC20461-EE3E-4D70-896C-85AB4A228137}" destId="{C9A47894-03EA-4E43-945A-80D4979B8BE3}" srcOrd="0" destOrd="0" presId="urn:microsoft.com/office/officeart/2005/8/layout/orgChart1"/>
    <dgm:cxn modelId="{854AF408-B7B6-422C-8F16-FEB8D7939A07}" type="presParOf" srcId="{C9A47894-03EA-4E43-945A-80D4979B8BE3}" destId="{D373BDA6-1D27-47CC-B5FE-2A476FF06057}" srcOrd="0" destOrd="0" presId="urn:microsoft.com/office/officeart/2005/8/layout/orgChart1"/>
    <dgm:cxn modelId="{3FCD1CB5-E045-4C2A-B214-885D9E55C306}" type="presParOf" srcId="{C9A47894-03EA-4E43-945A-80D4979B8BE3}" destId="{15A3C7FA-CC70-4E04-9720-0D3864E1DB80}" srcOrd="1" destOrd="0" presId="urn:microsoft.com/office/officeart/2005/8/layout/orgChart1"/>
    <dgm:cxn modelId="{C0EECDDE-B915-4FE1-AB60-F0971BBF1D29}" type="presParOf" srcId="{CEC20461-EE3E-4D70-896C-85AB4A228137}" destId="{68278173-540E-48CF-8D4F-1278C67E5ECD}" srcOrd="1" destOrd="0" presId="urn:microsoft.com/office/officeart/2005/8/layout/orgChart1"/>
    <dgm:cxn modelId="{A6568934-6E31-4E19-9ACD-BB03A0D81ADA}" type="presParOf" srcId="{CEC20461-EE3E-4D70-896C-85AB4A228137}" destId="{24C65BA1-B200-4209-A302-9CFB66F1B085}" srcOrd="2" destOrd="0" presId="urn:microsoft.com/office/officeart/2005/8/layout/orgChart1"/>
    <dgm:cxn modelId="{DB875A2B-EFC6-4328-A09F-931016397768}" type="presParOf" srcId="{816BC3F2-12E5-410B-9F0F-B101B3CEC6D1}" destId="{4E18C75C-DFE7-4621-BA99-14A887FE288D}" srcOrd="2" destOrd="0" presId="urn:microsoft.com/office/officeart/2005/8/layout/orgChart1"/>
    <dgm:cxn modelId="{D32D1B3A-A9E4-4E7D-B6EA-F3DAB454DFDD}" type="presParOf" srcId="{816BC3F2-12E5-410B-9F0F-B101B3CEC6D1}" destId="{BE4B9D08-E6E7-42D8-8DE3-DB0B665C2BDF}" srcOrd="3" destOrd="0" presId="urn:microsoft.com/office/officeart/2005/8/layout/orgChart1"/>
    <dgm:cxn modelId="{F862F6C5-5367-4335-BD6F-E3C9C7D2035C}" type="presParOf" srcId="{BE4B9D08-E6E7-42D8-8DE3-DB0B665C2BDF}" destId="{68623039-E853-42CC-9D05-AE6391D13FBB}" srcOrd="0" destOrd="0" presId="urn:microsoft.com/office/officeart/2005/8/layout/orgChart1"/>
    <dgm:cxn modelId="{DEB3F796-5960-444D-AB33-F3259C08AC3F}" type="presParOf" srcId="{68623039-E853-42CC-9D05-AE6391D13FBB}" destId="{714C99B6-832D-4119-A610-E7BF3AFC7793}" srcOrd="0" destOrd="0" presId="urn:microsoft.com/office/officeart/2005/8/layout/orgChart1"/>
    <dgm:cxn modelId="{20D496FB-ADAF-41DD-AA54-235B337E1327}" type="presParOf" srcId="{68623039-E853-42CC-9D05-AE6391D13FBB}" destId="{7EE53E95-DC39-4787-8E45-22D80AFA7336}" srcOrd="1" destOrd="0" presId="urn:microsoft.com/office/officeart/2005/8/layout/orgChart1"/>
    <dgm:cxn modelId="{D8782D8B-3A51-48D4-BD71-E7458B218D8B}" type="presParOf" srcId="{BE4B9D08-E6E7-42D8-8DE3-DB0B665C2BDF}" destId="{B8EC3433-D15B-492F-A272-9E8C315DD2CF}" srcOrd="1" destOrd="0" presId="urn:microsoft.com/office/officeart/2005/8/layout/orgChart1"/>
    <dgm:cxn modelId="{A1970A2F-DF58-4EEB-9D84-C380008AC5B5}" type="presParOf" srcId="{BE4B9D08-E6E7-42D8-8DE3-DB0B665C2BDF}" destId="{8B90836C-D906-4304-A1F1-D0C6B6EA3451}" srcOrd="2" destOrd="0" presId="urn:microsoft.com/office/officeart/2005/8/layout/orgChart1"/>
    <dgm:cxn modelId="{7C4C9129-9F33-4E18-A27B-ECFBC6429403}" type="presParOf" srcId="{816BC3F2-12E5-410B-9F0F-B101B3CEC6D1}" destId="{AF9926E8-B17C-4ACC-89E6-1D7309833437}" srcOrd="4" destOrd="0" presId="urn:microsoft.com/office/officeart/2005/8/layout/orgChart1"/>
    <dgm:cxn modelId="{F1C8669F-EF90-4402-988F-C07F038438A1}" type="presParOf" srcId="{816BC3F2-12E5-410B-9F0F-B101B3CEC6D1}" destId="{C1697DE7-9FF5-4F72-AA85-3A00964A593F}" srcOrd="5" destOrd="0" presId="urn:microsoft.com/office/officeart/2005/8/layout/orgChart1"/>
    <dgm:cxn modelId="{47656A7D-9B9C-452B-AD99-69CC71A837DE}" type="presParOf" srcId="{C1697DE7-9FF5-4F72-AA85-3A00964A593F}" destId="{7975094D-2C3C-426C-A022-79BB22165272}" srcOrd="0" destOrd="0" presId="urn:microsoft.com/office/officeart/2005/8/layout/orgChart1"/>
    <dgm:cxn modelId="{2084315A-CED9-4158-A429-CA39E038593B}" type="presParOf" srcId="{7975094D-2C3C-426C-A022-79BB22165272}" destId="{2D854F45-AF74-4ADA-B92F-F9BABA94EB1F}" srcOrd="0" destOrd="0" presId="urn:microsoft.com/office/officeart/2005/8/layout/orgChart1"/>
    <dgm:cxn modelId="{51717EB9-3156-4DD8-8A88-33C9240B0AFF}" type="presParOf" srcId="{7975094D-2C3C-426C-A022-79BB22165272}" destId="{1084B8AC-E461-4D98-B037-FF76C6E83228}" srcOrd="1" destOrd="0" presId="urn:microsoft.com/office/officeart/2005/8/layout/orgChart1"/>
    <dgm:cxn modelId="{F9B48659-255A-4D45-A230-560722DD0D76}" type="presParOf" srcId="{C1697DE7-9FF5-4F72-AA85-3A00964A593F}" destId="{D4EEC784-EBFF-4A97-AFAB-51B038430418}" srcOrd="1" destOrd="0" presId="urn:microsoft.com/office/officeart/2005/8/layout/orgChart1"/>
    <dgm:cxn modelId="{4709850A-9880-46F5-A9CA-441DCE3D4F22}" type="presParOf" srcId="{C1697DE7-9FF5-4F72-AA85-3A00964A593F}" destId="{CBE8A1F7-EF2D-475C-986B-CF4848861FC9}" srcOrd="2" destOrd="0" presId="urn:microsoft.com/office/officeart/2005/8/layout/orgChart1"/>
    <dgm:cxn modelId="{B9459AF7-1915-4649-9F8A-8BC766E8A3E5}" type="presParOf" srcId="{C8980B2F-A106-4D3B-BBFC-1CDC5525A221}" destId="{6E418DB0-8FDD-4DE7-AD43-28CEEE9E5F1F}" srcOrd="2" destOrd="0" presId="urn:microsoft.com/office/officeart/2005/8/layout/orgChart1"/>
    <dgm:cxn modelId="{14A8F6E8-452A-4986-BEE6-2C36CB5A3D5A}" type="presParOf" srcId="{5EE3B463-A639-4BB5-9799-46D4DA537A28}" destId="{315C67BD-6299-4AF8-B776-07B7DADEFF38}"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18C75C-DFE7-4621-BA99-14A887FE288D}">
      <dsp:nvSpPr>
        <dsp:cNvPr id="0" name=""/>
        <dsp:cNvSpPr/>
      </dsp:nvSpPr>
      <dsp:spPr>
        <a:xfrm>
          <a:off x="1702201" y="694796"/>
          <a:ext cx="91440" cy="1077836"/>
        </a:xfrm>
        <a:custGeom>
          <a:avLst/>
          <a:gdLst/>
          <a:ahLst/>
          <a:cxnLst/>
          <a:rect l="0" t="0" r="0" b="0"/>
          <a:pathLst>
            <a:path>
              <a:moveTo>
                <a:pt x="45720" y="0"/>
              </a:moveTo>
              <a:lnTo>
                <a:pt x="45720" y="1077836"/>
              </a:lnTo>
              <a:lnTo>
                <a:pt x="131717" y="10778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FC35F-2862-41EA-9D84-3C20A8FFB6FB}">
      <dsp:nvSpPr>
        <dsp:cNvPr id="0" name=""/>
        <dsp:cNvSpPr/>
      </dsp:nvSpPr>
      <dsp:spPr>
        <a:xfrm>
          <a:off x="1702201" y="694796"/>
          <a:ext cx="91440" cy="670781"/>
        </a:xfrm>
        <a:custGeom>
          <a:avLst/>
          <a:gdLst/>
          <a:ahLst/>
          <a:cxnLst/>
          <a:rect l="0" t="0" r="0" b="0"/>
          <a:pathLst>
            <a:path>
              <a:moveTo>
                <a:pt x="45720" y="0"/>
              </a:moveTo>
              <a:lnTo>
                <a:pt x="45720" y="670781"/>
              </a:lnTo>
              <a:lnTo>
                <a:pt x="131717" y="670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D8921-D370-49B2-8397-7A8F197A441B}">
      <dsp:nvSpPr>
        <dsp:cNvPr id="0" name=""/>
        <dsp:cNvSpPr/>
      </dsp:nvSpPr>
      <dsp:spPr>
        <a:xfrm>
          <a:off x="1702201" y="694796"/>
          <a:ext cx="91440" cy="263725"/>
        </a:xfrm>
        <a:custGeom>
          <a:avLst/>
          <a:gdLst/>
          <a:ahLst/>
          <a:cxnLst/>
          <a:rect l="0" t="0" r="0" b="0"/>
          <a:pathLst>
            <a:path>
              <a:moveTo>
                <a:pt x="45720" y="0"/>
              </a:moveTo>
              <a:lnTo>
                <a:pt x="45720" y="263725"/>
              </a:lnTo>
              <a:lnTo>
                <a:pt x="131717" y="263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6A78B-746E-47A9-A897-5646E6901793}">
      <dsp:nvSpPr>
        <dsp:cNvPr id="0" name=""/>
        <dsp:cNvSpPr/>
      </dsp:nvSpPr>
      <dsp:spPr>
        <a:xfrm>
          <a:off x="1570052" y="287741"/>
          <a:ext cx="407195" cy="120396"/>
        </a:xfrm>
        <a:custGeom>
          <a:avLst/>
          <a:gdLst/>
          <a:ahLst/>
          <a:cxnLst/>
          <a:rect l="0" t="0" r="0" b="0"/>
          <a:pathLst>
            <a:path>
              <a:moveTo>
                <a:pt x="0" y="0"/>
              </a:moveTo>
              <a:lnTo>
                <a:pt x="0" y="60198"/>
              </a:lnTo>
              <a:lnTo>
                <a:pt x="407195" y="60198"/>
              </a:lnTo>
              <a:lnTo>
                <a:pt x="407195" y="1203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861FDA-A70E-4039-9218-A98E5D1F4525}">
      <dsp:nvSpPr>
        <dsp:cNvPr id="0" name=""/>
        <dsp:cNvSpPr/>
      </dsp:nvSpPr>
      <dsp:spPr>
        <a:xfrm>
          <a:off x="887809" y="694796"/>
          <a:ext cx="91440" cy="1484891"/>
        </a:xfrm>
        <a:custGeom>
          <a:avLst/>
          <a:gdLst/>
          <a:ahLst/>
          <a:cxnLst/>
          <a:rect l="0" t="0" r="0" b="0"/>
          <a:pathLst>
            <a:path>
              <a:moveTo>
                <a:pt x="45720" y="0"/>
              </a:moveTo>
              <a:lnTo>
                <a:pt x="45720" y="1484891"/>
              </a:lnTo>
              <a:lnTo>
                <a:pt x="131717" y="1484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E71921-3899-4EC3-BF08-7E6D0AB510F6}">
      <dsp:nvSpPr>
        <dsp:cNvPr id="0" name=""/>
        <dsp:cNvSpPr/>
      </dsp:nvSpPr>
      <dsp:spPr>
        <a:xfrm>
          <a:off x="887809" y="694796"/>
          <a:ext cx="91440" cy="1077836"/>
        </a:xfrm>
        <a:custGeom>
          <a:avLst/>
          <a:gdLst/>
          <a:ahLst/>
          <a:cxnLst/>
          <a:rect l="0" t="0" r="0" b="0"/>
          <a:pathLst>
            <a:path>
              <a:moveTo>
                <a:pt x="45720" y="0"/>
              </a:moveTo>
              <a:lnTo>
                <a:pt x="45720" y="1077836"/>
              </a:lnTo>
              <a:lnTo>
                <a:pt x="131717" y="10778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0345E-05C6-4047-9774-45CA126F0D3C}">
      <dsp:nvSpPr>
        <dsp:cNvPr id="0" name=""/>
        <dsp:cNvSpPr/>
      </dsp:nvSpPr>
      <dsp:spPr>
        <a:xfrm>
          <a:off x="887809" y="694796"/>
          <a:ext cx="91440" cy="670781"/>
        </a:xfrm>
        <a:custGeom>
          <a:avLst/>
          <a:gdLst/>
          <a:ahLst/>
          <a:cxnLst/>
          <a:rect l="0" t="0" r="0" b="0"/>
          <a:pathLst>
            <a:path>
              <a:moveTo>
                <a:pt x="45720" y="0"/>
              </a:moveTo>
              <a:lnTo>
                <a:pt x="45720" y="670781"/>
              </a:lnTo>
              <a:lnTo>
                <a:pt x="131717" y="670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C4F147-1049-49BB-9DBA-61AB39EA1262}">
      <dsp:nvSpPr>
        <dsp:cNvPr id="0" name=""/>
        <dsp:cNvSpPr/>
      </dsp:nvSpPr>
      <dsp:spPr>
        <a:xfrm>
          <a:off x="887809" y="694796"/>
          <a:ext cx="91440" cy="263725"/>
        </a:xfrm>
        <a:custGeom>
          <a:avLst/>
          <a:gdLst/>
          <a:ahLst/>
          <a:cxnLst/>
          <a:rect l="0" t="0" r="0" b="0"/>
          <a:pathLst>
            <a:path>
              <a:moveTo>
                <a:pt x="45720" y="0"/>
              </a:moveTo>
              <a:lnTo>
                <a:pt x="45720" y="263725"/>
              </a:lnTo>
              <a:lnTo>
                <a:pt x="131717" y="263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529101-0F6A-46E9-8FEF-FC26347CCC0C}">
      <dsp:nvSpPr>
        <dsp:cNvPr id="0" name=""/>
        <dsp:cNvSpPr/>
      </dsp:nvSpPr>
      <dsp:spPr>
        <a:xfrm>
          <a:off x="1162856" y="287741"/>
          <a:ext cx="407195" cy="120396"/>
        </a:xfrm>
        <a:custGeom>
          <a:avLst/>
          <a:gdLst/>
          <a:ahLst/>
          <a:cxnLst/>
          <a:rect l="0" t="0" r="0" b="0"/>
          <a:pathLst>
            <a:path>
              <a:moveTo>
                <a:pt x="407195" y="0"/>
              </a:moveTo>
              <a:lnTo>
                <a:pt x="407195" y="60198"/>
              </a:lnTo>
              <a:lnTo>
                <a:pt x="0" y="60198"/>
              </a:lnTo>
              <a:lnTo>
                <a:pt x="0" y="1203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4D875-AE1F-4677-8615-BA64E5B0A00C}">
      <dsp:nvSpPr>
        <dsp:cNvPr id="0" name=""/>
        <dsp:cNvSpPr/>
      </dsp:nvSpPr>
      <dsp:spPr>
        <a:xfrm>
          <a:off x="1283393" y="1082"/>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Hardware</a:t>
          </a:r>
          <a:endParaRPr lang="en-PK" sz="800" kern="1200"/>
        </a:p>
      </dsp:txBody>
      <dsp:txXfrm>
        <a:off x="1283393" y="1082"/>
        <a:ext cx="573317" cy="286658"/>
      </dsp:txXfrm>
    </dsp:sp>
    <dsp:sp modelId="{E52030C6-E244-4271-8AD5-2E0E20F82611}">
      <dsp:nvSpPr>
        <dsp:cNvPr id="0" name=""/>
        <dsp:cNvSpPr/>
      </dsp:nvSpPr>
      <dsp:spPr>
        <a:xfrm>
          <a:off x="876198" y="408137"/>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Transmitter</a:t>
          </a:r>
          <a:endParaRPr lang="en-PK" sz="800" kern="1200"/>
        </a:p>
      </dsp:txBody>
      <dsp:txXfrm>
        <a:off x="876198" y="408137"/>
        <a:ext cx="573317" cy="286658"/>
      </dsp:txXfrm>
    </dsp:sp>
    <dsp:sp modelId="{92F9C31D-924D-43C4-8138-5F2A7DBD19C3}">
      <dsp:nvSpPr>
        <dsp:cNvPr id="0" name=""/>
        <dsp:cNvSpPr/>
      </dsp:nvSpPr>
      <dsp:spPr>
        <a:xfrm>
          <a:off x="1019527" y="815193"/>
          <a:ext cx="693994"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Microcontroller</a:t>
          </a:r>
          <a:endParaRPr lang="en-PK" sz="800" kern="1200"/>
        </a:p>
      </dsp:txBody>
      <dsp:txXfrm>
        <a:off x="1019527" y="815193"/>
        <a:ext cx="693994" cy="286658"/>
      </dsp:txXfrm>
    </dsp:sp>
    <dsp:sp modelId="{B9DBD460-9454-4CED-82C6-92D13BBBEFFB}">
      <dsp:nvSpPr>
        <dsp:cNvPr id="0" name=""/>
        <dsp:cNvSpPr/>
      </dsp:nvSpPr>
      <dsp:spPr>
        <a:xfrm>
          <a:off x="1019527" y="1222248"/>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RF Module Interfacing</a:t>
          </a:r>
          <a:endParaRPr lang="en-PK" sz="800" kern="1200"/>
        </a:p>
      </dsp:txBody>
      <dsp:txXfrm>
        <a:off x="1019527" y="1222248"/>
        <a:ext cx="573317" cy="286658"/>
      </dsp:txXfrm>
    </dsp:sp>
    <dsp:sp modelId="{923E34B7-37D3-494E-8C36-056FD15CA049}">
      <dsp:nvSpPr>
        <dsp:cNvPr id="0" name=""/>
        <dsp:cNvSpPr/>
      </dsp:nvSpPr>
      <dsp:spPr>
        <a:xfrm>
          <a:off x="1019527" y="1629303"/>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GSM Module Interfacing</a:t>
          </a:r>
          <a:endParaRPr lang="en-PK" sz="800" kern="1200"/>
        </a:p>
      </dsp:txBody>
      <dsp:txXfrm>
        <a:off x="1019527" y="1629303"/>
        <a:ext cx="573317" cy="286658"/>
      </dsp:txXfrm>
    </dsp:sp>
    <dsp:sp modelId="{847A66A3-DE21-40E9-9804-FC97312167B0}">
      <dsp:nvSpPr>
        <dsp:cNvPr id="0" name=""/>
        <dsp:cNvSpPr/>
      </dsp:nvSpPr>
      <dsp:spPr>
        <a:xfrm>
          <a:off x="1019527" y="2036358"/>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Camera Module</a:t>
          </a:r>
          <a:endParaRPr lang="en-PK" sz="800" kern="1200"/>
        </a:p>
      </dsp:txBody>
      <dsp:txXfrm>
        <a:off x="1019527" y="2036358"/>
        <a:ext cx="573317" cy="286658"/>
      </dsp:txXfrm>
    </dsp:sp>
    <dsp:sp modelId="{6587289F-9005-475D-9362-754C91CA6811}">
      <dsp:nvSpPr>
        <dsp:cNvPr id="0" name=""/>
        <dsp:cNvSpPr/>
      </dsp:nvSpPr>
      <dsp:spPr>
        <a:xfrm>
          <a:off x="1690589" y="408137"/>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Receiver</a:t>
          </a:r>
          <a:endParaRPr lang="en-PK" sz="800" kern="1200"/>
        </a:p>
      </dsp:txBody>
      <dsp:txXfrm>
        <a:off x="1690589" y="408137"/>
        <a:ext cx="573317" cy="286658"/>
      </dsp:txXfrm>
    </dsp:sp>
    <dsp:sp modelId="{D373BDA6-1D27-47CC-B5FE-2A476FF06057}">
      <dsp:nvSpPr>
        <dsp:cNvPr id="0" name=""/>
        <dsp:cNvSpPr/>
      </dsp:nvSpPr>
      <dsp:spPr>
        <a:xfrm>
          <a:off x="1833918" y="815193"/>
          <a:ext cx="762425"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Microcontroller</a:t>
          </a:r>
          <a:endParaRPr lang="en-PK" sz="800" kern="1200"/>
        </a:p>
      </dsp:txBody>
      <dsp:txXfrm>
        <a:off x="1833918" y="815193"/>
        <a:ext cx="762425" cy="286658"/>
      </dsp:txXfrm>
    </dsp:sp>
    <dsp:sp modelId="{C3D70312-1C95-481D-85F2-5094C3DDCD79}">
      <dsp:nvSpPr>
        <dsp:cNvPr id="0" name=""/>
        <dsp:cNvSpPr/>
      </dsp:nvSpPr>
      <dsp:spPr>
        <a:xfrm>
          <a:off x="1833918" y="1222248"/>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Wifi Module</a:t>
          </a:r>
          <a:endParaRPr lang="en-PK" sz="800" kern="1200"/>
        </a:p>
      </dsp:txBody>
      <dsp:txXfrm>
        <a:off x="1833918" y="1222248"/>
        <a:ext cx="573317" cy="286658"/>
      </dsp:txXfrm>
    </dsp:sp>
    <dsp:sp modelId="{714C99B6-832D-4119-A610-E7BF3AFC7793}">
      <dsp:nvSpPr>
        <dsp:cNvPr id="0" name=""/>
        <dsp:cNvSpPr/>
      </dsp:nvSpPr>
      <dsp:spPr>
        <a:xfrm>
          <a:off x="1833918" y="1629303"/>
          <a:ext cx="573317" cy="286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Radio Receiver</a:t>
          </a:r>
          <a:endParaRPr lang="en-PK" sz="800" kern="1200"/>
        </a:p>
      </dsp:txBody>
      <dsp:txXfrm>
        <a:off x="1833918" y="1629303"/>
        <a:ext cx="573317" cy="286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02B70-E646-4019-880B-C1C6C379DA6B}">
      <dsp:nvSpPr>
        <dsp:cNvPr id="0" name=""/>
        <dsp:cNvSpPr/>
      </dsp:nvSpPr>
      <dsp:spPr>
        <a:xfrm>
          <a:off x="569594" y="1709597"/>
          <a:ext cx="96072" cy="235408"/>
        </a:xfrm>
        <a:custGeom>
          <a:avLst/>
          <a:gdLst/>
          <a:ahLst/>
          <a:cxnLst/>
          <a:rect l="0" t="0" r="0" b="0"/>
          <a:pathLst>
            <a:path>
              <a:moveTo>
                <a:pt x="0" y="0"/>
              </a:moveTo>
              <a:lnTo>
                <a:pt x="0" y="235408"/>
              </a:lnTo>
              <a:lnTo>
                <a:pt x="96072" y="2354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BD21E-A163-410C-84B6-00FF0D46FB85}">
      <dsp:nvSpPr>
        <dsp:cNvPr id="0" name=""/>
        <dsp:cNvSpPr/>
      </dsp:nvSpPr>
      <dsp:spPr>
        <a:xfrm>
          <a:off x="780067" y="1346250"/>
          <a:ext cx="91440" cy="107468"/>
        </a:xfrm>
        <a:custGeom>
          <a:avLst/>
          <a:gdLst/>
          <a:ahLst/>
          <a:cxnLst/>
          <a:rect l="0" t="0" r="0" b="0"/>
          <a:pathLst>
            <a:path>
              <a:moveTo>
                <a:pt x="45720" y="0"/>
              </a:moveTo>
              <a:lnTo>
                <a:pt x="45720" y="107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58851A-7DA5-4999-AD79-5F1A4E01A517}">
      <dsp:nvSpPr>
        <dsp:cNvPr id="0" name=""/>
        <dsp:cNvSpPr/>
      </dsp:nvSpPr>
      <dsp:spPr>
        <a:xfrm>
          <a:off x="780067" y="982903"/>
          <a:ext cx="91440" cy="107468"/>
        </a:xfrm>
        <a:custGeom>
          <a:avLst/>
          <a:gdLst/>
          <a:ahLst/>
          <a:cxnLst/>
          <a:rect l="0" t="0" r="0" b="0"/>
          <a:pathLst>
            <a:path>
              <a:moveTo>
                <a:pt x="45720" y="0"/>
              </a:moveTo>
              <a:lnTo>
                <a:pt x="45720" y="107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6A3E1-1B13-4645-B4BE-C11A8BCCAA8A}">
      <dsp:nvSpPr>
        <dsp:cNvPr id="0" name=""/>
        <dsp:cNvSpPr/>
      </dsp:nvSpPr>
      <dsp:spPr>
        <a:xfrm>
          <a:off x="780067" y="619555"/>
          <a:ext cx="91440" cy="107468"/>
        </a:xfrm>
        <a:custGeom>
          <a:avLst/>
          <a:gdLst/>
          <a:ahLst/>
          <a:cxnLst/>
          <a:rect l="0" t="0" r="0" b="0"/>
          <a:pathLst>
            <a:path>
              <a:moveTo>
                <a:pt x="45720" y="0"/>
              </a:moveTo>
              <a:lnTo>
                <a:pt x="45720" y="107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7E99C5-99AF-4DED-AEC9-1B41EB6A9848}">
      <dsp:nvSpPr>
        <dsp:cNvPr id="0" name=""/>
        <dsp:cNvSpPr/>
      </dsp:nvSpPr>
      <dsp:spPr>
        <a:xfrm>
          <a:off x="780067" y="256208"/>
          <a:ext cx="91440" cy="107468"/>
        </a:xfrm>
        <a:custGeom>
          <a:avLst/>
          <a:gdLst/>
          <a:ahLst/>
          <a:cxnLst/>
          <a:rect l="0" t="0" r="0" b="0"/>
          <a:pathLst>
            <a:path>
              <a:moveTo>
                <a:pt x="45720" y="0"/>
              </a:moveTo>
              <a:lnTo>
                <a:pt x="45720" y="107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4D875-AE1F-4677-8615-BA64E5B0A00C}">
      <dsp:nvSpPr>
        <dsp:cNvPr id="0" name=""/>
        <dsp:cNvSpPr/>
      </dsp:nvSpPr>
      <dsp:spPr>
        <a:xfrm>
          <a:off x="569909" y="330"/>
          <a:ext cx="511756"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AI/ML</a:t>
          </a:r>
          <a:endParaRPr lang="en-PK" sz="800" kern="1200"/>
        </a:p>
      </dsp:txBody>
      <dsp:txXfrm>
        <a:off x="569909" y="330"/>
        <a:ext cx="511756" cy="255878"/>
      </dsp:txXfrm>
    </dsp:sp>
    <dsp:sp modelId="{0E875CF7-343C-4DF9-A7D7-05B3740E12FF}">
      <dsp:nvSpPr>
        <dsp:cNvPr id="0" name=""/>
        <dsp:cNvSpPr/>
      </dsp:nvSpPr>
      <dsp:spPr>
        <a:xfrm>
          <a:off x="442497" y="363677"/>
          <a:ext cx="766580"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Data Collection</a:t>
          </a:r>
          <a:endParaRPr lang="en-PK" sz="800" kern="1200"/>
        </a:p>
      </dsp:txBody>
      <dsp:txXfrm>
        <a:off x="442497" y="363677"/>
        <a:ext cx="766580" cy="255878"/>
      </dsp:txXfrm>
    </dsp:sp>
    <dsp:sp modelId="{BBA62F24-DC4A-4765-A3DF-79C5C34459E5}">
      <dsp:nvSpPr>
        <dsp:cNvPr id="0" name=""/>
        <dsp:cNvSpPr/>
      </dsp:nvSpPr>
      <dsp:spPr>
        <a:xfrm>
          <a:off x="494589" y="727024"/>
          <a:ext cx="662397"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Model Development</a:t>
          </a:r>
          <a:endParaRPr lang="en-PK" sz="800" kern="1200"/>
        </a:p>
      </dsp:txBody>
      <dsp:txXfrm>
        <a:off x="494589" y="727024"/>
        <a:ext cx="662397" cy="255878"/>
      </dsp:txXfrm>
    </dsp:sp>
    <dsp:sp modelId="{A18A82DF-CFD7-461B-A6E8-316345A086D7}">
      <dsp:nvSpPr>
        <dsp:cNvPr id="0" name=""/>
        <dsp:cNvSpPr/>
      </dsp:nvSpPr>
      <dsp:spPr>
        <a:xfrm>
          <a:off x="486030" y="1090371"/>
          <a:ext cx="679515"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Fine Tuning</a:t>
          </a:r>
          <a:endParaRPr lang="en-PK" sz="800" kern="1200"/>
        </a:p>
      </dsp:txBody>
      <dsp:txXfrm>
        <a:off x="486030" y="1090371"/>
        <a:ext cx="679515" cy="255878"/>
      </dsp:txXfrm>
    </dsp:sp>
    <dsp:sp modelId="{3171F6CE-9BA1-4655-894C-D41E38DBC774}">
      <dsp:nvSpPr>
        <dsp:cNvPr id="0" name=""/>
        <dsp:cNvSpPr/>
      </dsp:nvSpPr>
      <dsp:spPr>
        <a:xfrm>
          <a:off x="505546" y="1453719"/>
          <a:ext cx="640483"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 and Validation</a:t>
          </a:r>
          <a:endParaRPr lang="en-PK" sz="800" kern="1200"/>
        </a:p>
      </dsp:txBody>
      <dsp:txXfrm>
        <a:off x="505546" y="1453719"/>
        <a:ext cx="640483" cy="255878"/>
      </dsp:txXfrm>
    </dsp:sp>
    <dsp:sp modelId="{A635B5C5-EAC8-46DA-8DC5-2712561D6A02}">
      <dsp:nvSpPr>
        <dsp:cNvPr id="0" name=""/>
        <dsp:cNvSpPr/>
      </dsp:nvSpPr>
      <dsp:spPr>
        <a:xfrm>
          <a:off x="665667" y="1817066"/>
          <a:ext cx="812710" cy="2558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Deployment</a:t>
          </a:r>
          <a:endParaRPr lang="en-PK" sz="800" kern="1200"/>
        </a:p>
      </dsp:txBody>
      <dsp:txXfrm>
        <a:off x="665667" y="1817066"/>
        <a:ext cx="812710" cy="2558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926E8-B17C-4ACC-89E6-1D7309833437}">
      <dsp:nvSpPr>
        <dsp:cNvPr id="0" name=""/>
        <dsp:cNvSpPr/>
      </dsp:nvSpPr>
      <dsp:spPr>
        <a:xfrm>
          <a:off x="1461187" y="626487"/>
          <a:ext cx="91440" cy="971747"/>
        </a:xfrm>
        <a:custGeom>
          <a:avLst/>
          <a:gdLst/>
          <a:ahLst/>
          <a:cxnLst/>
          <a:rect l="0" t="0" r="0" b="0"/>
          <a:pathLst>
            <a:path>
              <a:moveTo>
                <a:pt x="45720" y="0"/>
              </a:moveTo>
              <a:lnTo>
                <a:pt x="45720" y="971747"/>
              </a:lnTo>
              <a:lnTo>
                <a:pt x="123253" y="9717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18C75C-DFE7-4621-BA99-14A887FE288D}">
      <dsp:nvSpPr>
        <dsp:cNvPr id="0" name=""/>
        <dsp:cNvSpPr/>
      </dsp:nvSpPr>
      <dsp:spPr>
        <a:xfrm>
          <a:off x="1461187" y="626487"/>
          <a:ext cx="91440" cy="604757"/>
        </a:xfrm>
        <a:custGeom>
          <a:avLst/>
          <a:gdLst/>
          <a:ahLst/>
          <a:cxnLst/>
          <a:rect l="0" t="0" r="0" b="0"/>
          <a:pathLst>
            <a:path>
              <a:moveTo>
                <a:pt x="45720" y="0"/>
              </a:moveTo>
              <a:lnTo>
                <a:pt x="45720" y="604757"/>
              </a:lnTo>
              <a:lnTo>
                <a:pt x="123253" y="604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D8921-D370-49B2-8397-7A8F197A441B}">
      <dsp:nvSpPr>
        <dsp:cNvPr id="0" name=""/>
        <dsp:cNvSpPr/>
      </dsp:nvSpPr>
      <dsp:spPr>
        <a:xfrm>
          <a:off x="1461187" y="626487"/>
          <a:ext cx="91440" cy="237768"/>
        </a:xfrm>
        <a:custGeom>
          <a:avLst/>
          <a:gdLst/>
          <a:ahLst/>
          <a:cxnLst/>
          <a:rect l="0" t="0" r="0" b="0"/>
          <a:pathLst>
            <a:path>
              <a:moveTo>
                <a:pt x="45720" y="0"/>
              </a:moveTo>
              <a:lnTo>
                <a:pt x="45720" y="237768"/>
              </a:lnTo>
              <a:lnTo>
                <a:pt x="123253" y="23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6A78B-746E-47A9-A897-5646E6901793}">
      <dsp:nvSpPr>
        <dsp:cNvPr id="0" name=""/>
        <dsp:cNvSpPr/>
      </dsp:nvSpPr>
      <dsp:spPr>
        <a:xfrm>
          <a:off x="1346545" y="259497"/>
          <a:ext cx="367116" cy="108546"/>
        </a:xfrm>
        <a:custGeom>
          <a:avLst/>
          <a:gdLst/>
          <a:ahLst/>
          <a:cxnLst/>
          <a:rect l="0" t="0" r="0" b="0"/>
          <a:pathLst>
            <a:path>
              <a:moveTo>
                <a:pt x="0" y="0"/>
              </a:moveTo>
              <a:lnTo>
                <a:pt x="0" y="54273"/>
              </a:lnTo>
              <a:lnTo>
                <a:pt x="367116" y="54273"/>
              </a:lnTo>
              <a:lnTo>
                <a:pt x="367116" y="1085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AD92C-44CF-472C-A3EB-897EE227A68F}">
      <dsp:nvSpPr>
        <dsp:cNvPr id="0" name=""/>
        <dsp:cNvSpPr/>
      </dsp:nvSpPr>
      <dsp:spPr>
        <a:xfrm>
          <a:off x="726954" y="626487"/>
          <a:ext cx="91440" cy="1338737"/>
        </a:xfrm>
        <a:custGeom>
          <a:avLst/>
          <a:gdLst/>
          <a:ahLst/>
          <a:cxnLst/>
          <a:rect l="0" t="0" r="0" b="0"/>
          <a:pathLst>
            <a:path>
              <a:moveTo>
                <a:pt x="45720" y="0"/>
              </a:moveTo>
              <a:lnTo>
                <a:pt x="45720" y="1338737"/>
              </a:lnTo>
              <a:lnTo>
                <a:pt x="123253" y="1338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187074-2820-42DC-A45A-5315D9A479F5}">
      <dsp:nvSpPr>
        <dsp:cNvPr id="0" name=""/>
        <dsp:cNvSpPr/>
      </dsp:nvSpPr>
      <dsp:spPr>
        <a:xfrm>
          <a:off x="726954" y="626487"/>
          <a:ext cx="91440" cy="971747"/>
        </a:xfrm>
        <a:custGeom>
          <a:avLst/>
          <a:gdLst/>
          <a:ahLst/>
          <a:cxnLst/>
          <a:rect l="0" t="0" r="0" b="0"/>
          <a:pathLst>
            <a:path>
              <a:moveTo>
                <a:pt x="45720" y="0"/>
              </a:moveTo>
              <a:lnTo>
                <a:pt x="45720" y="971747"/>
              </a:lnTo>
              <a:lnTo>
                <a:pt x="123253" y="9717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0345E-05C6-4047-9774-45CA126F0D3C}">
      <dsp:nvSpPr>
        <dsp:cNvPr id="0" name=""/>
        <dsp:cNvSpPr/>
      </dsp:nvSpPr>
      <dsp:spPr>
        <a:xfrm>
          <a:off x="726954" y="626487"/>
          <a:ext cx="91440" cy="604757"/>
        </a:xfrm>
        <a:custGeom>
          <a:avLst/>
          <a:gdLst/>
          <a:ahLst/>
          <a:cxnLst/>
          <a:rect l="0" t="0" r="0" b="0"/>
          <a:pathLst>
            <a:path>
              <a:moveTo>
                <a:pt x="45720" y="0"/>
              </a:moveTo>
              <a:lnTo>
                <a:pt x="45720" y="604757"/>
              </a:lnTo>
              <a:lnTo>
                <a:pt x="123253" y="604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C4F147-1049-49BB-9DBA-61AB39EA1262}">
      <dsp:nvSpPr>
        <dsp:cNvPr id="0" name=""/>
        <dsp:cNvSpPr/>
      </dsp:nvSpPr>
      <dsp:spPr>
        <a:xfrm>
          <a:off x="726954" y="626487"/>
          <a:ext cx="91440" cy="237768"/>
        </a:xfrm>
        <a:custGeom>
          <a:avLst/>
          <a:gdLst/>
          <a:ahLst/>
          <a:cxnLst/>
          <a:rect l="0" t="0" r="0" b="0"/>
          <a:pathLst>
            <a:path>
              <a:moveTo>
                <a:pt x="45720" y="0"/>
              </a:moveTo>
              <a:lnTo>
                <a:pt x="45720" y="237768"/>
              </a:lnTo>
              <a:lnTo>
                <a:pt x="123253" y="23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529101-0F6A-46E9-8FEF-FC26347CCC0C}">
      <dsp:nvSpPr>
        <dsp:cNvPr id="0" name=""/>
        <dsp:cNvSpPr/>
      </dsp:nvSpPr>
      <dsp:spPr>
        <a:xfrm>
          <a:off x="979429" y="259497"/>
          <a:ext cx="367116" cy="108546"/>
        </a:xfrm>
        <a:custGeom>
          <a:avLst/>
          <a:gdLst/>
          <a:ahLst/>
          <a:cxnLst/>
          <a:rect l="0" t="0" r="0" b="0"/>
          <a:pathLst>
            <a:path>
              <a:moveTo>
                <a:pt x="367116" y="0"/>
              </a:moveTo>
              <a:lnTo>
                <a:pt x="367116" y="54273"/>
              </a:lnTo>
              <a:lnTo>
                <a:pt x="0" y="54273"/>
              </a:lnTo>
              <a:lnTo>
                <a:pt x="0" y="1085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4D875-AE1F-4677-8615-BA64E5B0A00C}">
      <dsp:nvSpPr>
        <dsp:cNvPr id="0" name=""/>
        <dsp:cNvSpPr/>
      </dsp:nvSpPr>
      <dsp:spPr>
        <a:xfrm>
          <a:off x="1088102" y="1053"/>
          <a:ext cx="516887"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Web</a:t>
          </a:r>
          <a:endParaRPr lang="en-PK" sz="600" kern="1200"/>
        </a:p>
      </dsp:txBody>
      <dsp:txXfrm>
        <a:off x="1088102" y="1053"/>
        <a:ext cx="516887" cy="258443"/>
      </dsp:txXfrm>
    </dsp:sp>
    <dsp:sp modelId="{E52030C6-E244-4271-8AD5-2E0E20F82611}">
      <dsp:nvSpPr>
        <dsp:cNvPr id="0" name=""/>
        <dsp:cNvSpPr/>
      </dsp:nvSpPr>
      <dsp:spPr>
        <a:xfrm>
          <a:off x="720985" y="368043"/>
          <a:ext cx="516887"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API</a:t>
          </a:r>
          <a:endParaRPr lang="en-PK" sz="600" kern="1200"/>
        </a:p>
      </dsp:txBody>
      <dsp:txXfrm>
        <a:off x="720985" y="368043"/>
        <a:ext cx="516887" cy="258443"/>
      </dsp:txXfrm>
    </dsp:sp>
    <dsp:sp modelId="{92F9C31D-924D-43C4-8138-5F2A7DBD19C3}">
      <dsp:nvSpPr>
        <dsp:cNvPr id="0" name=""/>
        <dsp:cNvSpPr/>
      </dsp:nvSpPr>
      <dsp:spPr>
        <a:xfrm>
          <a:off x="850207" y="735033"/>
          <a:ext cx="625686"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Endpoint</a:t>
          </a:r>
          <a:r>
            <a:rPr lang="en-US" sz="600" kern="1200" baseline="0"/>
            <a:t> to recevie data</a:t>
          </a:r>
          <a:endParaRPr lang="en-PK" sz="600" kern="1200"/>
        </a:p>
      </dsp:txBody>
      <dsp:txXfrm>
        <a:off x="850207" y="735033"/>
        <a:ext cx="625686" cy="258443"/>
      </dsp:txXfrm>
    </dsp:sp>
    <dsp:sp modelId="{B9DBD460-9454-4CED-82C6-92D13BBBEFFB}">
      <dsp:nvSpPr>
        <dsp:cNvPr id="0" name=""/>
        <dsp:cNvSpPr/>
      </dsp:nvSpPr>
      <dsp:spPr>
        <a:xfrm>
          <a:off x="850207" y="1102023"/>
          <a:ext cx="516887"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Websocket to send data</a:t>
          </a:r>
          <a:endParaRPr lang="en-PK" sz="600" kern="1200"/>
        </a:p>
      </dsp:txBody>
      <dsp:txXfrm>
        <a:off x="850207" y="1102023"/>
        <a:ext cx="516887" cy="258443"/>
      </dsp:txXfrm>
    </dsp:sp>
    <dsp:sp modelId="{6E58D424-81E1-4413-A891-4BED7E2B2171}">
      <dsp:nvSpPr>
        <dsp:cNvPr id="0" name=""/>
        <dsp:cNvSpPr/>
      </dsp:nvSpPr>
      <dsp:spPr>
        <a:xfrm>
          <a:off x="850207" y="1469012"/>
          <a:ext cx="516887"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User Authentication</a:t>
          </a:r>
          <a:endParaRPr lang="en-PK" sz="600" kern="1200"/>
        </a:p>
      </dsp:txBody>
      <dsp:txXfrm>
        <a:off x="850207" y="1469012"/>
        <a:ext cx="516887" cy="258443"/>
      </dsp:txXfrm>
    </dsp:sp>
    <dsp:sp modelId="{6CE80A75-319B-4958-A46C-C7D5CECEE089}">
      <dsp:nvSpPr>
        <dsp:cNvPr id="0" name=""/>
        <dsp:cNvSpPr/>
      </dsp:nvSpPr>
      <dsp:spPr>
        <a:xfrm>
          <a:off x="850207" y="1836002"/>
          <a:ext cx="778142"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Integration with AI model</a:t>
          </a:r>
          <a:endParaRPr lang="en-PK" sz="600" kern="1200"/>
        </a:p>
      </dsp:txBody>
      <dsp:txXfrm>
        <a:off x="850207" y="1836002"/>
        <a:ext cx="778142" cy="258443"/>
      </dsp:txXfrm>
    </dsp:sp>
    <dsp:sp modelId="{6587289F-9005-475D-9362-754C91CA6811}">
      <dsp:nvSpPr>
        <dsp:cNvPr id="0" name=""/>
        <dsp:cNvSpPr/>
      </dsp:nvSpPr>
      <dsp:spPr>
        <a:xfrm>
          <a:off x="1455218" y="368043"/>
          <a:ext cx="516887"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Admin Dashboard</a:t>
          </a:r>
          <a:endParaRPr lang="en-PK" sz="600" kern="1200"/>
        </a:p>
      </dsp:txBody>
      <dsp:txXfrm>
        <a:off x="1455218" y="368043"/>
        <a:ext cx="516887" cy="258443"/>
      </dsp:txXfrm>
    </dsp:sp>
    <dsp:sp modelId="{D373BDA6-1D27-47CC-B5FE-2A476FF06057}">
      <dsp:nvSpPr>
        <dsp:cNvPr id="0" name=""/>
        <dsp:cNvSpPr/>
      </dsp:nvSpPr>
      <dsp:spPr>
        <a:xfrm>
          <a:off x="1584440" y="735033"/>
          <a:ext cx="687382"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Websocket Hub</a:t>
          </a:r>
          <a:endParaRPr lang="en-PK" sz="600" kern="1200"/>
        </a:p>
      </dsp:txBody>
      <dsp:txXfrm>
        <a:off x="1584440" y="735033"/>
        <a:ext cx="687382" cy="258443"/>
      </dsp:txXfrm>
    </dsp:sp>
    <dsp:sp modelId="{714C99B6-832D-4119-A610-E7BF3AFC7793}">
      <dsp:nvSpPr>
        <dsp:cNvPr id="0" name=""/>
        <dsp:cNvSpPr/>
      </dsp:nvSpPr>
      <dsp:spPr>
        <a:xfrm>
          <a:off x="1584440" y="1102023"/>
          <a:ext cx="845968"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Webpage to show data</a:t>
          </a:r>
          <a:endParaRPr lang="en-PK" sz="600" kern="1200"/>
        </a:p>
      </dsp:txBody>
      <dsp:txXfrm>
        <a:off x="1584440" y="1102023"/>
        <a:ext cx="845968" cy="258443"/>
      </dsp:txXfrm>
    </dsp:sp>
    <dsp:sp modelId="{2D854F45-AF74-4ADA-B92F-F9BABA94EB1F}">
      <dsp:nvSpPr>
        <dsp:cNvPr id="0" name=""/>
        <dsp:cNvSpPr/>
      </dsp:nvSpPr>
      <dsp:spPr>
        <a:xfrm>
          <a:off x="1584440" y="1469012"/>
          <a:ext cx="933074" cy="258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Google Map for realtime GPS location</a:t>
          </a:r>
          <a:endParaRPr lang="en-PK" sz="600" kern="1200"/>
        </a:p>
      </dsp:txBody>
      <dsp:txXfrm>
        <a:off x="1584440" y="1469012"/>
        <a:ext cx="933074" cy="2584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E104F-D494-4AF5-B945-007A5C8F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BSCS PRoject Proposal Template</Template>
  <TotalTime>186</TotalTime>
  <Pages>10</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Central Punjab</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cp:keywords/>
  <dc:description/>
  <cp:lastModifiedBy>Ahmed Tahami</cp:lastModifiedBy>
  <cp:revision>29</cp:revision>
  <dcterms:created xsi:type="dcterms:W3CDTF">2023-09-09T20:28:00Z</dcterms:created>
  <dcterms:modified xsi:type="dcterms:W3CDTF">2023-09-11T05:50:00Z</dcterms:modified>
</cp:coreProperties>
</file>